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E3D99" w14:textId="0BC700F3" w:rsidR="003249F4" w:rsidRDefault="00CB598E" w:rsidP="00D11C2C">
      <w:pPr>
        <w:pStyle w:val="Title"/>
        <w:ind w:right="270"/>
        <w:jc w:val="both"/>
      </w:pPr>
      <w:r>
        <w:t>Azure Devops</w:t>
      </w:r>
      <w:r w:rsidR="00200323">
        <w:t xml:space="preserve"> </w:t>
      </w:r>
      <w:r w:rsidR="007B694D">
        <w:t>Labs</w:t>
      </w:r>
    </w:p>
    <w:p w14:paraId="0CAF495A" w14:textId="77777777" w:rsidR="00730B5B" w:rsidRDefault="00730B5B" w:rsidP="00730B5B">
      <w:r>
        <w:t>Within these labs you will explore Azure Devops and learn the basics of the most important features used: yaml file, CI/CD, production/development environments and container steps. You will do this by:</w:t>
      </w:r>
    </w:p>
    <w:p w14:paraId="3B9DBC84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Developing a simple CI/CD pipeline to build and push an image to Azure Container Registry (ACR) and deploy it to Azure Kubernetes Service (AKS).</w:t>
      </w:r>
    </w:p>
    <w:p w14:paraId="2D55DDFC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Add additional script steps and tasks.</w:t>
      </w:r>
    </w:p>
    <w:p w14:paraId="5231D1B4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Use AKS namespaces to build different environments for productions and development.</w:t>
      </w:r>
    </w:p>
    <w:p w14:paraId="5C46D954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Use pull request.</w:t>
      </w:r>
    </w:p>
    <w:p w14:paraId="250C5DC9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Add flake8 as a python linter in the CI/CD pipeline.</w:t>
      </w:r>
    </w:p>
    <w:p w14:paraId="66769B91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Add isort to sort imports alphabetically.</w:t>
      </w:r>
    </w:p>
    <w:p w14:paraId="6F3B08AD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Add black as Python code formatter.</w:t>
      </w:r>
    </w:p>
    <w:p w14:paraId="46C8D07B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Add additional tests and features to the app provided.</w:t>
      </w:r>
    </w:p>
    <w:p w14:paraId="20F2CD6F" w14:textId="77777777" w:rsidR="00730B5B" w:rsidRDefault="00730B5B" w:rsidP="00730B5B">
      <w:pPr>
        <w:pStyle w:val="ListParagraph"/>
        <w:numPr>
          <w:ilvl w:val="0"/>
          <w:numId w:val="49"/>
        </w:numPr>
      </w:pPr>
      <w:r>
        <w:t>Add a containerized step.</w:t>
      </w:r>
    </w:p>
    <w:p w14:paraId="35A3906A" w14:textId="12C39FD4" w:rsidR="00653E33" w:rsidRDefault="00141DEF" w:rsidP="00653E33">
      <w:r w:rsidRPr="00730B5B">
        <w:t xml:space="preserve">Before </w:t>
      </w:r>
      <w:r w:rsidR="002F34F7" w:rsidRPr="00730B5B">
        <w:t>you</w:t>
      </w:r>
      <w:r w:rsidRPr="00730B5B">
        <w:t xml:space="preserve"> can start </w:t>
      </w:r>
      <w:r w:rsidR="00346E0A" w:rsidRPr="00730B5B">
        <w:t>building,</w:t>
      </w:r>
      <w:r w:rsidRPr="00730B5B">
        <w:t xml:space="preserve"> </w:t>
      </w:r>
      <w:r w:rsidR="002F34F7" w:rsidRPr="00730B5B">
        <w:t xml:space="preserve">you </w:t>
      </w:r>
      <w:r w:rsidRPr="00730B5B">
        <w:t>need a</w:t>
      </w:r>
      <w:r w:rsidR="00D91D31" w:rsidRPr="00730B5B">
        <w:t xml:space="preserve">n AKS cluster and an ACR, </w:t>
      </w:r>
      <w:r w:rsidRPr="00730B5B">
        <w:t>so that will be our first step.</w:t>
      </w:r>
    </w:p>
    <w:p w14:paraId="7C82D94C" w14:textId="77777777" w:rsidR="00D903EB" w:rsidRDefault="00D903EB" w:rsidP="00653E33"/>
    <w:p w14:paraId="377C9EF7" w14:textId="77777777" w:rsidR="00630F5E" w:rsidRDefault="00630F5E" w:rsidP="00630F5E">
      <w:pPr>
        <w:pStyle w:val="Heading1"/>
        <w:jc w:val="both"/>
      </w:pPr>
      <w:r>
        <w:br/>
      </w:r>
    </w:p>
    <w:p w14:paraId="527B7887" w14:textId="77777777" w:rsidR="00630F5E" w:rsidRDefault="00630F5E">
      <w:pPr>
        <w:spacing w:before="0" w:after="0" w:line="240" w:lineRule="auto"/>
        <w:rPr>
          <w:rFonts w:asciiTheme="majorHAnsi" w:eastAsiaTheme="majorEastAsia" w:hAnsiTheme="majorHAnsi" w:cstheme="majorBidi"/>
          <w:b/>
          <w:bCs/>
          <w:color w:val="940923" w:themeColor="accent1" w:themeShade="BF"/>
          <w:sz w:val="32"/>
          <w:szCs w:val="28"/>
        </w:rPr>
      </w:pPr>
      <w:r>
        <w:br w:type="page"/>
      </w:r>
    </w:p>
    <w:p w14:paraId="70348BAC" w14:textId="42EB2872" w:rsidR="00630F5E" w:rsidRDefault="00630F5E" w:rsidP="00630F5E">
      <w:pPr>
        <w:pStyle w:val="Heading1"/>
        <w:jc w:val="both"/>
      </w:pPr>
      <w:r>
        <w:lastRenderedPageBreak/>
        <w:t>Lab 1: Create an AKS cluster and an ACR (To be carried out by the teacher).</w:t>
      </w:r>
    </w:p>
    <w:p w14:paraId="2ADF440A" w14:textId="44E78A8F" w:rsidR="00630F5E" w:rsidRPr="00385322" w:rsidRDefault="00630F5E" w:rsidP="00630F5E">
      <w:pPr>
        <w:rPr>
          <w:color w:val="000000" w:themeColor="text1"/>
        </w:rPr>
      </w:pPr>
      <w:r w:rsidRPr="00385322">
        <w:rPr>
          <w:color w:val="000000" w:themeColor="text1"/>
        </w:rPr>
        <w:t xml:space="preserve">Within this lab you </w:t>
      </w:r>
      <w:r>
        <w:rPr>
          <w:color w:val="000000" w:themeColor="text1"/>
        </w:rPr>
        <w:t>need a functional AKS cluster and an ACR</w:t>
      </w:r>
      <w:r w:rsidRPr="00385322">
        <w:rPr>
          <w:color w:val="000000" w:themeColor="text1"/>
        </w:rPr>
        <w:t>. After this lab</w:t>
      </w:r>
      <w:r>
        <w:rPr>
          <w:color w:val="000000" w:themeColor="text1"/>
        </w:rPr>
        <w:t>,</w:t>
      </w:r>
      <w:r w:rsidRPr="00385322">
        <w:rPr>
          <w:color w:val="000000" w:themeColor="text1"/>
        </w:rPr>
        <w:t xml:space="preserve"> you will </w:t>
      </w:r>
      <w:r>
        <w:rPr>
          <w:color w:val="000000" w:themeColor="text1"/>
        </w:rPr>
        <w:t>have</w:t>
      </w:r>
      <w:r w:rsidRPr="00385322">
        <w:rPr>
          <w:color w:val="000000" w:themeColor="text1"/>
        </w:rPr>
        <w:t xml:space="preserve"> your own </w:t>
      </w:r>
      <w:r>
        <w:rPr>
          <w:color w:val="000000" w:themeColor="text1"/>
        </w:rPr>
        <w:t>set of resources</w:t>
      </w:r>
      <w:r w:rsidRPr="00385322">
        <w:rPr>
          <w:color w:val="000000" w:themeColor="text1"/>
        </w:rPr>
        <w:t>.</w:t>
      </w:r>
      <w:r w:rsidR="00947EB7">
        <w:rPr>
          <w:color w:val="000000" w:themeColor="text1"/>
        </w:rPr>
        <w:t xml:space="preserve"> For completeness, it has been included here a manual creation of AKS cluster. However, it has been automated, check the ‘deployment’</w:t>
      </w:r>
      <w:r w:rsidR="005B46F3">
        <w:rPr>
          <w:color w:val="000000" w:themeColor="text1"/>
        </w:rPr>
        <w:t xml:space="preserve"> folder for additional details</w:t>
      </w:r>
      <w:r w:rsidR="00947EB7">
        <w:rPr>
          <w:color w:val="000000" w:themeColor="text1"/>
        </w:rPr>
        <w:t>.</w:t>
      </w:r>
    </w:p>
    <w:p w14:paraId="52420587" w14:textId="77777777" w:rsidR="00630F5E" w:rsidRDefault="00630F5E" w:rsidP="00630F5E">
      <w:pPr>
        <w:pStyle w:val="ListParagraph"/>
        <w:numPr>
          <w:ilvl w:val="0"/>
          <w:numId w:val="20"/>
        </w:numPr>
      </w:pPr>
      <w:r>
        <w:t>To c</w:t>
      </w:r>
      <w:r w:rsidRPr="00CB598E">
        <w:t>reate</w:t>
      </w:r>
      <w:r>
        <w:t xml:space="preserve"> an</w:t>
      </w:r>
      <w:r w:rsidRPr="00CB598E">
        <w:t xml:space="preserve"> </w:t>
      </w:r>
      <w:r>
        <w:t>AKS</w:t>
      </w:r>
      <w:r w:rsidRPr="00CB598E">
        <w:t xml:space="preserve"> cluster with </w:t>
      </w:r>
      <w:r>
        <w:t xml:space="preserve">an ACR, go to the Azure Portal &gt; Resource group and press ‘Add Resource’ ( </w:t>
      </w:r>
      <w:r w:rsidRPr="00CB598E">
        <w:rPr>
          <w:noProof/>
        </w:rPr>
        <w:drawing>
          <wp:inline distT="0" distB="0" distL="0" distR="0" wp14:anchorId="5547F52D" wp14:editId="4495A1BB">
            <wp:extent cx="562053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look for ‘K</w:t>
      </w:r>
      <w:r w:rsidRPr="00CB598E">
        <w:t xml:space="preserve">ubernetes </w:t>
      </w:r>
      <w:r>
        <w:t>S</w:t>
      </w:r>
      <w:r w:rsidRPr="00CB598E">
        <w:t>ervice</w:t>
      </w:r>
      <w:r>
        <w:t xml:space="preserve">’ and create one. </w:t>
      </w:r>
    </w:p>
    <w:p w14:paraId="49DAFA56" w14:textId="77777777" w:rsidR="00630F5E" w:rsidRDefault="00630F5E" w:rsidP="00630F5E">
      <w:pPr>
        <w:pStyle w:val="ListParagraph"/>
        <w:numPr>
          <w:ilvl w:val="0"/>
          <w:numId w:val="20"/>
        </w:numPr>
      </w:pPr>
      <w:r>
        <w:t>Give it a name (each a different name) and select (Europe) West Europe Region:</w:t>
      </w:r>
    </w:p>
    <w:p w14:paraId="70C29D77" w14:textId="77777777" w:rsidR="00630F5E" w:rsidRDefault="00630F5E" w:rsidP="00630F5E">
      <w:pPr>
        <w:pStyle w:val="ListParagraph"/>
        <w:ind w:left="720"/>
      </w:pPr>
      <w:r w:rsidRPr="00D2063B">
        <w:rPr>
          <w:noProof/>
        </w:rPr>
        <w:drawing>
          <wp:inline distT="0" distB="0" distL="0" distR="0" wp14:anchorId="3B6A495E" wp14:editId="778D6B18">
            <wp:extent cx="5731510" cy="15163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D178" w14:textId="77777777" w:rsidR="00630F5E" w:rsidRDefault="00630F5E" w:rsidP="00630F5E">
      <w:pPr>
        <w:pStyle w:val="ListParagraph"/>
        <w:numPr>
          <w:ilvl w:val="0"/>
          <w:numId w:val="20"/>
        </w:numPr>
      </w:pPr>
      <w:r>
        <w:t>For testing purposes, only one node is needed in ‘Node count’</w:t>
      </w:r>
    </w:p>
    <w:p w14:paraId="60B3D085" w14:textId="77777777" w:rsidR="00630F5E" w:rsidRDefault="00630F5E" w:rsidP="00630F5E">
      <w:pPr>
        <w:pStyle w:val="ListParagraph"/>
        <w:ind w:left="720"/>
      </w:pPr>
      <w:r w:rsidRPr="00D2063B">
        <w:rPr>
          <w:noProof/>
        </w:rPr>
        <w:drawing>
          <wp:inline distT="0" distB="0" distL="0" distR="0" wp14:anchorId="075270A8" wp14:editId="00B8971B">
            <wp:extent cx="5731510" cy="176276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5C1" w14:textId="77777777" w:rsidR="00630F5E" w:rsidRDefault="00630F5E" w:rsidP="00630F5E">
      <w:pPr>
        <w:pStyle w:val="ListParagraph"/>
        <w:numPr>
          <w:ilvl w:val="0"/>
          <w:numId w:val="20"/>
        </w:numPr>
      </w:pPr>
      <w:r>
        <w:t>Proceed with the defaults until ‘Integration’, where a new Container registry should be created. Press ‘Create new’:</w:t>
      </w:r>
    </w:p>
    <w:p w14:paraId="310DCC58" w14:textId="77777777" w:rsidR="00630F5E" w:rsidRDefault="00630F5E" w:rsidP="00630F5E">
      <w:pPr>
        <w:pStyle w:val="ListParagraph"/>
        <w:ind w:left="720"/>
      </w:pPr>
      <w:r w:rsidRPr="00D2063B">
        <w:rPr>
          <w:noProof/>
        </w:rPr>
        <w:drawing>
          <wp:inline distT="0" distB="0" distL="0" distR="0" wp14:anchorId="44899185" wp14:editId="6CA06352">
            <wp:extent cx="5731510" cy="4921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0FED" w14:textId="77777777" w:rsidR="00630F5E" w:rsidRDefault="00630F5E" w:rsidP="00630F5E">
      <w:pPr>
        <w:pStyle w:val="ListParagraph"/>
        <w:numPr>
          <w:ilvl w:val="0"/>
          <w:numId w:val="20"/>
        </w:numPr>
      </w:pPr>
      <w:r>
        <w:t>Enter a unique name</w:t>
      </w:r>
      <w:r w:rsidRPr="00CB598E">
        <w:t xml:space="preserve"> </w:t>
      </w:r>
      <w:r>
        <w:t>and press ‘Ok’:</w:t>
      </w:r>
    </w:p>
    <w:p w14:paraId="3520EDA3" w14:textId="77777777" w:rsidR="00630F5E" w:rsidRDefault="00630F5E" w:rsidP="00630F5E">
      <w:pPr>
        <w:pStyle w:val="ListParagraph"/>
        <w:ind w:left="720"/>
      </w:pPr>
      <w:r w:rsidRPr="00D2063B">
        <w:rPr>
          <w:noProof/>
        </w:rPr>
        <w:drawing>
          <wp:inline distT="0" distB="0" distL="0" distR="0" wp14:anchorId="600F3B72" wp14:editId="43686B97">
            <wp:extent cx="5325218" cy="752580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477A" w14:textId="77777777" w:rsidR="00630F5E" w:rsidRDefault="00630F5E" w:rsidP="00630F5E">
      <w:pPr>
        <w:pStyle w:val="ListParagraph"/>
        <w:numPr>
          <w:ilvl w:val="0"/>
          <w:numId w:val="20"/>
        </w:numPr>
      </w:pPr>
      <w:r>
        <w:t>Press review and create and create the AKS cluster.</w:t>
      </w:r>
    </w:p>
    <w:p w14:paraId="329434D8" w14:textId="77777777" w:rsidR="00D903EB" w:rsidRDefault="00D903EB">
      <w:pPr>
        <w:spacing w:before="0" w:after="0" w:line="240" w:lineRule="auto"/>
        <w:rPr>
          <w:rFonts w:asciiTheme="majorHAnsi" w:eastAsiaTheme="majorEastAsia" w:hAnsiTheme="majorHAnsi" w:cstheme="majorBidi"/>
          <w:b/>
          <w:bCs/>
          <w:color w:val="940923" w:themeColor="accent1" w:themeShade="BF"/>
          <w:sz w:val="32"/>
          <w:szCs w:val="28"/>
        </w:rPr>
      </w:pPr>
      <w:r>
        <w:br w:type="page"/>
      </w:r>
    </w:p>
    <w:p w14:paraId="42C3CBA0" w14:textId="65CBA816" w:rsidR="00283B65" w:rsidRPr="00283B65" w:rsidRDefault="00987ED7" w:rsidP="00283B65">
      <w:pPr>
        <w:pStyle w:val="Heading1"/>
        <w:jc w:val="both"/>
      </w:pPr>
      <w:r>
        <w:lastRenderedPageBreak/>
        <w:t xml:space="preserve">Lab </w:t>
      </w:r>
      <w:r w:rsidR="00283B65">
        <w:t>1</w:t>
      </w:r>
      <w:r>
        <w:t>: CI</w:t>
      </w:r>
      <w:r w:rsidR="00971EC8">
        <w:t>/CD</w:t>
      </w:r>
      <w:r>
        <w:t xml:space="preserve"> using </w:t>
      </w:r>
      <w:r w:rsidR="00B3606A">
        <w:t>a yaml file</w:t>
      </w:r>
      <w:r w:rsidR="00283B65">
        <w:t xml:space="preserve"> (To be carried out by the teacher)</w:t>
      </w:r>
      <w:r>
        <w:t>.</w:t>
      </w:r>
    </w:p>
    <w:p w14:paraId="63492883" w14:textId="0EA2EDA3" w:rsidR="00130AC3" w:rsidRPr="00385322" w:rsidRDefault="00130AC3" w:rsidP="00130AC3">
      <w:pPr>
        <w:rPr>
          <w:color w:val="000000" w:themeColor="text1"/>
        </w:rPr>
      </w:pPr>
      <w:r w:rsidRPr="00E35F19">
        <w:rPr>
          <w:color w:val="000000" w:themeColor="text1"/>
        </w:rPr>
        <w:t xml:space="preserve">Within this lab you will explore the Azure Devops </w:t>
      </w:r>
      <w:r w:rsidR="00E35F19">
        <w:rPr>
          <w:color w:val="000000" w:themeColor="text1"/>
        </w:rPr>
        <w:t xml:space="preserve">Pipeline with Azure repos. A </w:t>
      </w:r>
      <w:r w:rsidRPr="00E35F19">
        <w:rPr>
          <w:color w:val="000000" w:themeColor="text1"/>
        </w:rPr>
        <w:t xml:space="preserve">yaml file </w:t>
      </w:r>
      <w:r w:rsidR="00E35F19">
        <w:rPr>
          <w:color w:val="000000" w:themeColor="text1"/>
        </w:rPr>
        <w:t>will be generated with</w:t>
      </w:r>
      <w:r w:rsidRPr="00E35F19">
        <w:rPr>
          <w:color w:val="000000" w:themeColor="text1"/>
        </w:rPr>
        <w:t xml:space="preserve"> all the information</w:t>
      </w:r>
      <w:r w:rsidR="00E35F19">
        <w:rPr>
          <w:color w:val="000000" w:themeColor="text1"/>
        </w:rPr>
        <w:t xml:space="preserve"> about the CI/CD pipeline</w:t>
      </w:r>
      <w:r w:rsidRPr="00E35F19">
        <w:rPr>
          <w:color w:val="000000" w:themeColor="text1"/>
        </w:rPr>
        <w:t>. After this lab you will have your own CI/CD pipeline to deploy a simple python Flask app.</w:t>
      </w:r>
    </w:p>
    <w:p w14:paraId="38DB474D" w14:textId="77777777" w:rsidR="00130AC3" w:rsidRDefault="00130AC3" w:rsidP="00130AC3"/>
    <w:p w14:paraId="0776CB56" w14:textId="15780818" w:rsidR="00987ED7" w:rsidRDefault="00987ED7" w:rsidP="00987ED7">
      <w:pPr>
        <w:pStyle w:val="ListParagraph"/>
        <w:numPr>
          <w:ilvl w:val="0"/>
          <w:numId w:val="31"/>
        </w:numPr>
      </w:pPr>
      <w:r>
        <w:t xml:space="preserve">Go to </w:t>
      </w:r>
      <w:hyperlink r:id="rId16" w:history="1">
        <w:r w:rsidRPr="007C2E48">
          <w:rPr>
            <w:rStyle w:val="Hyperlink"/>
          </w:rPr>
          <w:t>Azure Devops login</w:t>
        </w:r>
      </w:hyperlink>
      <w:r>
        <w:t xml:space="preserve"> and press ‘Sign in to Azure Devops’.</w:t>
      </w:r>
    </w:p>
    <w:p w14:paraId="7363532B" w14:textId="77777777" w:rsidR="00987ED7" w:rsidRDefault="00987ED7" w:rsidP="00987ED7">
      <w:pPr>
        <w:pStyle w:val="ListParagraph"/>
        <w:ind w:left="720"/>
      </w:pPr>
      <w:r w:rsidRPr="007C2E48">
        <w:rPr>
          <w:noProof/>
        </w:rPr>
        <w:drawing>
          <wp:inline distT="0" distB="0" distL="0" distR="0" wp14:anchorId="2878738F" wp14:editId="2FF5F371">
            <wp:extent cx="1933845" cy="695422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D89" w14:textId="047F477B" w:rsidR="00987ED7" w:rsidRDefault="00987ED7" w:rsidP="00987ED7">
      <w:pPr>
        <w:pStyle w:val="ListParagraph"/>
        <w:numPr>
          <w:ilvl w:val="0"/>
          <w:numId w:val="31"/>
        </w:numPr>
      </w:pPr>
      <w:r>
        <w:t xml:space="preserve">Go to Repos and </w:t>
      </w:r>
      <w:r w:rsidR="00E510F7">
        <w:t>import</w:t>
      </w:r>
      <w:r>
        <w:t xml:space="preserve"> a new repo </w:t>
      </w:r>
      <w:r w:rsidR="00B3606A">
        <w:t xml:space="preserve">called </w:t>
      </w:r>
      <w:r w:rsidR="007F61D8">
        <w:t>‘myapp</w:t>
      </w:r>
      <w:r w:rsidR="00B3606A">
        <w:t xml:space="preserve">’ </w:t>
      </w:r>
      <w:r>
        <w:t>from the following:</w:t>
      </w:r>
    </w:p>
    <w:bookmarkStart w:id="0" w:name="_Hlk64618807"/>
    <w:p w14:paraId="4372E356" w14:textId="0FE1EB03" w:rsidR="00B81E3D" w:rsidRDefault="00853EA7" w:rsidP="00B81E3D">
      <w:pPr>
        <w:pStyle w:val="ListParagraph"/>
        <w:ind w:left="720"/>
      </w:pPr>
      <w:r>
        <w:fldChar w:fldCharType="begin"/>
      </w:r>
      <w:r>
        <w:instrText xml:space="preserve"> HYPERLINK "</w:instrText>
      </w:r>
      <w:r w:rsidRPr="00853EA7">
        <w:instrText>https://github.com/Anchormen/azuredevops</w:instrText>
      </w:r>
      <w:r>
        <w:instrText xml:space="preserve">" </w:instrText>
      </w:r>
      <w:r>
        <w:fldChar w:fldCharType="separate"/>
      </w:r>
      <w:r w:rsidRPr="00CB56A0">
        <w:rPr>
          <w:rStyle w:val="Hyperlink"/>
        </w:rPr>
        <w:t>https://github.com/Anchormen/azuredevops</w:t>
      </w:r>
      <w:r>
        <w:fldChar w:fldCharType="end"/>
      </w:r>
    </w:p>
    <w:p w14:paraId="5475061D" w14:textId="6CF9BA74" w:rsidR="00987ED7" w:rsidRDefault="00987ED7" w:rsidP="00987ED7">
      <w:pPr>
        <w:pStyle w:val="ListParagraph"/>
        <w:numPr>
          <w:ilvl w:val="0"/>
          <w:numId w:val="31"/>
        </w:numPr>
      </w:pPr>
      <w:r>
        <w:t xml:space="preserve">Go to pipelines and </w:t>
      </w:r>
      <w:bookmarkEnd w:id="0"/>
      <w:r>
        <w:t>press ‘New pipeline’. Select ‘</w:t>
      </w:r>
      <w:r w:rsidR="00B3606A">
        <w:t>Azure Repos Git</w:t>
      </w:r>
      <w:r>
        <w:t>’</w:t>
      </w:r>
      <w:r w:rsidR="00DF64D9">
        <w:t xml:space="preserve"> and the </w:t>
      </w:r>
      <w:r w:rsidR="007F61D8">
        <w:t>‘myapp’</w:t>
      </w:r>
      <w:r w:rsidR="00DF64D9">
        <w:t xml:space="preserve"> repository that was created in the previous step.</w:t>
      </w:r>
    </w:p>
    <w:p w14:paraId="44C3ED32" w14:textId="77777777" w:rsidR="00B3606A" w:rsidRDefault="00B3606A" w:rsidP="00B3606A">
      <w:pPr>
        <w:pStyle w:val="ListParagraph"/>
        <w:ind w:left="720"/>
      </w:pPr>
      <w:r w:rsidRPr="00B3606A">
        <w:rPr>
          <w:rFonts w:asciiTheme="majorHAnsi" w:eastAsiaTheme="majorEastAsia" w:hAnsiTheme="majorHAnsi" w:cstheme="majorBidi"/>
          <w:b/>
          <w:bCs/>
          <w:noProof/>
          <w:color w:val="940923" w:themeColor="accent1" w:themeShade="BF"/>
          <w:sz w:val="32"/>
          <w:szCs w:val="28"/>
        </w:rPr>
        <w:drawing>
          <wp:inline distT="0" distB="0" distL="0" distR="0" wp14:anchorId="7C09F33F" wp14:editId="24C5AE80">
            <wp:extent cx="3734321" cy="55252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06A">
        <w:t xml:space="preserve"> </w:t>
      </w:r>
    </w:p>
    <w:p w14:paraId="073C3536" w14:textId="77777777" w:rsidR="008F471C" w:rsidRDefault="00DF64D9" w:rsidP="00B3606A">
      <w:pPr>
        <w:pStyle w:val="ListParagraph"/>
        <w:numPr>
          <w:ilvl w:val="0"/>
          <w:numId w:val="31"/>
        </w:numPr>
      </w:pPr>
      <w:r>
        <w:t xml:space="preserve">Select </w:t>
      </w:r>
      <w:r w:rsidR="008F471C">
        <w:t>Deploy to Azure Kubernetes Service and add:</w:t>
      </w:r>
    </w:p>
    <w:p w14:paraId="2A8F5907" w14:textId="40770044" w:rsidR="00B3606A" w:rsidRDefault="008F471C" w:rsidP="008F471C">
      <w:pPr>
        <w:pStyle w:val="ListParagraph"/>
        <w:numPr>
          <w:ilvl w:val="0"/>
          <w:numId w:val="33"/>
        </w:numPr>
      </w:pPr>
      <w:r>
        <w:t>AKS Cluster.</w:t>
      </w:r>
    </w:p>
    <w:p w14:paraId="1CE3EE50" w14:textId="0E27A093" w:rsidR="008F471C" w:rsidRDefault="008F471C" w:rsidP="008F471C">
      <w:pPr>
        <w:pStyle w:val="ListParagraph"/>
        <w:numPr>
          <w:ilvl w:val="0"/>
          <w:numId w:val="33"/>
        </w:numPr>
      </w:pPr>
      <w:r>
        <w:t xml:space="preserve">As namespace, </w:t>
      </w:r>
      <w:r w:rsidR="007F61D8">
        <w:t>set new and add a name, for example, ‘</w:t>
      </w:r>
      <w:r w:rsidR="00283B65">
        <w:t>myapp</w:t>
      </w:r>
      <w:r w:rsidR="007F61D8">
        <w:t>’</w:t>
      </w:r>
      <w:r>
        <w:t>.</w:t>
      </w:r>
    </w:p>
    <w:p w14:paraId="10C7C378" w14:textId="522D113B" w:rsidR="008F471C" w:rsidRDefault="008F471C" w:rsidP="008F471C">
      <w:pPr>
        <w:pStyle w:val="ListParagraph"/>
        <w:numPr>
          <w:ilvl w:val="0"/>
          <w:numId w:val="33"/>
        </w:numPr>
      </w:pPr>
      <w:r>
        <w:t>As Container registry, select the one created in Lab 1.</w:t>
      </w:r>
    </w:p>
    <w:p w14:paraId="04D2D04E" w14:textId="603C9206" w:rsidR="008F471C" w:rsidRDefault="008F471C" w:rsidP="008F471C">
      <w:pPr>
        <w:pStyle w:val="ListParagraph"/>
        <w:numPr>
          <w:ilvl w:val="0"/>
          <w:numId w:val="33"/>
        </w:numPr>
      </w:pPr>
      <w:r>
        <w:t>Give a name to the image, for example, ‘</w:t>
      </w:r>
      <w:r w:rsidR="00283B65">
        <w:t>myapp</w:t>
      </w:r>
      <w:r>
        <w:t>’.</w:t>
      </w:r>
    </w:p>
    <w:p w14:paraId="74662EA7" w14:textId="0DAAB4B5" w:rsidR="008F471C" w:rsidRDefault="008F471C" w:rsidP="008F471C">
      <w:pPr>
        <w:pStyle w:val="ListParagraph"/>
        <w:numPr>
          <w:ilvl w:val="0"/>
          <w:numId w:val="33"/>
        </w:numPr>
      </w:pPr>
      <w:r>
        <w:t>Confirm that the Service Port is 5000.</w:t>
      </w:r>
    </w:p>
    <w:p w14:paraId="68E33C3F" w14:textId="1DFB9A91" w:rsidR="008F471C" w:rsidRDefault="001C237B" w:rsidP="008F471C">
      <w:pPr>
        <w:ind w:left="1080"/>
        <w:jc w:val="center"/>
      </w:pPr>
      <w:r w:rsidRPr="001C237B">
        <w:rPr>
          <w:noProof/>
        </w:rPr>
        <w:lastRenderedPageBreak/>
        <w:drawing>
          <wp:inline distT="0" distB="0" distL="0" distR="0" wp14:anchorId="58657E32" wp14:editId="48A735FB">
            <wp:extent cx="4344006" cy="5353797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25E6" w14:textId="6BB1281D" w:rsidR="00D3018F" w:rsidRDefault="00D3018F" w:rsidP="003B71E8">
      <w:pPr>
        <w:pStyle w:val="ListParagraph"/>
        <w:numPr>
          <w:ilvl w:val="0"/>
          <w:numId w:val="31"/>
        </w:numPr>
      </w:pPr>
      <w:r>
        <w:t xml:space="preserve">Press </w:t>
      </w:r>
      <w:r w:rsidRPr="00D3018F">
        <w:rPr>
          <w:noProof/>
        </w:rPr>
        <w:drawing>
          <wp:inline distT="0" distB="0" distL="0" distR="0" wp14:anchorId="27CE0BFC" wp14:editId="26AE798C">
            <wp:extent cx="981212" cy="323895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FB6">
        <w:t>,</w:t>
      </w:r>
      <w:r>
        <w:t xml:space="preserve"> check all the defaults and press </w:t>
      </w:r>
      <w:r w:rsidRPr="00D3018F">
        <w:rPr>
          <w:noProof/>
        </w:rPr>
        <w:drawing>
          <wp:inline distT="0" distB="0" distL="0" distR="0" wp14:anchorId="187678FA" wp14:editId="140BC97E">
            <wp:extent cx="981212" cy="323895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37B">
        <w:t xml:space="preserve"> as required</w:t>
      </w:r>
      <w:r>
        <w:t>.</w:t>
      </w:r>
    </w:p>
    <w:p w14:paraId="4F82ED61" w14:textId="3003929C" w:rsidR="00934775" w:rsidRDefault="00934775" w:rsidP="003B71E8">
      <w:pPr>
        <w:pStyle w:val="ListParagraph"/>
        <w:numPr>
          <w:ilvl w:val="0"/>
          <w:numId w:val="31"/>
        </w:numPr>
      </w:pPr>
      <w:r>
        <w:t>In the meantime, check the files that were created automatically by Azure Devops, namely, ‘</w:t>
      </w:r>
      <w:r w:rsidRPr="00934775">
        <w:t>azure-pipelines.yml</w:t>
      </w:r>
      <w:r>
        <w:t>’ and the folder ‘manifests’.</w:t>
      </w:r>
    </w:p>
    <w:p w14:paraId="2B81793F" w14:textId="3267B476" w:rsidR="008F471C" w:rsidRDefault="008F471C" w:rsidP="003B71E8">
      <w:pPr>
        <w:pStyle w:val="ListParagraph"/>
        <w:numPr>
          <w:ilvl w:val="0"/>
          <w:numId w:val="31"/>
        </w:numPr>
      </w:pPr>
      <w:r>
        <w:t>Go to Pipelines and check the status of the deployment in the AKS cluster. When this is finished, go to Pipelines &gt; Pipeline yaml &gt; Last Job and click on Stages</w:t>
      </w:r>
      <w:r w:rsidR="003B71E8">
        <w:t xml:space="preserve"> &gt; Deploy stage</w:t>
      </w:r>
      <w:r>
        <w:t>:</w:t>
      </w:r>
    </w:p>
    <w:p w14:paraId="57FD04C1" w14:textId="58088527" w:rsidR="008F471C" w:rsidRDefault="008F471C" w:rsidP="008F471C">
      <w:pPr>
        <w:ind w:left="1080"/>
      </w:pPr>
      <w:r w:rsidRPr="008F471C">
        <w:rPr>
          <w:noProof/>
        </w:rPr>
        <w:drawing>
          <wp:inline distT="0" distB="0" distL="0" distR="0" wp14:anchorId="59E90A6C" wp14:editId="5C41C898">
            <wp:extent cx="5106113" cy="139084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DD7" w14:textId="1FD430E1" w:rsidR="008F471C" w:rsidRDefault="003B71E8" w:rsidP="008F471C">
      <w:pPr>
        <w:pStyle w:val="ListParagraph"/>
        <w:ind w:left="1440"/>
      </w:pPr>
      <w:r>
        <w:t>The following should be shown:</w:t>
      </w:r>
    </w:p>
    <w:p w14:paraId="2A63E807" w14:textId="1FDFAFC1" w:rsidR="003B71E8" w:rsidRDefault="003B71E8" w:rsidP="008F471C">
      <w:pPr>
        <w:pStyle w:val="ListParagraph"/>
        <w:ind w:left="1440"/>
      </w:pPr>
      <w:r w:rsidRPr="003B71E8">
        <w:rPr>
          <w:noProof/>
        </w:rPr>
        <w:lastRenderedPageBreak/>
        <w:drawing>
          <wp:inline distT="0" distB="0" distL="0" distR="0" wp14:anchorId="1A8CE51A" wp14:editId="2A3DCC9F">
            <wp:extent cx="3534268" cy="242921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373C" w14:textId="3AB42361" w:rsidR="003B71E8" w:rsidRDefault="003B71E8" w:rsidP="003B71E8">
      <w:pPr>
        <w:pStyle w:val="ListParagraph"/>
        <w:numPr>
          <w:ilvl w:val="0"/>
          <w:numId w:val="31"/>
        </w:numPr>
      </w:pPr>
      <w:r>
        <w:t>Click on ‘Deploy to Kubernetes cluster’ and look for the external IP:</w:t>
      </w:r>
    </w:p>
    <w:p w14:paraId="2BBE076C" w14:textId="342F8324" w:rsidR="003B71E8" w:rsidRDefault="003B71E8" w:rsidP="003B71E8">
      <w:pPr>
        <w:pStyle w:val="ListParagraph"/>
        <w:ind w:left="720"/>
      </w:pPr>
      <w:r w:rsidRPr="003B71E8">
        <w:rPr>
          <w:noProof/>
        </w:rPr>
        <w:drawing>
          <wp:inline distT="0" distB="0" distL="0" distR="0" wp14:anchorId="1DC6CBCE" wp14:editId="6E855B80">
            <wp:extent cx="3238952" cy="600159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74E9" w14:textId="5A5BA22D" w:rsidR="003B71E8" w:rsidRDefault="003B71E8" w:rsidP="003B71E8">
      <w:pPr>
        <w:pStyle w:val="ListParagraph"/>
        <w:numPr>
          <w:ilvl w:val="0"/>
          <w:numId w:val="31"/>
        </w:numPr>
      </w:pPr>
      <w:r>
        <w:t>Open your favorite browser and go to the following URL:</w:t>
      </w:r>
    </w:p>
    <w:p w14:paraId="086972DD" w14:textId="799EF0EC" w:rsidR="003B71E8" w:rsidRDefault="004414DF" w:rsidP="003B71E8">
      <w:pPr>
        <w:pStyle w:val="ListParagraph"/>
        <w:ind w:left="720"/>
      </w:pPr>
      <w:hyperlink w:history="1">
        <w:r w:rsidR="003B71E8" w:rsidRPr="00C27B10">
          <w:rPr>
            <w:rStyle w:val="Hyperlink"/>
          </w:rPr>
          <w:t>http://&lt;EXTERNAL_IP&gt;:5000/</w:t>
        </w:r>
      </w:hyperlink>
    </w:p>
    <w:p w14:paraId="4BF818C1" w14:textId="482D3829" w:rsidR="003B71E8" w:rsidRDefault="003B71E8" w:rsidP="003B71E8">
      <w:pPr>
        <w:pStyle w:val="ListParagraph"/>
        <w:ind w:left="720"/>
      </w:pPr>
      <w:r>
        <w:t>The following should be shown:</w:t>
      </w:r>
    </w:p>
    <w:p w14:paraId="09D05683" w14:textId="2ADF2E8C" w:rsidR="003B71E8" w:rsidRDefault="003B71E8" w:rsidP="003B71E8">
      <w:pPr>
        <w:pStyle w:val="ListParagraph"/>
        <w:ind w:left="720"/>
      </w:pPr>
      <w:r w:rsidRPr="003B71E8">
        <w:rPr>
          <w:noProof/>
        </w:rPr>
        <w:drawing>
          <wp:inline distT="0" distB="0" distL="0" distR="0" wp14:anchorId="0C2616A3" wp14:editId="2C3F2BF4">
            <wp:extent cx="4572638" cy="118126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8228" w14:textId="5A12699E" w:rsidR="00971EC8" w:rsidRDefault="00971EC8" w:rsidP="003B71E8">
      <w:pPr>
        <w:pStyle w:val="ListParagraph"/>
        <w:ind w:left="720"/>
      </w:pPr>
      <w:r>
        <w:t>Additionally, check that the flask app can compute squares by going to the following URL:</w:t>
      </w:r>
    </w:p>
    <w:p w14:paraId="3D3F703C" w14:textId="6DC8C60D" w:rsidR="00971EC8" w:rsidRDefault="004414DF" w:rsidP="00971EC8">
      <w:pPr>
        <w:pStyle w:val="ListParagraph"/>
        <w:ind w:left="720"/>
      </w:pPr>
      <w:hyperlink w:history="1">
        <w:r w:rsidR="00971EC8" w:rsidRPr="00C27B10">
          <w:rPr>
            <w:rStyle w:val="Hyperlink"/>
          </w:rPr>
          <w:t>http://&lt;EXTERNAL_IP&gt;:5000/square_number?number=2</w:t>
        </w:r>
      </w:hyperlink>
      <w:r w:rsidR="00971EC8">
        <w:t xml:space="preserve"> </w:t>
      </w:r>
    </w:p>
    <w:p w14:paraId="179E1B23" w14:textId="77777777" w:rsidR="00971EC8" w:rsidRDefault="00971EC8" w:rsidP="00971EC8">
      <w:pPr>
        <w:pStyle w:val="ListParagraph"/>
        <w:ind w:left="720"/>
      </w:pPr>
      <w:r>
        <w:t>The following should be shown:</w:t>
      </w:r>
    </w:p>
    <w:p w14:paraId="4FE5FB74" w14:textId="507529FB" w:rsidR="00971EC8" w:rsidRDefault="00971EC8" w:rsidP="003B71E8">
      <w:pPr>
        <w:pStyle w:val="ListParagraph"/>
        <w:ind w:left="720"/>
      </w:pPr>
      <w:r w:rsidRPr="00971EC8">
        <w:rPr>
          <w:noProof/>
        </w:rPr>
        <w:drawing>
          <wp:inline distT="0" distB="0" distL="0" distR="0" wp14:anchorId="39D86324" wp14:editId="706DC5A6">
            <wp:extent cx="5731510" cy="873760"/>
            <wp:effectExtent l="0" t="0" r="2540" b="25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3ACE" w14:textId="062D89F4" w:rsidR="003B71E8" w:rsidRDefault="00971EC8" w:rsidP="00971EC8">
      <w:pPr>
        <w:pStyle w:val="ListParagraph"/>
        <w:numPr>
          <w:ilvl w:val="0"/>
          <w:numId w:val="31"/>
        </w:numPr>
      </w:pPr>
      <w:r>
        <w:t>Go to the repository and take a look to the new file generated by the Azure pipeline called azure-pipeline.yaml</w:t>
      </w:r>
      <w:r w:rsidR="00053410">
        <w:t>:</w:t>
      </w:r>
    </w:p>
    <w:p w14:paraId="1C121495" w14:textId="11D519B3" w:rsidR="00053410" w:rsidRDefault="00053410" w:rsidP="00053410">
      <w:pPr>
        <w:pStyle w:val="ListParagraph"/>
        <w:ind w:left="720"/>
      </w:pPr>
      <w:r w:rsidRPr="00053410">
        <w:rPr>
          <w:noProof/>
        </w:rPr>
        <w:lastRenderedPageBreak/>
        <w:drawing>
          <wp:inline distT="0" distB="0" distL="0" distR="0" wp14:anchorId="5964E515" wp14:editId="7A43B073">
            <wp:extent cx="5731510" cy="3522345"/>
            <wp:effectExtent l="0" t="0" r="254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AD7D" w14:textId="7650F89D" w:rsidR="00053410" w:rsidRDefault="00053410" w:rsidP="00053410">
      <w:pPr>
        <w:pStyle w:val="ListParagraph"/>
        <w:numPr>
          <w:ilvl w:val="0"/>
          <w:numId w:val="31"/>
        </w:numPr>
      </w:pPr>
      <w:r>
        <w:t xml:space="preserve">Go to Pipelines &gt; Environments, a new environment called </w:t>
      </w:r>
      <w:r w:rsidR="007F61D8">
        <w:t xml:space="preserve">‘myapp’ </w:t>
      </w:r>
      <w:r>
        <w:t>should have been created. Here, the external IP as well as important information like Logs, can be checked.</w:t>
      </w:r>
    </w:p>
    <w:p w14:paraId="40A90337" w14:textId="19B471AF" w:rsidR="00053410" w:rsidRDefault="00053410" w:rsidP="00053410">
      <w:pPr>
        <w:pStyle w:val="ListParagraph"/>
        <w:ind w:left="720"/>
      </w:pPr>
      <w:r w:rsidRPr="00053410">
        <w:rPr>
          <w:noProof/>
        </w:rPr>
        <w:drawing>
          <wp:inline distT="0" distB="0" distL="0" distR="0" wp14:anchorId="58B58A50" wp14:editId="3E3F33D6">
            <wp:extent cx="5731510" cy="874395"/>
            <wp:effectExtent l="0" t="0" r="254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115A" w14:textId="5A029BED" w:rsidR="00053410" w:rsidRDefault="00053410" w:rsidP="00053410">
      <w:pPr>
        <w:pStyle w:val="ListParagraph"/>
        <w:ind w:left="720"/>
      </w:pPr>
      <w:r w:rsidRPr="00053410">
        <w:rPr>
          <w:noProof/>
        </w:rPr>
        <w:drawing>
          <wp:inline distT="0" distB="0" distL="0" distR="0" wp14:anchorId="346054F7" wp14:editId="1723F88B">
            <wp:extent cx="5731510" cy="145415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AC1D" w14:textId="77777777" w:rsidR="00053410" w:rsidRDefault="00053410" w:rsidP="00053410">
      <w:pPr>
        <w:pStyle w:val="ListParagraph"/>
        <w:ind w:left="720"/>
      </w:pPr>
    </w:p>
    <w:p w14:paraId="76ED6B71" w14:textId="5E8A2F99" w:rsidR="00353A79" w:rsidRDefault="00353A79" w:rsidP="008F471C">
      <w:pPr>
        <w:spacing w:before="0"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940923" w:themeColor="accent1" w:themeShade="BF"/>
          <w:sz w:val="32"/>
          <w:szCs w:val="28"/>
        </w:rPr>
      </w:pPr>
    </w:p>
    <w:p w14:paraId="0FD79794" w14:textId="7AE234D0" w:rsidR="008F471C" w:rsidRDefault="008F471C" w:rsidP="008F471C">
      <w:pPr>
        <w:spacing w:before="0"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940923" w:themeColor="accent1" w:themeShade="BF"/>
          <w:sz w:val="32"/>
          <w:szCs w:val="28"/>
        </w:rPr>
      </w:pPr>
    </w:p>
    <w:p w14:paraId="24D1FEDD" w14:textId="77777777" w:rsidR="00130AC3" w:rsidRDefault="00130AC3">
      <w:pPr>
        <w:spacing w:before="0" w:after="0" w:line="240" w:lineRule="auto"/>
        <w:rPr>
          <w:rFonts w:asciiTheme="majorHAnsi" w:eastAsiaTheme="majorEastAsia" w:hAnsiTheme="majorHAnsi" w:cstheme="majorBidi"/>
          <w:b/>
          <w:bCs/>
          <w:color w:val="940923" w:themeColor="accent1" w:themeShade="BF"/>
          <w:sz w:val="32"/>
          <w:szCs w:val="28"/>
        </w:rPr>
      </w:pPr>
      <w:r>
        <w:br w:type="page"/>
      </w:r>
    </w:p>
    <w:p w14:paraId="4539F285" w14:textId="78250D2A" w:rsidR="00C714C9" w:rsidRDefault="00C714C9" w:rsidP="00C714C9">
      <w:pPr>
        <w:pStyle w:val="Heading1"/>
        <w:jc w:val="both"/>
      </w:pPr>
      <w:r>
        <w:lastRenderedPageBreak/>
        <w:t xml:space="preserve">Lab </w:t>
      </w:r>
      <w:r w:rsidR="00283B65">
        <w:t>2</w:t>
      </w:r>
      <w:r>
        <w:t>: Adding production/development environments.</w:t>
      </w:r>
    </w:p>
    <w:p w14:paraId="19F92706" w14:textId="6456F75F" w:rsidR="00E35F19" w:rsidRPr="00385322" w:rsidRDefault="00440DE4" w:rsidP="00E35F19">
      <w:pPr>
        <w:rPr>
          <w:color w:val="000000" w:themeColor="text1"/>
        </w:rPr>
      </w:pPr>
      <w:r>
        <w:t>Applications should be always available, independently that additional developments are being carried out. For that, a stable environment, called production or prod, will only be changed updated after changed are tested in a different environment, called</w:t>
      </w:r>
      <w:r w:rsidR="00E35F19">
        <w:t>, for example,</w:t>
      </w:r>
      <w:r>
        <w:t xml:space="preserve"> development</w:t>
      </w:r>
      <w:r w:rsidR="00E35F19">
        <w:t xml:space="preserve"> or dev</w:t>
      </w:r>
      <w:r>
        <w:t>.</w:t>
      </w:r>
      <w:r w:rsidR="00E35F19">
        <w:t xml:space="preserve"> </w:t>
      </w:r>
      <w:r w:rsidR="00E35F19" w:rsidRPr="00E35F19">
        <w:rPr>
          <w:color w:val="000000" w:themeColor="text1"/>
        </w:rPr>
        <w:t xml:space="preserve">After this lab you will have </w:t>
      </w:r>
      <w:r w:rsidR="00E35F19">
        <w:rPr>
          <w:color w:val="000000" w:themeColor="text1"/>
        </w:rPr>
        <w:t xml:space="preserve">two environments, namely, dev and prod, as two namespaces in a common </w:t>
      </w:r>
      <w:r w:rsidR="00E35F19">
        <w:t>AKS cluster</w:t>
      </w:r>
      <w:r w:rsidR="00E35F19" w:rsidRPr="00E35F19">
        <w:rPr>
          <w:color w:val="000000" w:themeColor="text1"/>
        </w:rPr>
        <w:t>.</w:t>
      </w:r>
    </w:p>
    <w:p w14:paraId="5B19A305" w14:textId="070DD033" w:rsidR="00C714C9" w:rsidRDefault="00C714C9" w:rsidP="00C714C9">
      <w:pPr>
        <w:pStyle w:val="ListParagraph"/>
        <w:numPr>
          <w:ilvl w:val="0"/>
          <w:numId w:val="34"/>
        </w:numPr>
      </w:pPr>
      <w:r>
        <w:t xml:space="preserve">Go to </w:t>
      </w:r>
      <w:hyperlink r:id="rId29" w:history="1">
        <w:r w:rsidRPr="007C2E48">
          <w:rPr>
            <w:rStyle w:val="Hyperlink"/>
          </w:rPr>
          <w:t>Azure Devops login</w:t>
        </w:r>
      </w:hyperlink>
      <w:r>
        <w:t xml:space="preserve"> and press ‘Sign in to Azure Devops’.</w:t>
      </w:r>
    </w:p>
    <w:p w14:paraId="018FD455" w14:textId="77777777" w:rsidR="00C714C9" w:rsidRDefault="00C714C9" w:rsidP="00C714C9">
      <w:pPr>
        <w:pStyle w:val="ListParagraph"/>
        <w:ind w:left="720"/>
      </w:pPr>
      <w:r w:rsidRPr="007C2E48">
        <w:rPr>
          <w:noProof/>
        </w:rPr>
        <w:drawing>
          <wp:inline distT="0" distB="0" distL="0" distR="0" wp14:anchorId="4D9DAD6C" wp14:editId="3512F451">
            <wp:extent cx="1933845" cy="695422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685F" w14:textId="2B74E34B" w:rsidR="00C714C9" w:rsidRDefault="00C714C9" w:rsidP="00C714C9">
      <w:pPr>
        <w:pStyle w:val="ListParagraph"/>
        <w:numPr>
          <w:ilvl w:val="0"/>
          <w:numId w:val="34"/>
        </w:numPr>
      </w:pPr>
      <w:r>
        <w:t xml:space="preserve">Go to pipelines &gt; </w:t>
      </w:r>
      <w:r w:rsidR="00AE3B7B">
        <w:t xml:space="preserve">Environments and press </w:t>
      </w:r>
      <w:r w:rsidR="00AE3B7B" w:rsidRPr="00053410">
        <w:t xml:space="preserve"> </w:t>
      </w:r>
      <w:r w:rsidR="00AE3B7B" w:rsidRPr="00AE3B7B">
        <w:rPr>
          <w:noProof/>
        </w:rPr>
        <w:drawing>
          <wp:inline distT="0" distB="0" distL="0" distR="0" wp14:anchorId="3E40864B" wp14:editId="4C6CC11D">
            <wp:extent cx="1305107" cy="371527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59117A3" w14:textId="7998D5EB" w:rsidR="00630F5E" w:rsidRDefault="00AE3B7B" w:rsidP="00C714C9">
      <w:pPr>
        <w:pStyle w:val="ListParagraph"/>
        <w:numPr>
          <w:ilvl w:val="0"/>
          <w:numId w:val="34"/>
        </w:numPr>
      </w:pPr>
      <w:r>
        <w:t xml:space="preserve">Set </w:t>
      </w:r>
      <w:r w:rsidR="00630F5E">
        <w:t xml:space="preserve"> your name as name of the environment</w:t>
      </w:r>
    </w:p>
    <w:p w14:paraId="1AD24DBE" w14:textId="7A749206" w:rsidR="00630F5E" w:rsidRDefault="00630F5E" w:rsidP="00630F5E">
      <w:pPr>
        <w:pStyle w:val="ListParagraph"/>
        <w:ind w:left="720"/>
      </w:pPr>
      <w:r w:rsidRPr="00630F5E">
        <w:rPr>
          <w:noProof/>
        </w:rPr>
        <w:drawing>
          <wp:inline distT="0" distB="0" distL="0" distR="0" wp14:anchorId="6512EDD5" wp14:editId="223AF5BF">
            <wp:extent cx="4353533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2C57" w14:textId="1CB96FE2" w:rsidR="00C714C9" w:rsidRDefault="00630F5E" w:rsidP="00C714C9">
      <w:pPr>
        <w:pStyle w:val="ListParagraph"/>
        <w:numPr>
          <w:ilvl w:val="0"/>
          <w:numId w:val="34"/>
        </w:numPr>
      </w:pPr>
      <w:r>
        <w:t xml:space="preserve">Select Kubernetes </w:t>
      </w:r>
      <w:r w:rsidR="00AE3B7B">
        <w:t xml:space="preserve">as resource </w:t>
      </w:r>
      <w:r w:rsidR="00AE3B7B" w:rsidRPr="00AE3B7B">
        <w:rPr>
          <w:noProof/>
        </w:rPr>
        <w:drawing>
          <wp:inline distT="0" distB="0" distL="0" distR="0" wp14:anchorId="378C6A30" wp14:editId="20D27740">
            <wp:extent cx="2305372" cy="552527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B7B">
        <w:t>.</w:t>
      </w:r>
    </w:p>
    <w:p w14:paraId="7514D4E1" w14:textId="142998CF" w:rsidR="00630F5E" w:rsidRDefault="00630F5E" w:rsidP="00C714C9">
      <w:pPr>
        <w:pStyle w:val="ListParagraph"/>
        <w:numPr>
          <w:ilvl w:val="0"/>
          <w:numId w:val="34"/>
        </w:numPr>
      </w:pPr>
      <w:r>
        <w:t>Press next.</w:t>
      </w:r>
    </w:p>
    <w:p w14:paraId="0654F033" w14:textId="77777777" w:rsidR="00630F5E" w:rsidRDefault="00630F5E" w:rsidP="00C714C9">
      <w:pPr>
        <w:pStyle w:val="ListParagraph"/>
        <w:numPr>
          <w:ilvl w:val="0"/>
          <w:numId w:val="34"/>
        </w:numPr>
      </w:pPr>
      <w:r>
        <w:t>T</w:t>
      </w:r>
      <w:r w:rsidR="00AE3B7B">
        <w:t>he AKS cluster created in the Lab 1</w:t>
      </w:r>
      <w:r>
        <w:t xml:space="preserve"> should be filled automatically</w:t>
      </w:r>
      <w:r w:rsidR="00AE3B7B">
        <w:t xml:space="preserve">. </w:t>
      </w:r>
    </w:p>
    <w:p w14:paraId="133DB6B8" w14:textId="2ECCDA2D" w:rsidR="00AE3B7B" w:rsidRDefault="00AE3B7B" w:rsidP="00C714C9">
      <w:pPr>
        <w:pStyle w:val="ListParagraph"/>
        <w:numPr>
          <w:ilvl w:val="0"/>
          <w:numId w:val="34"/>
        </w:numPr>
      </w:pPr>
      <w:r>
        <w:t>As namespace, select ‘New’ and name it ‘</w:t>
      </w:r>
      <w:r w:rsidR="00630F5E">
        <w:t>YOUR_NAME-</w:t>
      </w:r>
      <w:r w:rsidR="00E35F19">
        <w:t>p</w:t>
      </w:r>
      <w:r>
        <w:t>rod’:</w:t>
      </w:r>
    </w:p>
    <w:p w14:paraId="2D833FE8" w14:textId="01C6F784" w:rsidR="00AE3B7B" w:rsidRDefault="00630F5E" w:rsidP="00AE3B7B">
      <w:pPr>
        <w:pStyle w:val="ListParagraph"/>
        <w:ind w:left="720"/>
      </w:pPr>
      <w:r w:rsidRPr="00630F5E">
        <w:rPr>
          <w:noProof/>
        </w:rPr>
        <w:drawing>
          <wp:inline distT="0" distB="0" distL="0" distR="0" wp14:anchorId="4912280B" wp14:editId="58970477">
            <wp:extent cx="4334480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45CF" w14:textId="02F157D0" w:rsidR="00AE3B7B" w:rsidRDefault="00AE3B7B" w:rsidP="00AE3B7B">
      <w:pPr>
        <w:pStyle w:val="ListParagraph"/>
        <w:numPr>
          <w:ilvl w:val="0"/>
          <w:numId w:val="34"/>
        </w:numPr>
      </w:pPr>
      <w:r>
        <w:t xml:space="preserve">Press </w:t>
      </w:r>
      <w:r w:rsidRPr="00AE3B7B">
        <w:rPr>
          <w:noProof/>
        </w:rPr>
        <w:drawing>
          <wp:inline distT="0" distB="0" distL="0" distR="0" wp14:anchorId="083C85C0" wp14:editId="14E3D1B9">
            <wp:extent cx="1333686" cy="304843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8D1E" w14:textId="152FD3DF" w:rsidR="00630F5E" w:rsidRDefault="00630F5E" w:rsidP="00AE3B7B">
      <w:pPr>
        <w:pStyle w:val="ListParagraph"/>
        <w:numPr>
          <w:ilvl w:val="0"/>
          <w:numId w:val="34"/>
        </w:numPr>
      </w:pPr>
      <w:r>
        <w:t xml:space="preserve">Press </w:t>
      </w:r>
      <w:r w:rsidRPr="00630F5E">
        <w:rPr>
          <w:noProof/>
        </w:rPr>
        <w:drawing>
          <wp:inline distT="0" distB="0" distL="0" distR="0" wp14:anchorId="585475F8" wp14:editId="3B3E956B">
            <wp:extent cx="1162212" cy="419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select </w:t>
      </w:r>
      <w:r w:rsidRPr="00AE3B7B">
        <w:rPr>
          <w:noProof/>
        </w:rPr>
        <w:drawing>
          <wp:inline distT="0" distB="0" distL="0" distR="0" wp14:anchorId="66DFCFE7" wp14:editId="3337AC1B">
            <wp:extent cx="2305372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37A" w14:textId="7061C4B0" w:rsidR="00AE3B7B" w:rsidRDefault="00AE3B7B" w:rsidP="00AE3B7B">
      <w:pPr>
        <w:pStyle w:val="ListParagraph"/>
        <w:numPr>
          <w:ilvl w:val="0"/>
          <w:numId w:val="34"/>
        </w:numPr>
      </w:pPr>
      <w:r>
        <w:t xml:space="preserve">Repeat the process to create another </w:t>
      </w:r>
      <w:r w:rsidR="00997475">
        <w:t>namespace</w:t>
      </w:r>
      <w:r>
        <w:t xml:space="preserve"> called ‘</w:t>
      </w:r>
      <w:r w:rsidR="00997475">
        <w:t>YOUR_NAME-prod</w:t>
      </w:r>
      <w:r>
        <w:t>’.</w:t>
      </w:r>
    </w:p>
    <w:p w14:paraId="1DDADF23" w14:textId="45B3F5A2" w:rsidR="00997475" w:rsidRDefault="00997475" w:rsidP="00997475">
      <w:pPr>
        <w:pStyle w:val="ListParagraph"/>
        <w:ind w:left="720"/>
      </w:pPr>
      <w:r w:rsidRPr="00997475">
        <w:rPr>
          <w:noProof/>
        </w:rPr>
        <w:lastRenderedPageBreak/>
        <w:drawing>
          <wp:inline distT="0" distB="0" distL="0" distR="0" wp14:anchorId="23E31328" wp14:editId="5962AE10">
            <wp:extent cx="4363059" cy="113363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F71A" w14:textId="387BE82D" w:rsidR="00AE3B7B" w:rsidRDefault="00AE3B7B" w:rsidP="00AE3B7B">
      <w:pPr>
        <w:pStyle w:val="ListParagraph"/>
        <w:numPr>
          <w:ilvl w:val="0"/>
          <w:numId w:val="34"/>
        </w:numPr>
      </w:pPr>
      <w:r>
        <w:t>Check that both</w:t>
      </w:r>
      <w:r w:rsidR="00997475">
        <w:t xml:space="preserve"> namespaces</w:t>
      </w:r>
      <w:r>
        <w:t xml:space="preserve"> were created:</w:t>
      </w:r>
    </w:p>
    <w:p w14:paraId="64370E1B" w14:textId="3E39C3CE" w:rsidR="00AE3B7B" w:rsidRDefault="00997475" w:rsidP="00AE3B7B">
      <w:pPr>
        <w:pStyle w:val="ListParagraph"/>
        <w:ind w:left="720"/>
      </w:pPr>
      <w:r w:rsidRPr="00997475">
        <w:rPr>
          <w:noProof/>
        </w:rPr>
        <w:drawing>
          <wp:inline distT="0" distB="0" distL="0" distR="0" wp14:anchorId="49198915" wp14:editId="73ACBCE6">
            <wp:extent cx="4763165" cy="28578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6E49" w14:textId="7351412A" w:rsidR="00997475" w:rsidRPr="00997475" w:rsidRDefault="00997475" w:rsidP="00997475">
      <w:pPr>
        <w:rPr>
          <w:b/>
          <w:bCs/>
          <w:sz w:val="28"/>
          <w:szCs w:val="28"/>
        </w:rPr>
      </w:pPr>
      <w:r w:rsidRPr="00997475">
        <w:rPr>
          <w:b/>
          <w:bCs/>
          <w:sz w:val="28"/>
          <w:szCs w:val="28"/>
        </w:rPr>
        <w:t>Since the next steps are tedious and error-prone, they have been automated for you. Follow the instructions of the teacher</w:t>
      </w:r>
      <w:r w:rsidR="00117BD2">
        <w:rPr>
          <w:b/>
          <w:bCs/>
          <w:sz w:val="28"/>
          <w:szCs w:val="28"/>
        </w:rPr>
        <w:t>.</w:t>
      </w:r>
    </w:p>
    <w:p w14:paraId="74E94C01" w14:textId="44D7AE54" w:rsidR="00126214" w:rsidRDefault="00126214" w:rsidP="00126214">
      <w:pPr>
        <w:pStyle w:val="ListParagraph"/>
        <w:numPr>
          <w:ilvl w:val="0"/>
          <w:numId w:val="34"/>
        </w:numPr>
      </w:pPr>
      <w:r>
        <w:t xml:space="preserve">Go to pipelines &gt; my app pipeline and press </w:t>
      </w:r>
      <w:r w:rsidRPr="00053410">
        <w:rPr>
          <w:noProof/>
        </w:rPr>
        <w:drawing>
          <wp:inline distT="0" distB="0" distL="0" distR="0" wp14:anchorId="3515AABD" wp14:editId="1B43EF8D">
            <wp:extent cx="514422" cy="38105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E04BF2C" w14:textId="75E1FDC6" w:rsidR="00FA44C1" w:rsidRDefault="00126214" w:rsidP="00126214">
      <w:pPr>
        <w:pStyle w:val="ListParagraph"/>
        <w:numPr>
          <w:ilvl w:val="0"/>
          <w:numId w:val="34"/>
        </w:numPr>
      </w:pPr>
      <w:r>
        <w:t>From now on, branch</w:t>
      </w:r>
      <w:r w:rsidR="00E14AD5">
        <w:t xml:space="preserve"> ca</w:t>
      </w:r>
      <w:r>
        <w:t xml:space="preserve">lled </w:t>
      </w:r>
      <w:r w:rsidR="00E14AD5">
        <w:t xml:space="preserve">dev </w:t>
      </w:r>
      <w:r>
        <w:t xml:space="preserve">will be deployed in the ‘dev’ namespace. Whereas commits </w:t>
      </w:r>
      <w:r w:rsidR="00FA44C1">
        <w:t>o</w:t>
      </w:r>
      <w:r>
        <w:t>n the bra</w:t>
      </w:r>
      <w:r w:rsidR="0075059C">
        <w:t>n</w:t>
      </w:r>
      <w:r>
        <w:t>ch ‘</w:t>
      </w:r>
      <w:r w:rsidR="00283B65">
        <w:t>master</w:t>
      </w:r>
      <w:r>
        <w:t xml:space="preserve">’ will be deployed in the </w:t>
      </w:r>
      <w:r w:rsidR="00FA44C1">
        <w:t>‘</w:t>
      </w:r>
      <w:r>
        <w:t>prod</w:t>
      </w:r>
      <w:r w:rsidR="00FA44C1">
        <w:t>’</w:t>
      </w:r>
      <w:r>
        <w:t xml:space="preserve"> namespace. In this way, we can test additional features in the ‘dev’ namespace before being deployed in the ‘prod’ namespace. </w:t>
      </w:r>
    </w:p>
    <w:p w14:paraId="11A495AC" w14:textId="4D168FFA" w:rsidR="000A45A5" w:rsidRDefault="000A45A5" w:rsidP="00126214">
      <w:pPr>
        <w:pStyle w:val="ListParagraph"/>
        <w:numPr>
          <w:ilvl w:val="0"/>
          <w:numId w:val="34"/>
        </w:numPr>
      </w:pPr>
      <w:r>
        <w:t xml:space="preserve">Deployment stage will not be run in any other branch but build stage will run also in branches called </w:t>
      </w:r>
      <w:bookmarkStart w:id="1" w:name="_Hlk64960515"/>
      <w:r>
        <w:t>feature/*</w:t>
      </w:r>
      <w:bookmarkEnd w:id="1"/>
      <w:r>
        <w:t>.</w:t>
      </w:r>
    </w:p>
    <w:p w14:paraId="180D10D6" w14:textId="569416B9" w:rsidR="00FA44C1" w:rsidRDefault="00FA44C1" w:rsidP="00126214">
      <w:pPr>
        <w:pStyle w:val="ListParagraph"/>
        <w:numPr>
          <w:ilvl w:val="0"/>
          <w:numId w:val="34"/>
        </w:numPr>
      </w:pPr>
      <w:r>
        <w:t>Go to Pipelines and select the pipeline ‘myapp’.</w:t>
      </w:r>
    </w:p>
    <w:p w14:paraId="1FF0418B" w14:textId="61CA33FD" w:rsidR="00126214" w:rsidRDefault="00FA44C1" w:rsidP="00126214">
      <w:pPr>
        <w:pStyle w:val="ListParagraph"/>
        <w:numPr>
          <w:ilvl w:val="0"/>
          <w:numId w:val="34"/>
        </w:numPr>
        <w:rPr>
          <w:rStyle w:val="file-name"/>
        </w:rPr>
      </w:pPr>
      <w:r>
        <w:rPr>
          <w:rStyle w:val="file-name"/>
        </w:rPr>
        <w:t xml:space="preserve">Click on </w:t>
      </w:r>
      <w:r w:rsidRPr="00FA44C1">
        <w:rPr>
          <w:rStyle w:val="file-name"/>
          <w:noProof/>
        </w:rPr>
        <w:drawing>
          <wp:inline distT="0" distB="0" distL="0" distR="0" wp14:anchorId="14575C84" wp14:editId="7684F7D6">
            <wp:extent cx="676369" cy="323895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4C1">
        <w:rPr>
          <w:rStyle w:val="file-name"/>
        </w:rPr>
        <w:t xml:space="preserve"> </w:t>
      </w:r>
      <w:r w:rsidR="00126214">
        <w:rPr>
          <w:rStyle w:val="file-name"/>
        </w:rPr>
        <w:t>to incorporate the</w:t>
      </w:r>
      <w:r>
        <w:rPr>
          <w:rStyle w:val="file-name"/>
        </w:rPr>
        <w:t xml:space="preserve"> following</w:t>
      </w:r>
      <w:r w:rsidR="00126214">
        <w:rPr>
          <w:rStyle w:val="file-name"/>
        </w:rPr>
        <w:t xml:space="preserve"> changes:</w:t>
      </w:r>
    </w:p>
    <w:p w14:paraId="3DD7BC2B" w14:textId="19E30684" w:rsidR="00126214" w:rsidRDefault="00126214" w:rsidP="00126214">
      <w:pPr>
        <w:pStyle w:val="ListParagraph"/>
        <w:numPr>
          <w:ilvl w:val="1"/>
          <w:numId w:val="34"/>
        </w:numPr>
        <w:rPr>
          <w:rStyle w:val="file-name"/>
        </w:rPr>
      </w:pPr>
      <w:bookmarkStart w:id="2" w:name="_Hlk64644067"/>
      <w:r>
        <w:rPr>
          <w:rStyle w:val="file-name"/>
        </w:rPr>
        <w:t xml:space="preserve">To trigger the pipeline when </w:t>
      </w:r>
      <w:r>
        <w:t xml:space="preserve">branch </w:t>
      </w:r>
      <w:bookmarkEnd w:id="2"/>
      <w:r w:rsidR="00E14AD5">
        <w:t>dev is modified</w:t>
      </w:r>
      <w:r>
        <w:t xml:space="preserve">, </w:t>
      </w:r>
      <w:r>
        <w:rPr>
          <w:rStyle w:val="file-name"/>
        </w:rPr>
        <w:t xml:space="preserve">add    - </w:t>
      </w:r>
      <w:r w:rsidR="00E14AD5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dev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 xml:space="preserve"> </w:t>
      </w:r>
      <w:r>
        <w:rPr>
          <w:rStyle w:val="file-name"/>
        </w:rPr>
        <w:t>as follows:</w:t>
      </w:r>
    </w:p>
    <w:p w14:paraId="5591B2BD" w14:textId="77777777" w:rsidR="00126214" w:rsidRPr="00126214" w:rsidRDefault="00126214" w:rsidP="00126214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126214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trigger</w:t>
      </w:r>
      <w:r w:rsidRPr="00126214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5182D60D" w14:textId="1AED3C6C" w:rsidR="00126214" w:rsidRPr="00126214" w:rsidRDefault="00126214" w:rsidP="00126214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126214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="00283B65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master</w:t>
      </w:r>
    </w:p>
    <w:p w14:paraId="51F6B5AC" w14:textId="759E3FE9" w:rsidR="00126214" w:rsidRDefault="00126214" w:rsidP="00126214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</w:pPr>
      <w:r w:rsidRPr="00126214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="00E14AD5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dev</w:t>
      </w:r>
    </w:p>
    <w:p w14:paraId="5306C288" w14:textId="62094F37" w:rsidR="000A45A5" w:rsidRPr="00E14AD5" w:rsidRDefault="000A45A5" w:rsidP="00126214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 xml:space="preserve">- </w:t>
      </w:r>
      <w:r w:rsidRPr="000A45A5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feature/*</w:t>
      </w:r>
    </w:p>
    <w:p w14:paraId="1498ED7C" w14:textId="77777777" w:rsidR="002C7AAF" w:rsidRDefault="002C7AAF" w:rsidP="00126214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</w:pPr>
    </w:p>
    <w:p w14:paraId="3B71ACCA" w14:textId="32D94129" w:rsidR="00126214" w:rsidRDefault="00126214" w:rsidP="00126214">
      <w:pPr>
        <w:pStyle w:val="ListParagraph"/>
        <w:numPr>
          <w:ilvl w:val="1"/>
          <w:numId w:val="34"/>
        </w:numPr>
        <w:rPr>
          <w:rStyle w:val="file-name"/>
        </w:rPr>
      </w:pPr>
      <w:r>
        <w:rPr>
          <w:rStyle w:val="file-name"/>
        </w:rPr>
        <w:lastRenderedPageBreak/>
        <w:t xml:space="preserve">To change the </w:t>
      </w:r>
      <w:r w:rsidR="002C7AAF">
        <w:rPr>
          <w:rStyle w:val="file-name"/>
        </w:rPr>
        <w:t>environment</w:t>
      </w:r>
      <w:r>
        <w:rPr>
          <w:rStyle w:val="file-name"/>
        </w:rPr>
        <w:t xml:space="preserve"> in which commits are going to be </w:t>
      </w:r>
      <w:r w:rsidR="002C7AAF">
        <w:rPr>
          <w:rStyle w:val="file-name"/>
        </w:rPr>
        <w:t>deployed</w:t>
      </w:r>
      <w:r>
        <w:rPr>
          <w:rStyle w:val="file-name"/>
        </w:rPr>
        <w:t xml:space="preserve">, </w:t>
      </w:r>
      <w:r w:rsidR="002C7AAF">
        <w:rPr>
          <w:rStyle w:val="file-name"/>
        </w:rPr>
        <w:t>add the following at the end of the variables key:</w:t>
      </w:r>
    </w:p>
    <w:p w14:paraId="1C4249A5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variables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6100BE5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29037FF7" w14:textId="1D4F4175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GB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>
        <w:rPr>
          <w:rFonts w:ascii="Consolas" w:eastAsia="Times New Roman" w:hAnsi="Consolas" w:cs="Times New Roman"/>
          <w:color w:val="007200"/>
          <w:sz w:val="21"/>
          <w:szCs w:val="21"/>
          <w:lang w:val="en-GB" w:eastAsia="en-NL"/>
        </w:rPr>
        <w:t>…</w:t>
      </w:r>
    </w:p>
    <w:p w14:paraId="0650DD6F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674B8F5D" w14:textId="49DB778D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2C7AAF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# Environment Deployment depends on bra</w:t>
      </w:r>
      <w:r>
        <w:rPr>
          <w:rFonts w:ascii="Consolas" w:eastAsia="Times New Roman" w:hAnsi="Consolas" w:cs="Times New Roman"/>
          <w:color w:val="007200"/>
          <w:sz w:val="21"/>
          <w:szCs w:val="21"/>
          <w:lang w:val="en-GB" w:eastAsia="en-NL"/>
        </w:rPr>
        <w:t>n</w:t>
      </w:r>
      <w:r w:rsidRPr="002C7AAF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ch</w:t>
      </w:r>
    </w:p>
    <w:p w14:paraId="58C7CAC9" w14:textId="10E5AD24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${{ if </w:t>
      </w:r>
      <w:r w:rsidR="00E14AD5">
        <w:rPr>
          <w:rFonts w:ascii="Consolas" w:eastAsia="Times New Roman" w:hAnsi="Consolas" w:cs="Times New Roman"/>
          <w:color w:val="008080"/>
          <w:sz w:val="21"/>
          <w:szCs w:val="21"/>
          <w:lang w:val="en-GB" w:eastAsia="en-NL"/>
        </w:rPr>
        <w:t>eq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(variables['Build.SourceBranchName'], '</w:t>
      </w:r>
      <w:r w:rsidR="00E14AD5">
        <w:rPr>
          <w:rFonts w:ascii="Consolas" w:eastAsia="Times New Roman" w:hAnsi="Consolas" w:cs="Times New Roman"/>
          <w:color w:val="008080"/>
          <w:sz w:val="21"/>
          <w:szCs w:val="21"/>
          <w:lang w:val="en-GB" w:eastAsia="en-NL"/>
        </w:rPr>
        <w:t>dev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') }}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</w:p>
    <w:p w14:paraId="03BB5F5C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environmentDeployment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2C7AAF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'dev.dev'</w:t>
      </w:r>
    </w:p>
    <w:p w14:paraId="4645F3D6" w14:textId="50235B5A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${{ if eq(variables['Build.SourceBranchName'], '</w:t>
      </w:r>
      <w:r w:rsidR="00283B65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master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') }}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</w:p>
    <w:p w14:paraId="1F55680C" w14:textId="48D8922D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Style w:val="file-name"/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bookmarkStart w:id="3" w:name="_Hlk64644390"/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environmentDeployment</w:t>
      </w:r>
      <w:bookmarkEnd w:id="3"/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2C7AAF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'prod.prod'</w:t>
      </w:r>
    </w:p>
    <w:p w14:paraId="5E34F5FF" w14:textId="77777777" w:rsidR="002C7AAF" w:rsidRDefault="002C7AAF" w:rsidP="002C7AAF">
      <w:pPr>
        <w:pStyle w:val="ListParagraph"/>
        <w:ind w:left="1440"/>
        <w:rPr>
          <w:rStyle w:val="file-name"/>
        </w:rPr>
      </w:pPr>
    </w:p>
    <w:p w14:paraId="64C19950" w14:textId="5F267644" w:rsidR="002C7AAF" w:rsidRDefault="002C7AAF" w:rsidP="002C7AAF">
      <w:pPr>
        <w:pStyle w:val="ListParagraph"/>
        <w:ind w:left="1440"/>
        <w:rPr>
          <w:rStyle w:val="file-name"/>
        </w:rPr>
      </w:pPr>
      <w:r>
        <w:rPr>
          <w:rStyle w:val="file-name"/>
        </w:rPr>
        <w:t xml:space="preserve">Here, </w:t>
      </w:r>
      <w:r w:rsidR="00FA44C1">
        <w:rPr>
          <w:rStyle w:val="file-name"/>
        </w:rPr>
        <w:t>depending on</w:t>
      </w:r>
      <w:r>
        <w:rPr>
          <w:rStyle w:val="file-name"/>
        </w:rPr>
        <w:t xml:space="preserve"> the branch name</w:t>
      </w:r>
      <w:r w:rsidR="00FA44C1">
        <w:rPr>
          <w:rStyle w:val="file-name"/>
        </w:rPr>
        <w:t>, a different value to the ‘</w:t>
      </w:r>
      <w:r w:rsidR="00FA44C1" w:rsidRPr="002C7AAF">
        <w:rPr>
          <w:rStyle w:val="file-name"/>
        </w:rPr>
        <w:t>environmentDeployment</w:t>
      </w:r>
      <w:r w:rsidR="00FA44C1">
        <w:rPr>
          <w:rStyle w:val="file-name"/>
        </w:rPr>
        <w:t>’ variable</w:t>
      </w:r>
      <w:r>
        <w:rPr>
          <w:rStyle w:val="file-name"/>
        </w:rPr>
        <w:t xml:space="preserve"> </w:t>
      </w:r>
      <w:r w:rsidR="00FA44C1">
        <w:rPr>
          <w:rStyle w:val="file-name"/>
        </w:rPr>
        <w:t xml:space="preserve">is </w:t>
      </w:r>
      <w:r>
        <w:rPr>
          <w:rStyle w:val="file-name"/>
        </w:rPr>
        <w:t>assign</w:t>
      </w:r>
      <w:r w:rsidR="00FA44C1">
        <w:rPr>
          <w:rStyle w:val="file-name"/>
        </w:rPr>
        <w:t>ed</w:t>
      </w:r>
      <w:r>
        <w:rPr>
          <w:rStyle w:val="file-name"/>
        </w:rPr>
        <w:t xml:space="preserve">. </w:t>
      </w:r>
    </w:p>
    <w:p w14:paraId="797730B7" w14:textId="74470CC3" w:rsidR="002C7AAF" w:rsidRDefault="002C7AAF" w:rsidP="002C7AAF">
      <w:pPr>
        <w:pStyle w:val="ListParagraph"/>
        <w:ind w:left="1440"/>
        <w:rPr>
          <w:rStyle w:val="file-name"/>
        </w:rPr>
      </w:pPr>
      <w:r>
        <w:rPr>
          <w:rStyle w:val="file-name"/>
        </w:rPr>
        <w:t>The way to describe namespaces within environments in Azure devops is:</w:t>
      </w:r>
    </w:p>
    <w:p w14:paraId="4FEBA8F0" w14:textId="7EB7CF2D" w:rsidR="002C7AAF" w:rsidRDefault="002C7AAF" w:rsidP="002C7AAF">
      <w:pPr>
        <w:pStyle w:val="ListParagraph"/>
        <w:ind w:left="1440"/>
        <w:rPr>
          <w:rStyle w:val="file-name"/>
        </w:rPr>
      </w:pPr>
      <w:r>
        <w:rPr>
          <w:rStyle w:val="file-name"/>
        </w:rPr>
        <w:t xml:space="preserve"> &lt;NAME OF THE ENVIRONMENT&gt;.&lt;NAMESPACE&gt;</w:t>
      </w:r>
    </w:p>
    <w:p w14:paraId="359E0FF1" w14:textId="47F2043C" w:rsidR="00975958" w:rsidRDefault="00975958" w:rsidP="00975958">
      <w:pPr>
        <w:pStyle w:val="ListParagraph"/>
        <w:numPr>
          <w:ilvl w:val="1"/>
          <w:numId w:val="34"/>
        </w:numPr>
        <w:rPr>
          <w:rStyle w:val="file-name"/>
        </w:rPr>
      </w:pPr>
      <w:r>
        <w:rPr>
          <w:rStyle w:val="file-name"/>
        </w:rPr>
        <w:t>As set before, development will only occur when previous steps are successful and for branches ‘dev’ and ‘</w:t>
      </w:r>
      <w:r w:rsidR="00283B65">
        <w:rPr>
          <w:rStyle w:val="file-name"/>
        </w:rPr>
        <w:t>master</w:t>
      </w:r>
      <w:r>
        <w:rPr>
          <w:rStyle w:val="file-name"/>
        </w:rPr>
        <w:t xml:space="preserve">’. </w:t>
      </w:r>
      <w:r w:rsidR="00C81A36">
        <w:rPr>
          <w:rStyle w:val="file-name"/>
        </w:rPr>
        <w:t>Regarding the latter</w:t>
      </w:r>
      <w:r>
        <w:rPr>
          <w:rStyle w:val="file-name"/>
        </w:rPr>
        <w:t xml:space="preserve">, we will check if the variable created in the previous step is not empty, which </w:t>
      </w:r>
      <w:r w:rsidR="00C81A36">
        <w:rPr>
          <w:rStyle w:val="file-name"/>
        </w:rPr>
        <w:t>is not allowed in any case.</w:t>
      </w:r>
    </w:p>
    <w:p w14:paraId="2FE4D390" w14:textId="77777777" w:rsidR="00975958" w:rsidRPr="00975958" w:rsidRDefault="00975958" w:rsidP="00975958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975958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975958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</w:t>
      </w:r>
      <w:r w:rsidRPr="00975958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975958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789512FA" w14:textId="77777777" w:rsidR="00975958" w:rsidRPr="00975958" w:rsidRDefault="00975958" w:rsidP="00975958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975958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975958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975958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975958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 stage</w:t>
      </w:r>
    </w:p>
    <w:p w14:paraId="0A05EE98" w14:textId="77777777" w:rsidR="00975958" w:rsidRPr="00975958" w:rsidRDefault="00975958" w:rsidP="00975958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975958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975958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dependsOn</w:t>
      </w:r>
      <w:r w:rsidRPr="00975958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975958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209EF4BE" w14:textId="77777777" w:rsidR="00975958" w:rsidRPr="00975958" w:rsidRDefault="00975958" w:rsidP="00975958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NL" w:eastAsia="en-NL"/>
        </w:rPr>
      </w:pPr>
      <w:r w:rsidRPr="00975958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975958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NL" w:eastAsia="en-NL"/>
        </w:rPr>
        <w:t>condition</w:t>
      </w:r>
      <w:r w:rsidRPr="0097595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NL" w:eastAsia="en-NL"/>
        </w:rPr>
        <w:t>:  </w:t>
      </w:r>
      <w:r w:rsidRPr="00975958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val="en-NL" w:eastAsia="en-NL"/>
        </w:rPr>
        <w:t>and(succeeded(), ne(variables['environmentDeployment'], ''))</w:t>
      </w:r>
    </w:p>
    <w:p w14:paraId="6EBBCCDD" w14:textId="77777777" w:rsidR="00975958" w:rsidRDefault="00975958" w:rsidP="00975958">
      <w:pPr>
        <w:pStyle w:val="ListParagraph"/>
        <w:ind w:left="1440"/>
        <w:rPr>
          <w:rStyle w:val="file-name"/>
        </w:rPr>
      </w:pPr>
    </w:p>
    <w:p w14:paraId="3A9CCDE9" w14:textId="4AC3155A" w:rsidR="00975958" w:rsidRDefault="00975958" w:rsidP="00975958">
      <w:pPr>
        <w:pStyle w:val="ListParagraph"/>
        <w:numPr>
          <w:ilvl w:val="1"/>
          <w:numId w:val="34"/>
        </w:numPr>
        <w:rPr>
          <w:rStyle w:val="file-name"/>
        </w:rPr>
      </w:pPr>
      <w:r>
        <w:rPr>
          <w:rStyle w:val="file-name"/>
        </w:rPr>
        <w:t>To change the environment in which commits are going to be deployed, change the ‘environment’ value within the ‘Deploy’ job to:</w:t>
      </w:r>
    </w:p>
    <w:p w14:paraId="36EA94CF" w14:textId="63A1E270" w:rsidR="002C7AAF" w:rsidRPr="00975958" w:rsidRDefault="002C7AAF" w:rsidP="00975958">
      <w:pPr>
        <w:pStyle w:val="ListParagraph"/>
        <w:shd w:val="clear" w:color="auto" w:fill="FFFFFE"/>
        <w:spacing w:before="0" w:line="285" w:lineRule="atLeast"/>
        <w:ind w:left="1440"/>
        <w:rPr>
          <w:rStyle w:val="file-name"/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</w:pPr>
    </w:p>
    <w:p w14:paraId="2A7D1774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jobs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1BF98F7D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-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deployment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2C7AAF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500279CA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2C7AAF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0A0709E3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pool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4B12F23A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2C7AAF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vmImage</w:t>
      </w: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2C7AAF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$(vmImageName)</w:t>
      </w:r>
    </w:p>
    <w:p w14:paraId="30E36DB8" w14:textId="77777777" w:rsidR="002C7AAF" w:rsidRPr="002C7AAF" w:rsidRDefault="002C7AAF" w:rsidP="002C7AAF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NL" w:eastAsia="en-NL"/>
        </w:rPr>
      </w:pPr>
      <w:r w:rsidRPr="002C7AAF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2C7AAF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NL" w:eastAsia="en-NL"/>
        </w:rPr>
        <w:t>environment</w:t>
      </w:r>
      <w:r w:rsidRPr="002C7AA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NL" w:eastAsia="en-NL"/>
        </w:rPr>
        <w:t>: </w:t>
      </w:r>
      <w:r w:rsidRPr="002C7AAF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val="en-NL" w:eastAsia="en-NL"/>
        </w:rPr>
        <w:t>$(environmentDeployment)</w:t>
      </w:r>
    </w:p>
    <w:p w14:paraId="39A13DDC" w14:textId="77777777" w:rsidR="002C7AAF" w:rsidRDefault="002C7AAF" w:rsidP="002C7AAF">
      <w:pPr>
        <w:pStyle w:val="ListParagraph"/>
        <w:numPr>
          <w:ilvl w:val="0"/>
          <w:numId w:val="34"/>
        </w:numPr>
      </w:pPr>
      <w:r>
        <w:t>After all the modifications, it should look like the following:</w:t>
      </w:r>
    </w:p>
    <w:p w14:paraId="5843C244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# Deploy to Azure Kubernetes Service</w:t>
      </w:r>
    </w:p>
    <w:p w14:paraId="3A80908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# Build and push image to Azure Container Registry; Deploy to Azure Kubernetes Service</w:t>
      </w:r>
    </w:p>
    <w:p w14:paraId="71358579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# https://docs.microsoft.com/azure/devops/pipelines/languages/docker</w:t>
      </w:r>
    </w:p>
    <w:p w14:paraId="2D4E6B85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347F8AD5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trigger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1BFDEC17" w14:textId="550608C0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="00283B65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master</w:t>
      </w:r>
    </w:p>
    <w:p w14:paraId="7756F89B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dev</w:t>
      </w:r>
    </w:p>
    <w:p w14:paraId="5E8C52BC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feature/*</w:t>
      </w:r>
    </w:p>
    <w:p w14:paraId="484EDD06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14820A25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resources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5BCBF48C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repo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self</w:t>
      </w:r>
    </w:p>
    <w:p w14:paraId="3A718729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305B03BE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variables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2EAB4D51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7CC1E63A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# Container registry service connection established during pipeline creation</w:t>
      </w:r>
    </w:p>
    <w:p w14:paraId="35AA3C0D" w14:textId="1D3EF6E3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dockerRegistryServiceConnection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  <w:r w:rsidR="004C381E" w:rsidRPr="004C381E">
        <w:t xml:space="preserve"> </w:t>
      </w:r>
      <w:r w:rsidR="004C381E" w:rsidRPr="004C381E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09b503ea-722b-418f-b9e4-d7e478987f07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</w:p>
    <w:p w14:paraId="5ECE97A9" w14:textId="5E502E4B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imageRepository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  <w:r w:rsidR="004C381E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camins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</w:p>
    <w:p w14:paraId="369D1F8A" w14:textId="3933414F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containerRegistry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  <w:r w:rsidR="00E6599B" w:rsidRPr="00E6599B">
        <w:t xml:space="preserve"> </w:t>
      </w:r>
      <w:r w:rsidR="00E6599B" w:rsidRPr="00E6599B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itvitaedockerregistry.azurecr.io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</w:p>
    <w:p w14:paraId="44CFAF40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dockerfilePath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'**/Dockerfile'</w:t>
      </w:r>
    </w:p>
    <w:p w14:paraId="6E82F3FA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tag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'$(Build.BuildId)'</w:t>
      </w:r>
    </w:p>
    <w:p w14:paraId="30D6B3D5" w14:textId="2DD6E93A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imagePullSecret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="00E6599B" w:rsidRPr="00E6599B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itvitaedockerregistry16527679-auth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</w:p>
    <w:p w14:paraId="37BDCF84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07CECC54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# Agent VM image name</w:t>
      </w:r>
    </w:p>
    <w:p w14:paraId="23817009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vmImageName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'ubuntu-latest'</w:t>
      </w:r>
    </w:p>
    <w:p w14:paraId="37B3C19E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061794A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7200"/>
          <w:sz w:val="21"/>
          <w:szCs w:val="21"/>
          <w:lang w:val="en-NL" w:eastAsia="en-NL"/>
        </w:rPr>
        <w:t># Environment Deployment depends on branch</w:t>
      </w:r>
    </w:p>
    <w:p w14:paraId="51AEA4BB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${{ if eq(variables['Build.SourceBranchName'], 'dev') }}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</w:p>
    <w:p w14:paraId="33F28083" w14:textId="3802F283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environmentDeployment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  <w:r w:rsidR="00E6599B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camins-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dev.</w:t>
      </w:r>
      <w:r w:rsidR="00E6599B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camins-</w:t>
      </w:r>
      <w:r w:rsidR="00E6599B"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</w:t>
      </w:r>
      <w:r w:rsidR="00E6599B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v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</w:p>
    <w:p w14:paraId="7938EE9D" w14:textId="5491BCC0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${{ if eq(variables['Build.SourceBranchName'], '</w:t>
      </w:r>
      <w:r w:rsidR="00283B65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master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') }}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</w:p>
    <w:p w14:paraId="1826F2C0" w14:textId="0AF76B6F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environmentDeployment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  <w:r w:rsidR="00E6599B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camins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.</w:t>
      </w:r>
      <w:r w:rsidR="00E6599B"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camins-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prod'</w:t>
      </w:r>
    </w:p>
    <w:p w14:paraId="293B7104" w14:textId="77777777" w:rsidR="00C81A36" w:rsidRPr="00C81A36" w:rsidRDefault="00C81A36" w:rsidP="00C81A36">
      <w:pPr>
        <w:shd w:val="clear" w:color="auto" w:fill="FFFFFE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br/>
      </w:r>
    </w:p>
    <w:p w14:paraId="686B61F2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7A99634B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6983210A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 stage</w:t>
      </w:r>
    </w:p>
    <w:p w14:paraId="669772F1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5B21807C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2F4AF555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69B28103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pool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000C46B5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vmImage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$(vmImageName)</w:t>
      </w:r>
    </w:p>
    <w:p w14:paraId="72012F7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steps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28704C2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Docker@2</w:t>
      </w:r>
    </w:p>
    <w:p w14:paraId="00CE58D4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 and push an image to container registry</w:t>
      </w:r>
    </w:p>
    <w:p w14:paraId="07326209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2E79C6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command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buildAndPush</w:t>
      </w:r>
    </w:p>
    <w:p w14:paraId="7A681C67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repository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$(imageRepository)</w:t>
      </w:r>
    </w:p>
    <w:p w14:paraId="0716A314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dockerfile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$(dockerfilePath)</w:t>
      </w:r>
    </w:p>
    <w:p w14:paraId="0A7AF7AE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containerRegistry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$(dockerRegistryServiceConnection)</w:t>
      </w:r>
    </w:p>
    <w:p w14:paraId="2A7C97A4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tags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08D248B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  $(tag)</w:t>
      </w:r>
    </w:p>
    <w:p w14:paraId="063C820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5A550F72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upload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manifests</w:t>
      </w:r>
    </w:p>
    <w:p w14:paraId="0C3E7E81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artifact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manifests</w:t>
      </w:r>
    </w:p>
    <w:p w14:paraId="5487D887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7A8A9FB0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331D0B50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 stage</w:t>
      </w:r>
    </w:p>
    <w:p w14:paraId="7C47D6F2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lastRenderedPageBreak/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dependsOn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6B0E0EC7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condition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and(succeeded(), ne(variables['environmentDeployment'], ''))</w:t>
      </w:r>
    </w:p>
    <w:p w14:paraId="1559D4B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32424407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3388853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deployment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1AD2B272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20146E2C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pool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4AD34EA6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vmImage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$(vmImageName)</w:t>
      </w:r>
    </w:p>
    <w:p w14:paraId="277D06C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environment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$(environmentDeployment)</w:t>
      </w:r>
    </w:p>
    <w:p w14:paraId="0279DD4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strategy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182AD69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runOnce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E774AFB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deploy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01844DCA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steps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4BA8E040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KubernetesManifest@0</w:t>
      </w:r>
    </w:p>
    <w:p w14:paraId="28AFD4FD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Create imagePullSecret</w:t>
      </w:r>
    </w:p>
    <w:p w14:paraId="7C8AB5C3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706C0175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action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createSecret</w:t>
      </w:r>
    </w:p>
    <w:p w14:paraId="7A80DD03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secretName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$(imagePullSecret)</w:t>
      </w:r>
    </w:p>
    <w:p w14:paraId="3CABB181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dockerRegistryEndpoint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$(dockerRegistryServiceConnection)</w:t>
      </w:r>
    </w:p>
    <w:p w14:paraId="21C56D9E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2E0B1261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-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KubernetesManifest@0</w:t>
      </w:r>
    </w:p>
    <w:p w14:paraId="79CCCDC1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 to Kubernetes cluster</w:t>
      </w:r>
    </w:p>
    <w:p w14:paraId="40FE5FFF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79B58F47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action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4546883C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manifests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3DE53FF0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        $(Pipeline.Workspace)/manifests/deployment.yml</w:t>
      </w:r>
    </w:p>
    <w:p w14:paraId="1ED2A15F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        $(Pipeline.Workspace)/manifests/service.yml</w:t>
      </w:r>
    </w:p>
    <w:p w14:paraId="1185826C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imagePullSecrets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49E9129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        $(imagePullSecret)</w:t>
      </w:r>
    </w:p>
    <w:p w14:paraId="0D7B3540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      </w:t>
      </w:r>
      <w:r w:rsidRPr="00C81A36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containers</w:t>
      </w:r>
      <w:r w:rsidRPr="00C81A3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4AB69E88" w14:textId="77777777" w:rsidR="00C81A36" w:rsidRPr="00C81A36" w:rsidRDefault="00C81A36" w:rsidP="00C81A3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C81A36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        $(containerRegistry)/$(imageRepository):$(tag)</w:t>
      </w:r>
    </w:p>
    <w:p w14:paraId="5AECAFC8" w14:textId="77777777" w:rsidR="00C81A36" w:rsidRPr="00C81A36" w:rsidRDefault="00C81A36" w:rsidP="00C81A36">
      <w:pPr>
        <w:shd w:val="clear" w:color="auto" w:fill="FFFFFE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1ECE67E4" w14:textId="16508CF5" w:rsidR="00997475" w:rsidRDefault="00192AF1" w:rsidP="00997475">
      <w:pPr>
        <w:pStyle w:val="ListParagraph"/>
        <w:numPr>
          <w:ilvl w:val="0"/>
          <w:numId w:val="34"/>
        </w:numPr>
      </w:pPr>
      <w:r>
        <w:t xml:space="preserve">Press </w:t>
      </w:r>
      <w:r w:rsidRPr="00F67B26">
        <w:rPr>
          <w:noProof/>
        </w:rPr>
        <w:drawing>
          <wp:inline distT="0" distB="0" distL="0" distR="0" wp14:anchorId="18AA4375" wp14:editId="56EA8D49">
            <wp:extent cx="476316" cy="333422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commit the </w:t>
      </w:r>
      <w:r w:rsidR="00997475">
        <w:t>changes</w:t>
      </w:r>
      <w:r w:rsidR="00997475">
        <w:br w:type="page"/>
      </w:r>
    </w:p>
    <w:p w14:paraId="25AFAF6E" w14:textId="109C8611" w:rsidR="00997475" w:rsidRDefault="00997475" w:rsidP="00997475">
      <w:pPr>
        <w:pStyle w:val="Heading1"/>
        <w:jc w:val="both"/>
      </w:pPr>
      <w:r>
        <w:lastRenderedPageBreak/>
        <w:t xml:space="preserve">Lab </w:t>
      </w:r>
      <w:r w:rsidR="002372F8">
        <w:t>3</w:t>
      </w:r>
      <w:r>
        <w:t xml:space="preserve">: </w:t>
      </w:r>
      <w:r w:rsidR="002372F8">
        <w:t>Create pipelines for dev and prod using dev and master branches</w:t>
      </w:r>
      <w:r>
        <w:t>.</w:t>
      </w:r>
    </w:p>
    <w:p w14:paraId="3C6910A0" w14:textId="77777777" w:rsidR="00997475" w:rsidRDefault="00997475" w:rsidP="00997475">
      <w:pPr>
        <w:pStyle w:val="ListParagraph"/>
        <w:ind w:left="720"/>
      </w:pPr>
    </w:p>
    <w:p w14:paraId="6D52B094" w14:textId="77777777" w:rsidR="002372F8" w:rsidRDefault="002372F8" w:rsidP="002372F8">
      <w:pPr>
        <w:pStyle w:val="ListParagraph"/>
        <w:numPr>
          <w:ilvl w:val="0"/>
          <w:numId w:val="38"/>
        </w:numPr>
      </w:pPr>
      <w:r>
        <w:t xml:space="preserve">Go to </w:t>
      </w:r>
      <w:hyperlink r:id="rId41" w:history="1">
        <w:r w:rsidRPr="007C2E48">
          <w:rPr>
            <w:rStyle w:val="Hyperlink"/>
          </w:rPr>
          <w:t>Azure Devops login</w:t>
        </w:r>
      </w:hyperlink>
      <w:r>
        <w:t xml:space="preserve"> and press ‘Sign in to Azure Devops’.</w:t>
      </w:r>
    </w:p>
    <w:p w14:paraId="721A12DE" w14:textId="17CAA7C7" w:rsidR="002372F8" w:rsidRDefault="002372F8" w:rsidP="002372F8">
      <w:pPr>
        <w:pStyle w:val="ListParagraph"/>
        <w:ind w:left="720"/>
      </w:pPr>
      <w:r w:rsidRPr="007C2E48">
        <w:rPr>
          <w:noProof/>
        </w:rPr>
        <w:drawing>
          <wp:inline distT="0" distB="0" distL="0" distR="0" wp14:anchorId="5E19AC27" wp14:editId="19EE4DB4">
            <wp:extent cx="1933845" cy="695422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4480" w14:textId="6C96D945" w:rsidR="002372F8" w:rsidRDefault="002372F8" w:rsidP="002372F8">
      <w:pPr>
        <w:pStyle w:val="ListParagraph"/>
        <w:numPr>
          <w:ilvl w:val="0"/>
          <w:numId w:val="38"/>
        </w:numPr>
      </w:pPr>
      <w:r>
        <w:t xml:space="preserve">Go to </w:t>
      </w:r>
      <w:r w:rsidRPr="002372F8">
        <w:rPr>
          <w:noProof/>
        </w:rPr>
        <w:drawing>
          <wp:inline distT="0" distB="0" distL="0" distR="0" wp14:anchorId="716CEF19" wp14:editId="7B1D9235">
            <wp:extent cx="1124107" cy="4477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A31D" w14:textId="2CA5B0B0" w:rsidR="002372F8" w:rsidRDefault="002372F8" w:rsidP="002372F8">
      <w:pPr>
        <w:pStyle w:val="ListParagraph"/>
        <w:numPr>
          <w:ilvl w:val="0"/>
          <w:numId w:val="38"/>
        </w:numPr>
      </w:pPr>
      <w:r>
        <w:t xml:space="preserve">Press </w:t>
      </w:r>
      <w:r w:rsidRPr="002372F8">
        <w:rPr>
          <w:noProof/>
        </w:rPr>
        <w:drawing>
          <wp:inline distT="0" distB="0" distL="0" distR="0" wp14:anchorId="6B782B7F" wp14:editId="7C29A5FD">
            <wp:extent cx="1152686" cy="390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918" w14:textId="6E7F5F35" w:rsidR="002372F8" w:rsidRDefault="002372F8" w:rsidP="002372F8">
      <w:pPr>
        <w:pStyle w:val="ListParagraph"/>
        <w:numPr>
          <w:ilvl w:val="0"/>
          <w:numId w:val="38"/>
        </w:numPr>
      </w:pPr>
      <w:r>
        <w:t xml:space="preserve">Select </w:t>
      </w:r>
      <w:r w:rsidRPr="002372F8">
        <w:rPr>
          <w:noProof/>
        </w:rPr>
        <w:drawing>
          <wp:inline distT="0" distB="0" distL="0" distR="0" wp14:anchorId="3AEEE87F" wp14:editId="7A5A1FB5">
            <wp:extent cx="3610479" cy="5715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6938" w14:textId="37F8CB57" w:rsidR="002372F8" w:rsidRDefault="002372F8" w:rsidP="002372F8">
      <w:pPr>
        <w:pStyle w:val="ListParagraph"/>
        <w:numPr>
          <w:ilvl w:val="0"/>
          <w:numId w:val="38"/>
        </w:numPr>
      </w:pPr>
      <w:r>
        <w:t>Pick the repo with your name:</w:t>
      </w:r>
    </w:p>
    <w:p w14:paraId="5E9D9FAC" w14:textId="69251092" w:rsidR="002372F8" w:rsidRDefault="002372F8" w:rsidP="002372F8">
      <w:pPr>
        <w:pStyle w:val="ListParagraph"/>
        <w:ind w:left="720"/>
      </w:pPr>
      <w:r w:rsidRPr="002372F8">
        <w:rPr>
          <w:noProof/>
        </w:rPr>
        <w:drawing>
          <wp:inline distT="0" distB="0" distL="0" distR="0" wp14:anchorId="4DF9A541" wp14:editId="31BA3939">
            <wp:extent cx="5731510" cy="163258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60DB" w14:textId="1AC178A1" w:rsidR="00997475" w:rsidRDefault="002372F8" w:rsidP="002372F8">
      <w:pPr>
        <w:pStyle w:val="ListParagraph"/>
        <w:numPr>
          <w:ilvl w:val="0"/>
          <w:numId w:val="38"/>
        </w:numPr>
      </w:pPr>
      <w:r>
        <w:t xml:space="preserve">Press </w:t>
      </w:r>
      <w:r w:rsidRPr="002372F8">
        <w:rPr>
          <w:noProof/>
        </w:rPr>
        <w:drawing>
          <wp:inline distT="0" distB="0" distL="0" distR="0" wp14:anchorId="4038E3EC" wp14:editId="618CADAC">
            <wp:extent cx="533474" cy="40010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475">
        <w:t xml:space="preserve"> and wait until the pipeline is finished. </w:t>
      </w:r>
    </w:p>
    <w:p w14:paraId="465C80D5" w14:textId="647B052F" w:rsidR="00997475" w:rsidRDefault="00997475" w:rsidP="002372F8">
      <w:pPr>
        <w:pStyle w:val="ListParagraph"/>
        <w:numPr>
          <w:ilvl w:val="0"/>
          <w:numId w:val="38"/>
        </w:numPr>
      </w:pPr>
      <w:r>
        <w:t>Check that the app has been deployed in the ‘prod’ environment in Pipelines &gt; Environments</w:t>
      </w:r>
      <w:r w:rsidR="00B902CF">
        <w:t xml:space="preserve"> &gt; Resources &gt; Services</w:t>
      </w:r>
      <w:r>
        <w:t xml:space="preserve">. </w:t>
      </w:r>
      <w:r w:rsidR="00B902CF">
        <w:t>It might take a while, be patient.</w:t>
      </w:r>
    </w:p>
    <w:p w14:paraId="5C5519B0" w14:textId="77777777" w:rsidR="00997475" w:rsidRDefault="00997475" w:rsidP="002372F8">
      <w:pPr>
        <w:pStyle w:val="ListParagraph"/>
        <w:ind w:left="720"/>
      </w:pPr>
    </w:p>
    <w:p w14:paraId="3A85E921" w14:textId="6F745105" w:rsidR="00E14AD5" w:rsidRDefault="00E14AD5" w:rsidP="002372F8">
      <w:pPr>
        <w:pStyle w:val="ListParagraph"/>
        <w:numPr>
          <w:ilvl w:val="0"/>
          <w:numId w:val="38"/>
        </w:numPr>
      </w:pPr>
      <w:r>
        <w:t xml:space="preserve">Go to Repos &gt; Branches and click </w:t>
      </w:r>
      <w:r w:rsidRPr="00192AF1">
        <w:rPr>
          <w:noProof/>
        </w:rPr>
        <w:drawing>
          <wp:inline distT="0" distB="0" distL="0" distR="0" wp14:anchorId="3936A5FC" wp14:editId="008A8DCA">
            <wp:extent cx="905001" cy="304843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4D5EB2" w14:textId="6B0EBAC3" w:rsidR="00E14AD5" w:rsidRDefault="00E14AD5" w:rsidP="002372F8">
      <w:pPr>
        <w:pStyle w:val="ListParagraph"/>
        <w:numPr>
          <w:ilvl w:val="0"/>
          <w:numId w:val="38"/>
        </w:numPr>
      </w:pPr>
      <w:r>
        <w:t xml:space="preserve">Create a branch called ‘dev’ based on the </w:t>
      </w:r>
      <w:r w:rsidR="00283B65">
        <w:t>master</w:t>
      </w:r>
      <w:r>
        <w:t xml:space="preserve"> branch as follows:</w:t>
      </w:r>
    </w:p>
    <w:p w14:paraId="5F056924" w14:textId="35F74BFD" w:rsidR="00E14AD5" w:rsidRDefault="00C81A36" w:rsidP="00C81A36">
      <w:pPr>
        <w:pStyle w:val="ListParagraph"/>
        <w:ind w:left="720"/>
      </w:pPr>
      <w:r w:rsidRPr="00C81A36">
        <w:rPr>
          <w:noProof/>
        </w:rPr>
        <w:lastRenderedPageBreak/>
        <w:drawing>
          <wp:inline distT="0" distB="0" distL="0" distR="0" wp14:anchorId="6B2AF4F6" wp14:editId="6A046937">
            <wp:extent cx="4467849" cy="3219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4D03" w14:textId="11175A66" w:rsidR="00C81A36" w:rsidRDefault="00C81A36" w:rsidP="002372F8">
      <w:pPr>
        <w:pStyle w:val="ListParagraph"/>
        <w:numPr>
          <w:ilvl w:val="0"/>
          <w:numId w:val="38"/>
        </w:numPr>
      </w:pPr>
      <w:r>
        <w:t xml:space="preserve">Press </w:t>
      </w:r>
      <w:r w:rsidRPr="00C81A36">
        <w:rPr>
          <w:noProof/>
        </w:rPr>
        <w:drawing>
          <wp:inline distT="0" distB="0" distL="0" distR="0" wp14:anchorId="2ACEE425" wp14:editId="5E132712">
            <wp:extent cx="600159" cy="285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wait until the pipeline is finished. </w:t>
      </w:r>
    </w:p>
    <w:p w14:paraId="49DA24E3" w14:textId="1F70E8F9" w:rsidR="00C81A36" w:rsidRDefault="00C81A36" w:rsidP="002372F8">
      <w:pPr>
        <w:pStyle w:val="ListParagraph"/>
        <w:numPr>
          <w:ilvl w:val="0"/>
          <w:numId w:val="38"/>
        </w:numPr>
      </w:pPr>
      <w:r>
        <w:t xml:space="preserve">Check that </w:t>
      </w:r>
      <w:r w:rsidR="002372F8">
        <w:t>the app</w:t>
      </w:r>
      <w:r>
        <w:t xml:space="preserve"> has been deployed in the ‘dev’ environment in </w:t>
      </w:r>
      <w:r w:rsidR="00B902CF">
        <w:t>Pipelines &gt; Environments &gt; Resources &gt; Services</w:t>
      </w:r>
      <w:r>
        <w:t xml:space="preserve">. </w:t>
      </w:r>
      <w:r w:rsidR="002372F8">
        <w:t>It might take a while, be patient.</w:t>
      </w:r>
    </w:p>
    <w:p w14:paraId="0EF3965D" w14:textId="77777777" w:rsidR="002C7AAF" w:rsidRDefault="002C7AAF" w:rsidP="002C7AAF">
      <w:pPr>
        <w:rPr>
          <w:rStyle w:val="file-name"/>
        </w:rPr>
      </w:pPr>
    </w:p>
    <w:p w14:paraId="1EE89473" w14:textId="28D15A23" w:rsidR="00192AF1" w:rsidRDefault="00192AF1" w:rsidP="00053410">
      <w:pPr>
        <w:pStyle w:val="Heading1"/>
        <w:jc w:val="both"/>
      </w:pPr>
      <w:r>
        <w:br/>
      </w:r>
    </w:p>
    <w:p w14:paraId="4E72BDB6" w14:textId="77777777" w:rsidR="00192AF1" w:rsidRDefault="00192AF1">
      <w:pPr>
        <w:spacing w:before="0" w:after="0" w:line="240" w:lineRule="auto"/>
        <w:rPr>
          <w:rFonts w:asciiTheme="majorHAnsi" w:eastAsiaTheme="majorEastAsia" w:hAnsiTheme="majorHAnsi" w:cstheme="majorBidi"/>
          <w:b/>
          <w:bCs/>
          <w:color w:val="940923" w:themeColor="accent1" w:themeShade="BF"/>
          <w:sz w:val="32"/>
          <w:szCs w:val="28"/>
        </w:rPr>
      </w:pPr>
      <w:r>
        <w:br w:type="page"/>
      </w:r>
    </w:p>
    <w:p w14:paraId="14868FD9" w14:textId="6DCA17AE" w:rsidR="00053410" w:rsidRDefault="00053410" w:rsidP="00053410">
      <w:pPr>
        <w:pStyle w:val="Heading1"/>
        <w:jc w:val="both"/>
      </w:pPr>
      <w:r>
        <w:lastRenderedPageBreak/>
        <w:t xml:space="preserve">Lab </w:t>
      </w:r>
      <w:r w:rsidR="00FC0C3F">
        <w:t>4</w:t>
      </w:r>
      <w:r>
        <w:t xml:space="preserve">: Adding </w:t>
      </w:r>
      <w:r w:rsidR="00F67B26">
        <w:t xml:space="preserve">script </w:t>
      </w:r>
      <w:r>
        <w:t xml:space="preserve">steps </w:t>
      </w:r>
      <w:r w:rsidR="00F67B26">
        <w:t xml:space="preserve">and tasks </w:t>
      </w:r>
      <w:r>
        <w:t>to a pipeline using a yaml file.</w:t>
      </w:r>
    </w:p>
    <w:p w14:paraId="751423E9" w14:textId="3EF454D8" w:rsidR="004627B2" w:rsidRPr="00385322" w:rsidRDefault="004627B2" w:rsidP="004627B2">
      <w:pPr>
        <w:rPr>
          <w:color w:val="000000" w:themeColor="text1"/>
        </w:rPr>
      </w:pPr>
      <w:r>
        <w:t xml:space="preserve">Applications should be tested before </w:t>
      </w:r>
      <w:r w:rsidR="00E166F7">
        <w:t>initializing</w:t>
      </w:r>
      <w:r>
        <w:t xml:space="preserve"> the deployment process. In this way, errors or bugs can be found before even the application is deployed in the ‘dev’ environment. </w:t>
      </w:r>
      <w:r w:rsidRPr="00E35F19">
        <w:rPr>
          <w:color w:val="000000" w:themeColor="text1"/>
        </w:rPr>
        <w:t xml:space="preserve">After this lab you will </w:t>
      </w:r>
      <w:r>
        <w:rPr>
          <w:color w:val="000000" w:themeColor="text1"/>
        </w:rPr>
        <w:t xml:space="preserve">test </w:t>
      </w:r>
      <w:r w:rsidR="00520A77">
        <w:rPr>
          <w:color w:val="000000" w:themeColor="text1"/>
        </w:rPr>
        <w:t>your</w:t>
      </w:r>
      <w:r>
        <w:rPr>
          <w:color w:val="000000" w:themeColor="text1"/>
        </w:rPr>
        <w:t xml:space="preserve"> app before building the docker image</w:t>
      </w:r>
      <w:r w:rsidRPr="00E35F19">
        <w:rPr>
          <w:color w:val="000000" w:themeColor="text1"/>
        </w:rPr>
        <w:t>.</w:t>
      </w:r>
    </w:p>
    <w:p w14:paraId="094926AA" w14:textId="7A311FF6" w:rsidR="00053410" w:rsidRDefault="00053410" w:rsidP="002372F8">
      <w:pPr>
        <w:pStyle w:val="ListParagraph"/>
        <w:numPr>
          <w:ilvl w:val="0"/>
          <w:numId w:val="45"/>
        </w:numPr>
      </w:pPr>
      <w:r>
        <w:t xml:space="preserve">Go to </w:t>
      </w:r>
      <w:hyperlink r:id="rId50" w:history="1">
        <w:r w:rsidRPr="007C2E48">
          <w:rPr>
            <w:rStyle w:val="Hyperlink"/>
          </w:rPr>
          <w:t>Azure Devops login</w:t>
        </w:r>
      </w:hyperlink>
      <w:r>
        <w:t xml:space="preserve"> and press ‘Sign in to Azure Devops’.</w:t>
      </w:r>
    </w:p>
    <w:p w14:paraId="565D0F63" w14:textId="475B1266" w:rsidR="00053410" w:rsidRDefault="00053410" w:rsidP="00053410">
      <w:pPr>
        <w:pStyle w:val="ListParagraph"/>
        <w:ind w:left="720"/>
      </w:pPr>
      <w:r w:rsidRPr="007C2E48">
        <w:rPr>
          <w:noProof/>
        </w:rPr>
        <w:drawing>
          <wp:inline distT="0" distB="0" distL="0" distR="0" wp14:anchorId="48125F92" wp14:editId="03E94A52">
            <wp:extent cx="1933845" cy="695422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B364" w14:textId="635F6E75" w:rsidR="00192AF1" w:rsidRDefault="00192AF1" w:rsidP="002372F8">
      <w:pPr>
        <w:pStyle w:val="ListParagraph"/>
        <w:numPr>
          <w:ilvl w:val="0"/>
          <w:numId w:val="45"/>
        </w:numPr>
      </w:pPr>
      <w:r>
        <w:t xml:space="preserve">Go to Repos &gt; Branches and click </w:t>
      </w:r>
      <w:r w:rsidRPr="00192AF1">
        <w:rPr>
          <w:noProof/>
        </w:rPr>
        <w:drawing>
          <wp:inline distT="0" distB="0" distL="0" distR="0" wp14:anchorId="73F42BA4" wp14:editId="793B3A7F">
            <wp:extent cx="905001" cy="304843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F1D721E" w14:textId="30A6E686" w:rsidR="00192AF1" w:rsidRDefault="00192AF1" w:rsidP="002372F8">
      <w:pPr>
        <w:pStyle w:val="ListParagraph"/>
        <w:numPr>
          <w:ilvl w:val="0"/>
          <w:numId w:val="45"/>
        </w:numPr>
      </w:pPr>
      <w:r>
        <w:t>Create a branch called ‘feature/test</w:t>
      </w:r>
      <w:r w:rsidR="002372F8">
        <w:t>s</w:t>
      </w:r>
      <w:r>
        <w:t xml:space="preserve">’ </w:t>
      </w:r>
      <w:r w:rsidR="003A22E1">
        <w:t xml:space="preserve">based on the </w:t>
      </w:r>
      <w:r w:rsidR="00AC1C77">
        <w:t>‘dev’</w:t>
      </w:r>
      <w:r w:rsidR="003A22E1">
        <w:t xml:space="preserve"> branch as follows.</w:t>
      </w:r>
    </w:p>
    <w:p w14:paraId="265FD669" w14:textId="29BB5D98" w:rsidR="00192AF1" w:rsidRDefault="002372F8" w:rsidP="00192AF1">
      <w:pPr>
        <w:pStyle w:val="ListParagraph"/>
        <w:ind w:left="720"/>
      </w:pPr>
      <w:r w:rsidRPr="002372F8">
        <w:rPr>
          <w:noProof/>
        </w:rPr>
        <w:drawing>
          <wp:inline distT="0" distB="0" distL="0" distR="0" wp14:anchorId="14026A5C" wp14:editId="3BB7129B">
            <wp:extent cx="4439270" cy="324847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55AA" w14:textId="79A8E859" w:rsidR="003A22E1" w:rsidRDefault="003A22E1" w:rsidP="002372F8">
      <w:pPr>
        <w:pStyle w:val="ListParagraph"/>
        <w:numPr>
          <w:ilvl w:val="0"/>
          <w:numId w:val="45"/>
        </w:numPr>
      </w:pPr>
      <w:r>
        <w:t xml:space="preserve">Go to pipelines &gt; my app and wait until the new </w:t>
      </w:r>
      <w:r w:rsidR="00AC1C77">
        <w:t>pipeline is finished</w:t>
      </w:r>
      <w:r>
        <w:t xml:space="preserve">. Check that </w:t>
      </w:r>
      <w:r w:rsidR="00AC1C77">
        <w:t>ONLY the Build stage was carried out:</w:t>
      </w:r>
    </w:p>
    <w:p w14:paraId="5FE68A74" w14:textId="7EF32E67" w:rsidR="00AC1C77" w:rsidRDefault="00AC1C77" w:rsidP="00AC1C77">
      <w:pPr>
        <w:pStyle w:val="ListParagraph"/>
        <w:ind w:left="720"/>
      </w:pPr>
      <w:r w:rsidRPr="00AC1C77">
        <w:rPr>
          <w:noProof/>
        </w:rPr>
        <w:drawing>
          <wp:inline distT="0" distB="0" distL="0" distR="0" wp14:anchorId="52482BB0" wp14:editId="35C0EBF6">
            <wp:extent cx="4944165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AAE0" w14:textId="1D29603C" w:rsidR="00053410" w:rsidRDefault="00053410" w:rsidP="002372F8">
      <w:pPr>
        <w:pStyle w:val="ListParagraph"/>
        <w:numPr>
          <w:ilvl w:val="0"/>
          <w:numId w:val="45"/>
        </w:numPr>
      </w:pPr>
      <w:r>
        <w:t>Go to pipelines</w:t>
      </w:r>
      <w:r w:rsidR="002372F8">
        <w:t xml:space="preserve">, select the one that you created the previous lab </w:t>
      </w:r>
      <w:r>
        <w:t xml:space="preserve">and press </w:t>
      </w:r>
      <w:r w:rsidRPr="00053410">
        <w:rPr>
          <w:noProof/>
        </w:rPr>
        <w:drawing>
          <wp:inline distT="0" distB="0" distL="0" distR="0" wp14:anchorId="25CBD070" wp14:editId="17082917">
            <wp:extent cx="514422" cy="381053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E1">
        <w:t>.</w:t>
      </w:r>
    </w:p>
    <w:p w14:paraId="1721116D" w14:textId="53EFDFAF" w:rsidR="00616DEA" w:rsidRPr="00616DEA" w:rsidRDefault="00616DEA" w:rsidP="002372F8">
      <w:pPr>
        <w:pStyle w:val="ListParagraph"/>
        <w:numPr>
          <w:ilvl w:val="0"/>
          <w:numId w:val="45"/>
        </w:numPr>
        <w:rPr>
          <w:b/>
          <w:bCs/>
        </w:rPr>
      </w:pPr>
      <w:r w:rsidRPr="00616DEA">
        <w:rPr>
          <w:b/>
          <w:bCs/>
        </w:rPr>
        <w:lastRenderedPageBreak/>
        <w:t>IMPORTANT!!! Select the proper branch on the slide menu</w:t>
      </w:r>
      <w:r>
        <w:rPr>
          <w:b/>
          <w:bCs/>
        </w:rPr>
        <w:t>:</w:t>
      </w:r>
    </w:p>
    <w:p w14:paraId="7B8B9B16" w14:textId="0E57BC4B" w:rsidR="003A22E1" w:rsidRDefault="0040653B" w:rsidP="003A22E1">
      <w:pPr>
        <w:pStyle w:val="ListParagraph"/>
        <w:ind w:left="720"/>
      </w:pPr>
      <w:r w:rsidRPr="0040653B">
        <w:rPr>
          <w:noProof/>
        </w:rPr>
        <w:drawing>
          <wp:inline distT="0" distB="0" distL="0" distR="0" wp14:anchorId="56DF41E4" wp14:editId="4DEFADF4">
            <wp:extent cx="3715268" cy="447737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ADA" w14:textId="69D9F391" w:rsidR="008D1673" w:rsidRDefault="008D1673" w:rsidP="002372F8">
      <w:pPr>
        <w:pStyle w:val="ListParagraph"/>
        <w:numPr>
          <w:ilvl w:val="0"/>
          <w:numId w:val="45"/>
        </w:numPr>
      </w:pPr>
      <w:r>
        <w:t>An additional step will be added to the job ‘Build’. Put the cursor after the ‘steps:’ line in the Stage Build (see below at the bottom of the figure).</w:t>
      </w:r>
    </w:p>
    <w:p w14:paraId="07A2C5A6" w14:textId="69620087" w:rsidR="00053410" w:rsidRDefault="008D1673" w:rsidP="008D1673">
      <w:pPr>
        <w:pStyle w:val="ListParagraph"/>
        <w:ind w:left="720"/>
      </w:pPr>
      <w:r w:rsidRPr="008D1673">
        <w:rPr>
          <w:noProof/>
        </w:rPr>
        <w:drawing>
          <wp:inline distT="0" distB="0" distL="0" distR="0" wp14:anchorId="22A97F90" wp14:editId="5B8F78F3">
            <wp:extent cx="2896004" cy="1762371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601C" w14:textId="45FE75BD" w:rsidR="00873F8E" w:rsidRDefault="005F4225" w:rsidP="002372F8">
      <w:pPr>
        <w:pStyle w:val="ListParagraph"/>
        <w:numPr>
          <w:ilvl w:val="0"/>
          <w:numId w:val="45"/>
        </w:numPr>
      </w:pPr>
      <w:r>
        <w:t>At the right side of the page, i</w:t>
      </w:r>
      <w:r w:rsidR="00873F8E">
        <w:t>n the tasks panel</w:t>
      </w:r>
      <w:r w:rsidR="00520A77">
        <w:t>,</w:t>
      </w:r>
      <w:r w:rsidR="00873F8E">
        <w:t xml:space="preserve"> search for ‘python’ and select ‘Python version’. Then, use 3.7 as ‘Version spec’ and check that ‘Add to PATH’ is selected. </w:t>
      </w:r>
      <w:r w:rsidR="00515A11">
        <w:t>Finally, and press ‘Add’.</w:t>
      </w:r>
    </w:p>
    <w:p w14:paraId="0D6893EC" w14:textId="14BAA609" w:rsidR="00F67B26" w:rsidRDefault="00F67B26" w:rsidP="00F67B26">
      <w:pPr>
        <w:pStyle w:val="ListParagraph"/>
        <w:ind w:left="720"/>
      </w:pPr>
      <w:r w:rsidRPr="00F67B26">
        <w:rPr>
          <w:noProof/>
        </w:rPr>
        <w:drawing>
          <wp:inline distT="0" distB="0" distL="0" distR="0" wp14:anchorId="578064DC" wp14:editId="73AA3199">
            <wp:extent cx="3238952" cy="2086266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2D8F" w14:textId="6EA6D8FE" w:rsidR="00F67B26" w:rsidRDefault="00520A77" w:rsidP="002372F8">
      <w:pPr>
        <w:pStyle w:val="ListParagraph"/>
        <w:numPr>
          <w:ilvl w:val="0"/>
          <w:numId w:val="45"/>
        </w:numPr>
      </w:pPr>
      <w:r>
        <w:t xml:space="preserve">After the text </w:t>
      </w:r>
      <w:r w:rsidR="005F4225">
        <w:t>automatically</w:t>
      </w:r>
      <w:r>
        <w:t xml:space="preserve"> generated in the previous step, a</w:t>
      </w:r>
      <w:r w:rsidR="00F67B26">
        <w:t xml:space="preserve">dd </w:t>
      </w:r>
      <w:r w:rsidR="005F4225">
        <w:t xml:space="preserve">a blank space and </w:t>
      </w:r>
      <w:r w:rsidR="00F67B26">
        <w:t xml:space="preserve">the following </w:t>
      </w:r>
      <w:r>
        <w:t>snippet</w:t>
      </w:r>
      <w:r w:rsidR="00272876">
        <w:t xml:space="preserve"> from </w:t>
      </w:r>
      <w:r w:rsidR="005F4225">
        <w:t>:</w:t>
      </w:r>
    </w:p>
    <w:p w14:paraId="15655ADF" w14:textId="77777777" w:rsidR="005F4225" w:rsidRPr="00F67B26" w:rsidRDefault="005F4225" w:rsidP="005F4225">
      <w:pPr>
        <w:pStyle w:val="ListParagraph"/>
        <w:ind w:left="720"/>
      </w:pPr>
    </w:p>
    <w:p w14:paraId="3F637EBD" w14:textId="77777777" w:rsidR="00873F8E" w:rsidRPr="00873F8E" w:rsidRDefault="00F67B26" w:rsidP="004D380A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F67B26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="00873F8E" w:rsidRPr="00873F8E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="00873F8E" w:rsidRPr="00873F8E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script</w:t>
      </w:r>
      <w:r w:rsidR="00873F8E" w:rsidRPr="00873F8E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4DBBACF6" w14:textId="0AF058DC" w:rsidR="00873F8E" w:rsidRPr="00873F8E" w:rsidRDefault="00873F8E" w:rsidP="004D380A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873F8E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pip install -r requirements.txt</w:t>
      </w:r>
    </w:p>
    <w:p w14:paraId="33E72EC9" w14:textId="1536C530" w:rsidR="00873F8E" w:rsidRPr="00873F8E" w:rsidRDefault="00873F8E" w:rsidP="004D380A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873F8E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</w:t>
      </w:r>
      <w:r w:rsidR="00000821"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pytest --junitxml=junit/test-results.xml --cov=. --cov-report=xml</w:t>
      </w:r>
    </w:p>
    <w:p w14:paraId="46FAB18E" w14:textId="7393C9B1" w:rsidR="00873F8E" w:rsidRDefault="00873F8E" w:rsidP="004D380A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</w:pPr>
      <w:r w:rsidRPr="00873F8E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873F8E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873F8E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873F8E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'Install dependencies and test with pytest'</w:t>
      </w:r>
    </w:p>
    <w:p w14:paraId="07AD70E8" w14:textId="2BAF7AFA" w:rsidR="005F4225" w:rsidRPr="00873F8E" w:rsidRDefault="005F4225" w:rsidP="00873F8E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ab/>
      </w:r>
      <w:r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ab/>
      </w:r>
    </w:p>
    <w:p w14:paraId="075097BA" w14:textId="4399955F" w:rsidR="00F67B26" w:rsidRPr="004D380A" w:rsidRDefault="005F4225" w:rsidP="004D380A">
      <w:pPr>
        <w:pStyle w:val="ListParagraph"/>
        <w:ind w:left="720"/>
      </w:pPr>
      <w:r>
        <w:t xml:space="preserve">This will create script to install the required dependencies including pytest and run the tests. As output, it will generate a file called ‘test-results.xml’ using the </w:t>
      </w:r>
      <w:r w:rsidRPr="00873F8E">
        <w:t>JUnit</w:t>
      </w:r>
      <w:r>
        <w:t xml:space="preserve"> format.</w:t>
      </w:r>
    </w:p>
    <w:p w14:paraId="737CB719" w14:textId="760445BC" w:rsidR="00F67B26" w:rsidRDefault="00F67B26" w:rsidP="00F67B2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NL"/>
        </w:rPr>
      </w:pPr>
    </w:p>
    <w:p w14:paraId="1CF4308A" w14:textId="77777777" w:rsidR="004D380A" w:rsidRPr="00F67B26" w:rsidRDefault="004D380A" w:rsidP="00F67B26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NL"/>
        </w:rPr>
      </w:pPr>
    </w:p>
    <w:p w14:paraId="6FBB28BC" w14:textId="2A35772C" w:rsidR="008D1673" w:rsidRDefault="005F4225" w:rsidP="002372F8">
      <w:pPr>
        <w:pStyle w:val="ListParagraph"/>
        <w:numPr>
          <w:ilvl w:val="0"/>
          <w:numId w:val="45"/>
        </w:numPr>
      </w:pPr>
      <w:r>
        <w:lastRenderedPageBreak/>
        <w:t xml:space="preserve">Add a blank space and </w:t>
      </w:r>
      <w:r w:rsidR="008D1673">
        <w:t>search for ‘</w:t>
      </w:r>
      <w:r w:rsidR="00515A11">
        <w:t>publish</w:t>
      </w:r>
      <w:r w:rsidR="008D1673">
        <w:t xml:space="preserve">’ </w:t>
      </w:r>
      <w:r>
        <w:t>in the tasks panel. S</w:t>
      </w:r>
      <w:r w:rsidR="008D1673">
        <w:t>elect ‘</w:t>
      </w:r>
      <w:r w:rsidR="00515A11">
        <w:t>Publish Test Results</w:t>
      </w:r>
      <w:r w:rsidR="008D1673">
        <w:t>’. Then</w:t>
      </w:r>
      <w:r w:rsidR="00515A11">
        <w:t>,</w:t>
      </w:r>
      <w:r w:rsidR="008D1673">
        <w:t xml:space="preserve"> </w:t>
      </w:r>
      <w:r w:rsidR="00515A11">
        <w:t>modify the ‘Test result files’ as ‘**/test-*.xml’ (the default contains TEST in UPPERCASE and it should be changed) and press ‘Add’</w:t>
      </w:r>
      <w:r w:rsidR="008D1673">
        <w:t xml:space="preserve">. </w:t>
      </w:r>
    </w:p>
    <w:p w14:paraId="65162D2C" w14:textId="31B228D4" w:rsidR="008D1673" w:rsidRDefault="00F67B26" w:rsidP="008D1673">
      <w:pPr>
        <w:pStyle w:val="ListParagraph"/>
        <w:ind w:left="720"/>
      </w:pPr>
      <w:r w:rsidRPr="00F67B26">
        <w:rPr>
          <w:noProof/>
        </w:rPr>
        <w:drawing>
          <wp:inline distT="0" distB="0" distL="0" distR="0" wp14:anchorId="1AD50F7B" wp14:editId="7ABF9994">
            <wp:extent cx="3172268" cy="4915586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B3B" w14:textId="1AE698FB" w:rsidR="005C1665" w:rsidRDefault="005C1665" w:rsidP="005C1665">
      <w:pPr>
        <w:pStyle w:val="ListParagraph"/>
        <w:numPr>
          <w:ilvl w:val="0"/>
          <w:numId w:val="45"/>
        </w:numPr>
      </w:pPr>
      <w:r>
        <w:t>Add a blank space and search for ‘publish’ in the tasks panel. Select ‘</w:t>
      </w:r>
      <w:r w:rsidRPr="005C1665">
        <w:t>Publish code coverage results</w:t>
      </w:r>
      <w:r>
        <w:t xml:space="preserve">’. Then, select ‘Cobertura’ as ‘Code Coverage tool’ and as summary file </w:t>
      </w:r>
      <w:r w:rsidRPr="005C1665">
        <w:t>'$(System.DefaultWorkingDirectory)/**/coverage.xml'</w:t>
      </w:r>
      <w:r>
        <w:t>.</w:t>
      </w:r>
      <w:r w:rsidRPr="005C1665">
        <w:t xml:space="preserve"> </w:t>
      </w:r>
      <w:r>
        <w:t xml:space="preserve">Finally, press ‘Add’. </w:t>
      </w:r>
    </w:p>
    <w:p w14:paraId="1B87A702" w14:textId="63DD5AF9" w:rsidR="005C1665" w:rsidRDefault="005C1665" w:rsidP="005C1665">
      <w:pPr>
        <w:ind w:left="360"/>
      </w:pPr>
      <w:r w:rsidRPr="005C1665">
        <w:rPr>
          <w:noProof/>
        </w:rPr>
        <w:lastRenderedPageBreak/>
        <w:drawing>
          <wp:inline distT="0" distB="0" distL="0" distR="0" wp14:anchorId="3DF7EF7A" wp14:editId="6BAB002C">
            <wp:extent cx="3153215" cy="50489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56B1" w14:textId="71377007" w:rsidR="00F67B26" w:rsidRDefault="006D3355" w:rsidP="002372F8">
      <w:pPr>
        <w:pStyle w:val="ListParagraph"/>
        <w:numPr>
          <w:ilvl w:val="0"/>
          <w:numId w:val="45"/>
        </w:numPr>
      </w:pPr>
      <w:r>
        <w:t xml:space="preserve">After all the modifications, </w:t>
      </w:r>
      <w:r w:rsidR="005F4225">
        <w:t>the Build stage</w:t>
      </w:r>
      <w:r w:rsidR="00F67B26">
        <w:t xml:space="preserve"> should look like th</w:t>
      </w:r>
      <w:r>
        <w:t>e following</w:t>
      </w:r>
      <w:r w:rsidR="00F67B26">
        <w:t>:</w:t>
      </w:r>
    </w:p>
    <w:p w14:paraId="11D4E3B9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bookmarkStart w:id="4" w:name="_Hlk64644941"/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2F30DF6A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00F7A99F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 stage</w:t>
      </w:r>
    </w:p>
    <w:p w14:paraId="3832F082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15418A77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0E69B101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07B82891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pool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EF8F4CE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vmImage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$(vmImageName)</w:t>
      </w:r>
    </w:p>
    <w:p w14:paraId="6FD44A2A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steps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E2E2A77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UsePythonVersion@0</w:t>
      </w:r>
    </w:p>
    <w:p w14:paraId="0C1FDECA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DB2B0C4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versionSpec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'3.7'</w:t>
      </w:r>
    </w:p>
    <w:p w14:paraId="0B3430B0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addToPath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000FF"/>
          <w:sz w:val="21"/>
          <w:szCs w:val="21"/>
          <w:lang w:val="en-NL" w:eastAsia="en-NL"/>
        </w:rPr>
        <w:t>true</w:t>
      </w:r>
    </w:p>
    <w:p w14:paraId="6C3C8F79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architecture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'x64'</w:t>
      </w:r>
    </w:p>
    <w:p w14:paraId="6A59165B" w14:textId="77777777" w:rsidR="00000821" w:rsidRPr="00000821" w:rsidRDefault="00000821" w:rsidP="00000821">
      <w:pPr>
        <w:shd w:val="clear" w:color="auto" w:fill="FFFFFE"/>
        <w:spacing w:before="0" w:after="24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76BB9592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script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1565ED31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pip install -r requirements.txt</w:t>
      </w:r>
    </w:p>
    <w:p w14:paraId="02491AB1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pytest --junitxml=junit/test-results.xml --cov=. --cov-report=xml </w:t>
      </w:r>
    </w:p>
    <w:p w14:paraId="49919A05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'Install dependencies and test with pytest'</w:t>
      </w:r>
    </w:p>
    <w:p w14:paraId="71CE819D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1A4F660A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PublishTestResults@2</w:t>
      </w:r>
    </w:p>
    <w:p w14:paraId="730A46CD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lastRenderedPageBreak/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6C4B1703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testResultsFormat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'JUnit'</w:t>
      </w:r>
    </w:p>
    <w:p w14:paraId="17BEC7B4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testResultsFiles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'**/test-*.xml'</w:t>
      </w:r>
    </w:p>
    <w:p w14:paraId="0CFFF061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51B55E41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PublishCodeCoverageResults@1</w:t>
      </w:r>
    </w:p>
    <w:p w14:paraId="35EDB31D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7AFD2EA8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codeCoverageTool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Cobertura</w:t>
      </w:r>
    </w:p>
    <w:p w14:paraId="5DF3DC0A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summaryFileLocation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'$(System.DefaultWorkingDirectory)/**/coverage.xml'</w:t>
      </w:r>
    </w:p>
    <w:p w14:paraId="6F4D52F5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04746D5B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Docker@2</w:t>
      </w:r>
    </w:p>
    <w:p w14:paraId="0193E25A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 and push an image to container registry</w:t>
      </w:r>
    </w:p>
    <w:p w14:paraId="215F4334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5EA1F7AF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command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buildAndPush</w:t>
      </w:r>
    </w:p>
    <w:p w14:paraId="06A7D918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repository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$(imageRepository)</w:t>
      </w:r>
    </w:p>
    <w:p w14:paraId="704027B6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dockerfile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$(dockerfilePath)</w:t>
      </w:r>
    </w:p>
    <w:p w14:paraId="68406195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containerRegistry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$(dockerRegistryServiceConnection)</w:t>
      </w:r>
    </w:p>
    <w:p w14:paraId="08EC83B3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tags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74851316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  $(tag)</w:t>
      </w:r>
    </w:p>
    <w:p w14:paraId="303A2183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4124756F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upload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manifests</w:t>
      </w:r>
    </w:p>
    <w:p w14:paraId="2EB9EACF" w14:textId="77777777" w:rsidR="00000821" w:rsidRPr="00000821" w:rsidRDefault="00000821" w:rsidP="00000821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000821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artifact</w:t>
      </w:r>
      <w:r w:rsidRPr="00000821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000821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manifests</w:t>
      </w:r>
    </w:p>
    <w:p w14:paraId="76B90200" w14:textId="77777777" w:rsidR="005F4225" w:rsidRDefault="00F67B26" w:rsidP="002372F8">
      <w:pPr>
        <w:pStyle w:val="ListParagraph"/>
        <w:numPr>
          <w:ilvl w:val="0"/>
          <w:numId w:val="45"/>
        </w:numPr>
      </w:pPr>
      <w:r>
        <w:t xml:space="preserve">Press </w:t>
      </w:r>
      <w:r w:rsidRPr="00F67B26">
        <w:rPr>
          <w:noProof/>
        </w:rPr>
        <w:drawing>
          <wp:inline distT="0" distB="0" distL="0" distR="0" wp14:anchorId="123BD54F" wp14:editId="1C72E37E">
            <wp:extent cx="476316" cy="333422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commit the changes. Wait until the pipeline is finished.</w:t>
      </w:r>
      <w:r w:rsidR="006D3355">
        <w:t xml:space="preserve"> </w:t>
      </w:r>
    </w:p>
    <w:p w14:paraId="17AEA015" w14:textId="66E567CB" w:rsidR="00F67B26" w:rsidRDefault="006D3355" w:rsidP="002372F8">
      <w:pPr>
        <w:pStyle w:val="ListParagraph"/>
        <w:numPr>
          <w:ilvl w:val="0"/>
          <w:numId w:val="45"/>
        </w:numPr>
      </w:pPr>
      <w:r>
        <w:t>Check that</w:t>
      </w:r>
      <w:r w:rsidR="00A9000D">
        <w:t xml:space="preserve"> the</w:t>
      </w:r>
      <w:r>
        <w:t xml:space="preserve"> </w:t>
      </w:r>
      <w:bookmarkEnd w:id="4"/>
      <w:r>
        <w:t>test</w:t>
      </w:r>
      <w:r w:rsidR="00FE7183">
        <w:t>s</w:t>
      </w:r>
      <w:r>
        <w:t xml:space="preserve"> results are also available</w:t>
      </w:r>
      <w:r w:rsidR="001D7442">
        <w:t xml:space="preserve"> in the pipeline outcome</w:t>
      </w:r>
      <w:r w:rsidR="00FE7183">
        <w:t>.</w:t>
      </w:r>
    </w:p>
    <w:p w14:paraId="7B4AA297" w14:textId="2772D7A3" w:rsidR="00FE7183" w:rsidRDefault="00FE7183" w:rsidP="00FC0C3F">
      <w:pPr>
        <w:pStyle w:val="ListParagraph"/>
        <w:numPr>
          <w:ilvl w:val="0"/>
          <w:numId w:val="45"/>
        </w:numPr>
      </w:pPr>
      <w:r>
        <w:t xml:space="preserve">Go to </w:t>
      </w:r>
      <w:r w:rsidRPr="00FE7183">
        <w:rPr>
          <w:noProof/>
        </w:rPr>
        <w:drawing>
          <wp:inline distT="0" distB="0" distL="0" distR="0" wp14:anchorId="7BC7528A" wp14:editId="28B67F88">
            <wp:extent cx="1428949" cy="371527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C5BF" w14:textId="0D19FA48" w:rsidR="00FC0C3F" w:rsidRDefault="00FE7183" w:rsidP="00FC0C3F">
      <w:pPr>
        <w:pStyle w:val="ListParagraph"/>
        <w:numPr>
          <w:ilvl w:val="0"/>
          <w:numId w:val="45"/>
        </w:numPr>
      </w:pPr>
      <w:r>
        <w:t>C</w:t>
      </w:r>
      <w:r w:rsidR="00FC0C3F">
        <w:t>reate a new pull request to the ‘dev’ branch and check that a new pipeline was triggered. In this case, it should be deployed into the ‘dev’ namespace.</w:t>
      </w:r>
    </w:p>
    <w:p w14:paraId="38A346CB" w14:textId="40E6DB7F" w:rsidR="00FE7183" w:rsidRDefault="0040653B" w:rsidP="00FE7183">
      <w:pPr>
        <w:pStyle w:val="ListParagraph"/>
        <w:ind w:left="720"/>
      </w:pPr>
      <w:r w:rsidRPr="0040653B">
        <w:rPr>
          <w:noProof/>
        </w:rPr>
        <w:drawing>
          <wp:inline distT="0" distB="0" distL="0" distR="0" wp14:anchorId="737F7445" wp14:editId="7B9C72CC">
            <wp:extent cx="2629267" cy="924054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4939" w14:textId="3F4DC98E" w:rsidR="0040653B" w:rsidRDefault="0040653B" w:rsidP="00FC0C3F">
      <w:pPr>
        <w:pStyle w:val="ListParagraph"/>
        <w:numPr>
          <w:ilvl w:val="0"/>
          <w:numId w:val="45"/>
        </w:numPr>
      </w:pPr>
      <w:r>
        <w:t xml:space="preserve">Add a meaningful name and press </w:t>
      </w:r>
      <w:r w:rsidRPr="0040653B">
        <w:rPr>
          <w:noProof/>
        </w:rPr>
        <w:drawing>
          <wp:inline distT="0" distB="0" distL="0" distR="0" wp14:anchorId="707FB2D8" wp14:editId="6DFCFB2E">
            <wp:extent cx="600159" cy="333422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In a real world scenario, some reviewers should be added.</w:t>
      </w:r>
    </w:p>
    <w:p w14:paraId="263A320A" w14:textId="0EEB395A" w:rsidR="0040653B" w:rsidRDefault="0040653B" w:rsidP="00FC0C3F">
      <w:pPr>
        <w:pStyle w:val="ListParagraph"/>
        <w:numPr>
          <w:ilvl w:val="0"/>
          <w:numId w:val="45"/>
        </w:numPr>
      </w:pPr>
      <w:r>
        <w:t xml:space="preserve">Press </w:t>
      </w:r>
      <w:r w:rsidRPr="0040653B">
        <w:rPr>
          <w:noProof/>
        </w:rPr>
        <w:drawing>
          <wp:inline distT="0" distB="0" distL="0" distR="0" wp14:anchorId="5F1CF405" wp14:editId="74CA45F8">
            <wp:extent cx="1352739" cy="32389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7B7" w14:textId="29A86DDA" w:rsidR="0040653B" w:rsidRDefault="0040653B" w:rsidP="00FC0C3F">
      <w:pPr>
        <w:pStyle w:val="ListParagraph"/>
        <w:numPr>
          <w:ilvl w:val="0"/>
          <w:numId w:val="45"/>
        </w:numPr>
      </w:pPr>
      <w:r>
        <w:t xml:space="preserve">Check that ‘Delete feature/tests after merging’ and press </w:t>
      </w:r>
      <w:r w:rsidRPr="0040653B">
        <w:rPr>
          <w:noProof/>
        </w:rPr>
        <w:drawing>
          <wp:inline distT="0" distB="0" distL="0" distR="0" wp14:anchorId="3D8AFF51" wp14:editId="18719178">
            <wp:extent cx="1152686" cy="295316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62FE" w14:textId="3BED0681" w:rsidR="00FE7183" w:rsidRDefault="00FE7183" w:rsidP="00FC0C3F">
      <w:pPr>
        <w:pStyle w:val="ListParagraph"/>
        <w:numPr>
          <w:ilvl w:val="0"/>
          <w:numId w:val="45"/>
        </w:numPr>
      </w:pPr>
      <w:r>
        <w:t>Check that a new pipeline was triggered</w:t>
      </w:r>
    </w:p>
    <w:p w14:paraId="1C88B230" w14:textId="4328AE75" w:rsidR="00FC0C3F" w:rsidRDefault="00FC0C3F">
      <w:pPr>
        <w:spacing w:before="0" w:after="0" w:line="240" w:lineRule="auto"/>
        <w:rPr>
          <w:rFonts w:eastAsiaTheme="minorHAnsi"/>
          <w:szCs w:val="22"/>
        </w:rPr>
      </w:pPr>
      <w:r>
        <w:br w:type="page"/>
      </w:r>
    </w:p>
    <w:p w14:paraId="40285D2C" w14:textId="77777777" w:rsidR="00FC0C3F" w:rsidRDefault="00FC0C3F" w:rsidP="00FC0C3F">
      <w:pPr>
        <w:pStyle w:val="Heading1"/>
        <w:jc w:val="both"/>
      </w:pPr>
      <w:r>
        <w:lastRenderedPageBreak/>
        <w:t>Lab 5: Install VS code and connect with the repository.</w:t>
      </w:r>
    </w:p>
    <w:p w14:paraId="678B483C" w14:textId="77777777" w:rsidR="00FC0C3F" w:rsidRDefault="00FC0C3F" w:rsidP="00FC0C3F">
      <w:r>
        <w:t xml:space="preserve">For some of the integration tools, like linting or code formatting, it is important to use a graphical user interface to produce code and check it in advance. In this lab, VScode will be installed in a Virtual Machine with Ubuntu. Additionally, a connection </w:t>
      </w:r>
      <w:r w:rsidRPr="00D22EAC">
        <w:t xml:space="preserve">to </w:t>
      </w:r>
      <w:r>
        <w:t xml:space="preserve">the </w:t>
      </w:r>
      <w:r w:rsidRPr="00D22EAC">
        <w:t xml:space="preserve">Git repos </w:t>
      </w:r>
      <w:r>
        <w:t xml:space="preserve">created in the previous lab will be set up </w:t>
      </w:r>
      <w:r w:rsidRPr="00D22EAC">
        <w:t>with SSH</w:t>
      </w:r>
      <w:r>
        <w:t>.</w:t>
      </w:r>
    </w:p>
    <w:p w14:paraId="655F0B2C" w14:textId="77777777" w:rsidR="00FC0C3F" w:rsidRDefault="00FC0C3F" w:rsidP="00FC0C3F">
      <w:pPr>
        <w:pStyle w:val="ListParagraph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Create a ssh key by running the following command. Modify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YOUR_EMAIL_HERE </w:t>
      </w:r>
      <w:r w:rsidRPr="001B0B85">
        <w:rPr>
          <w:color w:val="000000" w:themeColor="text1"/>
        </w:rPr>
        <w:t>accordingly.</w:t>
      </w:r>
    </w:p>
    <w:p w14:paraId="0A3C8DF9" w14:textId="77777777" w:rsidR="00FC0C3F" w:rsidRDefault="00FC0C3F" w:rsidP="00FC0C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</w:p>
    <w:p w14:paraId="501F4E04" w14:textId="77777777" w:rsidR="00FC0C3F" w:rsidRDefault="00FC0C3F" w:rsidP="00FC0C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1B0B85">
        <w:rPr>
          <w:rFonts w:ascii="Courier New" w:eastAsia="Times New Roman" w:hAnsi="Courier New" w:cs="Courier New"/>
          <w:sz w:val="20"/>
          <w:szCs w:val="20"/>
          <w:lang w:val="en-NL" w:eastAsia="en-NL"/>
        </w:rPr>
        <w:t>ssh-keygen -C "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YO</w:t>
      </w:r>
      <w:r w:rsidRPr="001B0B85">
        <w:rPr>
          <w:rFonts w:ascii="Courier New" w:eastAsia="Times New Roman" w:hAnsi="Courier New" w:cs="Courier New"/>
          <w:sz w:val="20"/>
          <w:szCs w:val="20"/>
          <w:lang w:val="en-NL" w:eastAsia="en-NL"/>
        </w:rPr>
        <w:t>UR_EMAIL_HERE"</w:t>
      </w:r>
    </w:p>
    <w:p w14:paraId="5C00D102" w14:textId="77777777" w:rsidR="00FC0C3F" w:rsidRDefault="00FC0C3F" w:rsidP="00FC0C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</w:p>
    <w:p w14:paraId="265F2699" w14:textId="77777777" w:rsidR="00FC0C3F" w:rsidRPr="001B0B85" w:rsidRDefault="00FC0C3F" w:rsidP="00FC0C3F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1B0B85">
        <w:rPr>
          <w:color w:val="000000" w:themeColor="text1"/>
        </w:rPr>
        <w:t>This command produces the two keys needed for SSH authentication: your private key ( id_rsa ) and the public key ( id_rsa.pub ). It is important to never share the contents of your private key.</w:t>
      </w:r>
      <w:r>
        <w:rPr>
          <w:color w:val="000000" w:themeColor="text1"/>
        </w:rPr>
        <w:t xml:space="preserve"> To display the public key run:</w:t>
      </w:r>
    </w:p>
    <w:p w14:paraId="2B589280" w14:textId="77777777" w:rsidR="00FC0C3F" w:rsidRPr="001B0B85" w:rsidRDefault="00FC0C3F" w:rsidP="00FC0C3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1B0B85">
        <w:rPr>
          <w:rFonts w:ascii="Courier New" w:eastAsia="Times New Roman" w:hAnsi="Courier New" w:cs="Courier New"/>
          <w:sz w:val="20"/>
          <w:szCs w:val="20"/>
          <w:lang w:val="en-NL" w:eastAsia="en-NL"/>
        </w:rPr>
        <w:t>cat .ssh/id_rsa.pub</w:t>
      </w:r>
    </w:p>
    <w:p w14:paraId="7FF906F2" w14:textId="77777777" w:rsidR="00FC0C3F" w:rsidRPr="001B0B85" w:rsidRDefault="00FC0C3F" w:rsidP="00FC0C3F">
      <w:pPr>
        <w:pStyle w:val="ListParagraph"/>
        <w:ind w:left="720"/>
        <w:rPr>
          <w:color w:val="000000" w:themeColor="text1"/>
        </w:rPr>
      </w:pPr>
      <w:r>
        <w:rPr>
          <w:color w:val="000000" w:themeColor="text1"/>
        </w:rPr>
        <w:t>Copy the public key, which should look as below:</w:t>
      </w:r>
    </w:p>
    <w:p w14:paraId="0F8C78F0" w14:textId="77777777" w:rsidR="00FC0C3F" w:rsidRPr="001B0B85" w:rsidRDefault="00FC0C3F" w:rsidP="00FC0C3F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1B0B85">
        <w:rPr>
          <w:rFonts w:ascii="Courier New" w:eastAsia="Times New Roman" w:hAnsi="Courier New" w:cs="Courier New"/>
          <w:noProof/>
          <w:sz w:val="20"/>
          <w:szCs w:val="20"/>
          <w:lang w:val="en-GB" w:eastAsia="en-NL"/>
        </w:rPr>
        <w:drawing>
          <wp:inline distT="0" distB="0" distL="0" distR="0" wp14:anchorId="26BE962B" wp14:editId="7893C5C9">
            <wp:extent cx="4715533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4EF4" w14:textId="77777777" w:rsidR="00FC0C3F" w:rsidRPr="001B0B85" w:rsidRDefault="00FC0C3F" w:rsidP="00FC0C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</w:p>
    <w:p w14:paraId="28C9B039" w14:textId="77777777" w:rsidR="00FC0C3F" w:rsidRPr="006654CC" w:rsidRDefault="00FC0C3F" w:rsidP="00FC0C3F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6654CC">
        <w:rPr>
          <w:color w:val="000000" w:themeColor="text1"/>
        </w:rPr>
        <w:t>Add the public key to Azure DevOps</w:t>
      </w:r>
      <w:r>
        <w:rPr>
          <w:color w:val="000000" w:themeColor="text1"/>
        </w:rPr>
        <w:t xml:space="preserve">. For that go to </w:t>
      </w:r>
      <w:r w:rsidRPr="006654CC">
        <w:rPr>
          <w:color w:val="000000" w:themeColor="text1"/>
        </w:rPr>
        <w:t xml:space="preserve">Go to </w:t>
      </w:r>
      <w:hyperlink r:id="rId64" w:history="1">
        <w:r w:rsidRPr="006654CC">
          <w:rPr>
            <w:rStyle w:val="Hyperlink"/>
          </w:rPr>
          <w:t>Azure Devops login</w:t>
        </w:r>
      </w:hyperlink>
      <w:r w:rsidRPr="006654CC">
        <w:rPr>
          <w:color w:val="000000" w:themeColor="text1"/>
        </w:rPr>
        <w:t xml:space="preserve"> and press ‘Sign in to Azure Devops’.</w:t>
      </w:r>
    </w:p>
    <w:p w14:paraId="5C7A3C6B" w14:textId="77777777" w:rsidR="00FC0C3F" w:rsidRPr="006654CC" w:rsidRDefault="00FC0C3F" w:rsidP="00FC0C3F">
      <w:pPr>
        <w:pStyle w:val="ListParagraph"/>
        <w:ind w:left="720"/>
        <w:rPr>
          <w:color w:val="000000" w:themeColor="text1"/>
        </w:rPr>
      </w:pPr>
      <w:r w:rsidRPr="006654CC">
        <w:rPr>
          <w:noProof/>
          <w:color w:val="000000" w:themeColor="text1"/>
        </w:rPr>
        <w:drawing>
          <wp:inline distT="0" distB="0" distL="0" distR="0" wp14:anchorId="5817ABE0" wp14:editId="1F2993F5">
            <wp:extent cx="1933845" cy="695422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A2C" w14:textId="77777777" w:rsidR="00FC0C3F" w:rsidRPr="006654CC" w:rsidRDefault="00FC0C3F" w:rsidP="00FC0C3F">
      <w:pPr>
        <w:pStyle w:val="ListParagraph"/>
        <w:numPr>
          <w:ilvl w:val="0"/>
          <w:numId w:val="46"/>
        </w:numPr>
        <w:rPr>
          <w:color w:val="000000" w:themeColor="text1"/>
        </w:rPr>
      </w:pPr>
      <w:r>
        <w:t>Associate the public key generated in the previous step with your user ID.</w:t>
      </w:r>
    </w:p>
    <w:p w14:paraId="5E2F1A00" w14:textId="77777777" w:rsidR="00FC0C3F" w:rsidRPr="001B0B85" w:rsidRDefault="00FC0C3F" w:rsidP="00FC0C3F">
      <w:pPr>
        <w:pStyle w:val="ListParagraph"/>
        <w:ind w:left="7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91DE0D8" wp14:editId="2A4772D8">
            <wp:extent cx="5731510" cy="5185410"/>
            <wp:effectExtent l="0" t="0" r="2540" b="0"/>
            <wp:docPr id="35" name="Picture 35" descr="Screenshot that shows the SSH public keys menu item and the user avatar selected in Azure DevOps Serv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that shows the SSH public keys menu item and the user avatar selected in Azure DevOps Services.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610B" w14:textId="77777777" w:rsidR="00FC0C3F" w:rsidRDefault="00FC0C3F" w:rsidP="00FC0C3F">
      <w:pPr>
        <w:spacing w:before="0" w:after="0" w:line="240" w:lineRule="auto"/>
      </w:pPr>
    </w:p>
    <w:p w14:paraId="7968C42D" w14:textId="77777777" w:rsidR="00FC0C3F" w:rsidRDefault="00FC0C3F" w:rsidP="00FC0C3F">
      <w:pPr>
        <w:spacing w:before="0" w:after="0" w:line="240" w:lineRule="auto"/>
      </w:pPr>
    </w:p>
    <w:p w14:paraId="433AE2BD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Press </w:t>
      </w:r>
      <w:r w:rsidRPr="006654CC">
        <w:rPr>
          <w:noProof/>
        </w:rPr>
        <w:drawing>
          <wp:inline distT="0" distB="0" distL="0" distR="0" wp14:anchorId="120DA10A" wp14:editId="2FE7A492">
            <wp:extent cx="400106" cy="4001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give it a name like ‘Azure Devops’ and paste your PUBLIC KEY:</w:t>
      </w:r>
    </w:p>
    <w:p w14:paraId="4519582F" w14:textId="77777777" w:rsidR="00FC0C3F" w:rsidRDefault="00FC0C3F" w:rsidP="00FC0C3F">
      <w:pPr>
        <w:spacing w:before="0" w:after="0" w:line="240" w:lineRule="auto"/>
      </w:pPr>
    </w:p>
    <w:p w14:paraId="7858CFA6" w14:textId="77777777" w:rsidR="00FC0C3F" w:rsidRDefault="00FC0C3F" w:rsidP="00FC0C3F">
      <w:pPr>
        <w:spacing w:before="0" w:after="0" w:line="240" w:lineRule="auto"/>
      </w:pPr>
      <w:r w:rsidRPr="006654CC">
        <w:rPr>
          <w:noProof/>
        </w:rPr>
        <w:drawing>
          <wp:inline distT="0" distB="0" distL="0" distR="0" wp14:anchorId="64A147C2" wp14:editId="1A4ACBB3">
            <wp:extent cx="5731510" cy="25971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2230593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lastRenderedPageBreak/>
        <w:t xml:space="preserve">Go to your repository and press in </w:t>
      </w:r>
      <w:r w:rsidRPr="00F50414">
        <w:rPr>
          <w:noProof/>
        </w:rPr>
        <w:drawing>
          <wp:inline distT="0" distB="0" distL="0" distR="0" wp14:anchorId="42754CEC" wp14:editId="2914CABC">
            <wp:extent cx="762106" cy="30484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8C08" w14:textId="77777777" w:rsidR="00FC0C3F" w:rsidRDefault="00FC0C3F" w:rsidP="00FC0C3F">
      <w:pPr>
        <w:pStyle w:val="ListParagraph"/>
        <w:spacing w:before="0" w:line="240" w:lineRule="auto"/>
        <w:ind w:left="720"/>
      </w:pPr>
    </w:p>
    <w:p w14:paraId="619DC827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>Select SSH and copy the content:</w:t>
      </w:r>
    </w:p>
    <w:p w14:paraId="7D146851" w14:textId="77777777" w:rsidR="00FC0C3F" w:rsidRDefault="00FC0C3F" w:rsidP="00FC0C3F">
      <w:pPr>
        <w:pStyle w:val="ListParagraph"/>
        <w:spacing w:before="0" w:line="240" w:lineRule="auto"/>
        <w:ind w:left="720"/>
      </w:pPr>
    </w:p>
    <w:p w14:paraId="12F2D7B3" w14:textId="77777777" w:rsidR="00FC0C3F" w:rsidRDefault="00FC0C3F" w:rsidP="00FC0C3F">
      <w:pPr>
        <w:pStyle w:val="ListParagraph"/>
        <w:spacing w:before="0" w:line="240" w:lineRule="auto"/>
        <w:ind w:left="720"/>
      </w:pPr>
      <w:r w:rsidRPr="00F50414">
        <w:rPr>
          <w:noProof/>
        </w:rPr>
        <w:drawing>
          <wp:inline distT="0" distB="0" distL="0" distR="0" wp14:anchorId="1DB24F56" wp14:editId="5C9A6331">
            <wp:extent cx="4353533" cy="121937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3A4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>Go to your terminal in the VM and run the following commands, replacing the last part with the command copied in the previous step:</w:t>
      </w:r>
    </w:p>
    <w:p w14:paraId="6B7D443C" w14:textId="77777777" w:rsidR="00FC0C3F" w:rsidRDefault="00FC0C3F" w:rsidP="00FC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</w:p>
    <w:p w14:paraId="3FAFB1B3" w14:textId="77777777" w:rsidR="00FC0C3F" w:rsidRDefault="00FC0C3F" w:rsidP="00FC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36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git clone </w:t>
      </w:r>
      <w:hyperlink r:id="rId70" w:history="1">
        <w:r w:rsidRPr="0029003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git@ssh.dev.azure.com:v3/itvitaecicd/cicd/YOUR_NAME</w:t>
        </w:r>
      </w:hyperlink>
    </w:p>
    <w:p w14:paraId="5240FC43" w14:textId="77777777" w:rsidR="00FC0C3F" w:rsidRDefault="00FC0C3F" w:rsidP="00FC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36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cd &lt;YOUR_NAME&gt;</w:t>
      </w:r>
    </w:p>
    <w:p w14:paraId="221A872F" w14:textId="77777777" w:rsidR="00FC0C3F" w:rsidRPr="00F50414" w:rsidRDefault="00FC0C3F" w:rsidP="00FC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</w:p>
    <w:p w14:paraId="6EC0DEAD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Anaconda should be installed, follow this </w:t>
      </w:r>
      <w:hyperlink r:id="rId71" w:anchor="linux" w:history="1">
        <w:r w:rsidRPr="00F50414">
          <w:rPr>
            <w:rStyle w:val="Hyperlink"/>
          </w:rPr>
          <w:t>link</w:t>
        </w:r>
      </w:hyperlink>
      <w:r>
        <w:t xml:space="preserve"> if it was not installed previously.</w:t>
      </w:r>
    </w:p>
    <w:p w14:paraId="782B936C" w14:textId="77777777" w:rsidR="00FC0C3F" w:rsidRDefault="00FC0C3F" w:rsidP="00FC0C3F">
      <w:pPr>
        <w:pStyle w:val="ListParagraph"/>
        <w:spacing w:before="0" w:line="240" w:lineRule="auto"/>
        <w:ind w:left="720"/>
      </w:pPr>
    </w:p>
    <w:p w14:paraId="3AC38AC0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>Run the following commands to create a new environment with the dependencies of the exercise:</w:t>
      </w:r>
    </w:p>
    <w:p w14:paraId="7AAEAC9B" w14:textId="77777777" w:rsidR="00FC0C3F" w:rsidRDefault="00FC0C3F" w:rsidP="00FC0C3F">
      <w:pPr>
        <w:pStyle w:val="ListParagraph"/>
      </w:pPr>
    </w:p>
    <w:p w14:paraId="1A20B3BE" w14:textId="77777777" w:rsidR="00FC0C3F" w:rsidRPr="000E2A9E" w:rsidRDefault="00FC0C3F" w:rsidP="00FC0C3F">
      <w:pPr>
        <w:spacing w:before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0E2A9E">
        <w:rPr>
          <w:rFonts w:ascii="Courier New" w:eastAsia="Times New Roman" w:hAnsi="Courier New" w:cs="Courier New"/>
          <w:sz w:val="20"/>
          <w:szCs w:val="20"/>
          <w:lang w:val="en-GB" w:eastAsia="en-NL"/>
        </w:rPr>
        <w:t>conda create --name flask python=3.7 --file requirements.txt -y</w:t>
      </w:r>
    </w:p>
    <w:p w14:paraId="739C3632" w14:textId="77777777" w:rsidR="00FC0C3F" w:rsidRDefault="00FC0C3F" w:rsidP="00FC0C3F">
      <w:pPr>
        <w:spacing w:before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0E2A9E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conda activate flask </w:t>
      </w:r>
    </w:p>
    <w:p w14:paraId="4AD80284" w14:textId="77777777" w:rsidR="00FC0C3F" w:rsidRDefault="00FC0C3F" w:rsidP="00FC0C3F">
      <w:pPr>
        <w:spacing w:before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</w:p>
    <w:p w14:paraId="5BE56096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>Install VSCode and execute by running:</w:t>
      </w:r>
    </w:p>
    <w:p w14:paraId="09B74425" w14:textId="77777777" w:rsidR="00FC0C3F" w:rsidRDefault="00FC0C3F" w:rsidP="00FC0C3F">
      <w:pPr>
        <w:pStyle w:val="ListParagraph"/>
        <w:ind w:left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</w:p>
    <w:p w14:paraId="56BDF743" w14:textId="77777777" w:rsidR="00FC0C3F" w:rsidRDefault="00FC0C3F" w:rsidP="00FC0C3F">
      <w:pPr>
        <w:pStyle w:val="ListParagraph"/>
        <w:ind w:left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sudo </w:t>
      </w:r>
      <w:r w:rsidRPr="000E2A9E">
        <w:rPr>
          <w:rFonts w:ascii="Courier New" w:eastAsia="Times New Roman" w:hAnsi="Courier New" w:cs="Courier New"/>
          <w:sz w:val="20"/>
          <w:szCs w:val="20"/>
          <w:lang w:val="en-GB" w:eastAsia="en-NL"/>
        </w:rPr>
        <w:t>snap install --classic code</w:t>
      </w:r>
    </w:p>
    <w:p w14:paraId="50C3AB8B" w14:textId="77777777" w:rsidR="00FC0C3F" w:rsidRDefault="00FC0C3F" w:rsidP="00FC0C3F">
      <w:pPr>
        <w:pStyle w:val="ListParagraph"/>
        <w:ind w:left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code .</w:t>
      </w:r>
    </w:p>
    <w:p w14:paraId="7D98C40A" w14:textId="77777777" w:rsidR="00FC0C3F" w:rsidRDefault="00FC0C3F" w:rsidP="00FC0C3F">
      <w:pPr>
        <w:pStyle w:val="ListParagraph"/>
        <w:ind w:left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</w:p>
    <w:p w14:paraId="68A5BDF3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Install </w:t>
      </w:r>
      <w:r w:rsidRPr="000E2A9E">
        <w:t>python extension</w:t>
      </w:r>
      <w:r>
        <w:t xml:space="preserve"> by pressing </w:t>
      </w:r>
      <w:r w:rsidRPr="00345DDE">
        <w:rPr>
          <w:noProof/>
        </w:rPr>
        <w:drawing>
          <wp:inline distT="0" distB="0" distL="0" distR="0" wp14:anchorId="29DC3D8C" wp14:editId="0131E92C">
            <wp:extent cx="333422" cy="400106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Search for ‘Python’ and install the extension:</w:t>
      </w:r>
    </w:p>
    <w:p w14:paraId="3974F91B" w14:textId="77777777" w:rsidR="00FC0C3F" w:rsidRDefault="00FC0C3F" w:rsidP="00FC0C3F">
      <w:pPr>
        <w:spacing w:before="0" w:line="240" w:lineRule="auto"/>
        <w:ind w:left="360"/>
      </w:pPr>
    </w:p>
    <w:p w14:paraId="578554E1" w14:textId="77777777" w:rsidR="00FC0C3F" w:rsidRDefault="00FC0C3F" w:rsidP="00FC0C3F">
      <w:pPr>
        <w:spacing w:before="0" w:line="240" w:lineRule="auto"/>
        <w:ind w:left="360"/>
      </w:pPr>
      <w:r w:rsidRPr="00345DDE">
        <w:rPr>
          <w:noProof/>
        </w:rPr>
        <w:drawing>
          <wp:inline distT="0" distB="0" distL="0" distR="0" wp14:anchorId="72CAF122" wp14:editId="6E918F60">
            <wp:extent cx="5731510" cy="792480"/>
            <wp:effectExtent l="0" t="0" r="254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0DF0" w14:textId="77777777" w:rsidR="00FC0C3F" w:rsidRDefault="00FC0C3F" w:rsidP="00FC0C3F">
      <w:pPr>
        <w:pStyle w:val="ListParagraph"/>
        <w:ind w:left="360"/>
      </w:pPr>
    </w:p>
    <w:p w14:paraId="36216DA1" w14:textId="77777777" w:rsidR="00FC0C3F" w:rsidRDefault="00FC0C3F" w:rsidP="00FC0C3F">
      <w:pPr>
        <w:pStyle w:val="ListParagraph"/>
        <w:numPr>
          <w:ilvl w:val="0"/>
          <w:numId w:val="46"/>
        </w:numPr>
      </w:pPr>
      <w:r>
        <w:t>Once it is installed, look at the bottom of the screen, the following icon should appear. If not, restart VSCode:</w:t>
      </w:r>
    </w:p>
    <w:p w14:paraId="3B77913B" w14:textId="77777777" w:rsidR="00FC0C3F" w:rsidRDefault="00FC0C3F" w:rsidP="00FC0C3F">
      <w:pPr>
        <w:ind w:left="360"/>
      </w:pPr>
      <w:r w:rsidRPr="00345DDE">
        <w:rPr>
          <w:noProof/>
        </w:rPr>
        <w:drawing>
          <wp:inline distT="0" distB="0" distL="0" distR="0" wp14:anchorId="61363C27" wp14:editId="78AE7BC2">
            <wp:extent cx="1857634" cy="381053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52CE" w14:textId="77777777" w:rsidR="00FC0C3F" w:rsidRDefault="00FC0C3F" w:rsidP="00FC0C3F">
      <w:pPr>
        <w:pStyle w:val="ListParagraph"/>
        <w:numPr>
          <w:ilvl w:val="0"/>
          <w:numId w:val="46"/>
        </w:numPr>
      </w:pPr>
      <w:r>
        <w:lastRenderedPageBreak/>
        <w:t>Press this icon and select the proper environment:</w:t>
      </w:r>
    </w:p>
    <w:p w14:paraId="4E74A8E3" w14:textId="77777777" w:rsidR="00FC0C3F" w:rsidRDefault="00FC0C3F" w:rsidP="00FC0C3F">
      <w:pPr>
        <w:ind w:left="360"/>
      </w:pPr>
      <w:r w:rsidRPr="00345DDE">
        <w:rPr>
          <w:noProof/>
        </w:rPr>
        <w:drawing>
          <wp:inline distT="0" distB="0" distL="0" distR="0" wp14:anchorId="58CEA847" wp14:editId="0B1A8DBA">
            <wp:extent cx="5731510" cy="12217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F6A3" w14:textId="77777777" w:rsidR="00FC0C3F" w:rsidRDefault="00FC0C3F" w:rsidP="00FC0C3F">
      <w:pPr>
        <w:ind w:left="360"/>
      </w:pPr>
    </w:p>
    <w:p w14:paraId="0425B3D2" w14:textId="77777777" w:rsidR="00FC0C3F" w:rsidRDefault="00FC0C3F" w:rsidP="00FC0C3F">
      <w:pPr>
        <w:pStyle w:val="ListParagraph"/>
        <w:numPr>
          <w:ilvl w:val="0"/>
          <w:numId w:val="46"/>
        </w:numPr>
      </w:pPr>
      <w:r>
        <w:t>Press CTRL + SHIFT + P and look for ‘lint’. Press in the following and enable linting:</w:t>
      </w:r>
    </w:p>
    <w:p w14:paraId="35702248" w14:textId="77777777" w:rsidR="00FC0C3F" w:rsidRDefault="00FC0C3F" w:rsidP="00FC0C3F">
      <w:pPr>
        <w:ind w:left="360"/>
      </w:pPr>
      <w:r w:rsidRPr="00345DDE">
        <w:rPr>
          <w:noProof/>
        </w:rPr>
        <w:drawing>
          <wp:inline distT="0" distB="0" distL="0" distR="0" wp14:anchorId="14BBDB8F" wp14:editId="05E2BF44">
            <wp:extent cx="5731510" cy="29083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754" w14:textId="77777777" w:rsidR="00FC0C3F" w:rsidRDefault="00FC0C3F" w:rsidP="00FC0C3F">
      <w:pPr>
        <w:spacing w:before="0" w:line="240" w:lineRule="auto"/>
        <w:ind w:firstLine="360"/>
      </w:pPr>
    </w:p>
    <w:p w14:paraId="10201CD2" w14:textId="77777777" w:rsidR="00FC0C3F" w:rsidRDefault="00FC0C3F" w:rsidP="00FC0C3F">
      <w:pPr>
        <w:pStyle w:val="ListParagraph"/>
        <w:numPr>
          <w:ilvl w:val="0"/>
          <w:numId w:val="46"/>
        </w:numPr>
        <w:spacing w:before="0" w:line="240" w:lineRule="auto"/>
      </w:pPr>
      <w:r>
        <w:t>Press CTRL + SHIFT + P and look for ‘lint’. Press in the following:</w:t>
      </w:r>
    </w:p>
    <w:p w14:paraId="3AFE6CD2" w14:textId="77777777" w:rsidR="00FC0C3F" w:rsidRDefault="00FC0C3F" w:rsidP="00FC0C3F">
      <w:pPr>
        <w:spacing w:before="0" w:line="240" w:lineRule="auto"/>
        <w:ind w:left="360"/>
      </w:pPr>
    </w:p>
    <w:p w14:paraId="4DA18789" w14:textId="77777777" w:rsidR="00FC0C3F" w:rsidRDefault="00FC0C3F" w:rsidP="00FC0C3F">
      <w:pPr>
        <w:spacing w:before="0" w:line="240" w:lineRule="auto"/>
        <w:ind w:left="360"/>
      </w:pPr>
      <w:r w:rsidRPr="00345DDE">
        <w:rPr>
          <w:noProof/>
        </w:rPr>
        <w:drawing>
          <wp:inline distT="0" distB="0" distL="0" distR="0" wp14:anchorId="66D03DA9" wp14:editId="5DDA71CE">
            <wp:extent cx="5620534" cy="23815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50A" w14:textId="7C530653" w:rsidR="00FC0C3F" w:rsidRPr="00345DDE" w:rsidRDefault="00FC0C3F" w:rsidP="00FC0C3F">
      <w:pPr>
        <w:spacing w:before="0" w:line="240" w:lineRule="auto"/>
        <w:ind w:left="360"/>
      </w:pPr>
      <w:r>
        <w:t xml:space="preserve">Select </w:t>
      </w:r>
      <w:r w:rsidRPr="00345DDE">
        <w:rPr>
          <w:b/>
          <w:bCs/>
        </w:rPr>
        <w:t>flake</w:t>
      </w:r>
      <w:r w:rsidR="00413BC1" w:rsidRPr="00345DDE">
        <w:rPr>
          <w:b/>
          <w:bCs/>
        </w:rPr>
        <w:t>8</w:t>
      </w:r>
      <w:r w:rsidR="00413BC1">
        <w:rPr>
          <w:b/>
          <w:bCs/>
        </w:rPr>
        <w:t xml:space="preserve"> </w:t>
      </w:r>
      <w:r w:rsidR="00413BC1">
        <w:t>as</w:t>
      </w:r>
      <w:r>
        <w:t xml:space="preserve"> linter.</w:t>
      </w:r>
    </w:p>
    <w:p w14:paraId="57061B68" w14:textId="77777777" w:rsidR="00FC0C3F" w:rsidRDefault="00FC0C3F" w:rsidP="00FC0C3F">
      <w:pPr>
        <w:spacing w:before="0" w:line="240" w:lineRule="auto"/>
      </w:pPr>
    </w:p>
    <w:p w14:paraId="20563867" w14:textId="77777777" w:rsidR="00FC0C3F" w:rsidRPr="006654CC" w:rsidRDefault="00FC0C3F" w:rsidP="00FC0C3F">
      <w:pPr>
        <w:spacing w:before="0" w:line="240" w:lineRule="auto"/>
      </w:pPr>
    </w:p>
    <w:p w14:paraId="0AB9A23D" w14:textId="77777777" w:rsidR="00FC0C3F" w:rsidRDefault="00FC0C3F" w:rsidP="00FC0C3F"/>
    <w:p w14:paraId="71746723" w14:textId="77777777" w:rsidR="001D7442" w:rsidRDefault="001D7442" w:rsidP="001D7442">
      <w:pPr>
        <w:pStyle w:val="ListParagraph"/>
        <w:ind w:left="720"/>
      </w:pPr>
    </w:p>
    <w:p w14:paraId="334EB290" w14:textId="77777777" w:rsidR="006D3355" w:rsidRDefault="006D3355">
      <w:pPr>
        <w:spacing w:before="0" w:after="0" w:line="240" w:lineRule="auto"/>
        <w:rPr>
          <w:rFonts w:asciiTheme="majorHAnsi" w:eastAsiaTheme="majorEastAsia" w:hAnsiTheme="majorHAnsi" w:cstheme="majorBidi"/>
          <w:b/>
          <w:bCs/>
          <w:color w:val="940923" w:themeColor="accent1" w:themeShade="BF"/>
          <w:sz w:val="32"/>
          <w:szCs w:val="28"/>
        </w:rPr>
      </w:pPr>
      <w:r>
        <w:br w:type="page"/>
      </w:r>
    </w:p>
    <w:p w14:paraId="3BA08113" w14:textId="3EE526B8" w:rsidR="00DD7329" w:rsidRDefault="00DD7329" w:rsidP="00DD7329">
      <w:pPr>
        <w:pStyle w:val="Heading1"/>
        <w:jc w:val="both"/>
      </w:pPr>
      <w:r>
        <w:lastRenderedPageBreak/>
        <w:t xml:space="preserve">Lab 6: </w:t>
      </w:r>
      <w:r w:rsidR="00413BC1">
        <w:t>Adding additional script steps</w:t>
      </w:r>
      <w:r>
        <w:t>.</w:t>
      </w:r>
    </w:p>
    <w:p w14:paraId="178490F1" w14:textId="5D8F9A06" w:rsidR="00DD7329" w:rsidRDefault="00DD7329" w:rsidP="00DD7329">
      <w:r>
        <w:t>Linting highlights syntactical and stylistic problems in your Python source code</w:t>
      </w:r>
      <w:r w:rsidR="00A4704A">
        <w:t xml:space="preserve">. One of the most used linters for python is </w:t>
      </w:r>
      <w:hyperlink r:id="rId78" w:history="1">
        <w:r w:rsidR="00A4704A" w:rsidRPr="00A4704A">
          <w:rPr>
            <w:rStyle w:val="Hyperlink"/>
          </w:rPr>
          <w:t>flake8</w:t>
        </w:r>
      </w:hyperlink>
      <w:r>
        <w:t xml:space="preserve">. </w:t>
      </w:r>
      <w:r w:rsidR="00A4704A">
        <w:t xml:space="preserve">After </w:t>
      </w:r>
      <w:r>
        <w:t xml:space="preserve">this lab, </w:t>
      </w:r>
      <w:r w:rsidR="00A4704A">
        <w:t xml:space="preserve">flake8 will be </w:t>
      </w:r>
      <w:r w:rsidR="00FA1D4D">
        <w:t>install</w:t>
      </w:r>
      <w:r w:rsidR="00A4704A">
        <w:t>ed</w:t>
      </w:r>
      <w:r w:rsidR="00FA1D4D">
        <w:t xml:space="preserve"> and run before the app is deployed</w:t>
      </w:r>
      <w:r>
        <w:t xml:space="preserve">. </w:t>
      </w:r>
    </w:p>
    <w:p w14:paraId="53B93BA0" w14:textId="77777777" w:rsidR="00DD7329" w:rsidRDefault="00DD7329" w:rsidP="00DD7329">
      <w:pPr>
        <w:pStyle w:val="ListParagraph"/>
        <w:numPr>
          <w:ilvl w:val="0"/>
          <w:numId w:val="39"/>
        </w:numPr>
      </w:pPr>
      <w:r>
        <w:t xml:space="preserve">Go to </w:t>
      </w:r>
      <w:hyperlink r:id="rId79" w:history="1">
        <w:r w:rsidRPr="007C2E48">
          <w:rPr>
            <w:rStyle w:val="Hyperlink"/>
          </w:rPr>
          <w:t>Azure Devops login</w:t>
        </w:r>
      </w:hyperlink>
      <w:r>
        <w:t xml:space="preserve"> and press ‘Sign in to Azure Devops’.</w:t>
      </w:r>
    </w:p>
    <w:p w14:paraId="04314D4F" w14:textId="7150CDE3" w:rsidR="00DD7329" w:rsidRDefault="00DD7329" w:rsidP="00DD7329">
      <w:pPr>
        <w:pStyle w:val="ListParagraph"/>
        <w:ind w:left="720"/>
      </w:pPr>
      <w:r w:rsidRPr="007C2E48">
        <w:rPr>
          <w:noProof/>
        </w:rPr>
        <w:drawing>
          <wp:inline distT="0" distB="0" distL="0" distR="0" wp14:anchorId="726F7D8D" wp14:editId="3A3090B8">
            <wp:extent cx="1933845" cy="69542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D99A" w14:textId="15DF8E7B" w:rsidR="00FA1D4D" w:rsidRDefault="00FA1D4D" w:rsidP="00FA1D4D">
      <w:pPr>
        <w:pStyle w:val="ListParagraph"/>
        <w:numPr>
          <w:ilvl w:val="0"/>
          <w:numId w:val="39"/>
        </w:numPr>
      </w:pPr>
      <w:r>
        <w:t>Create a branch called ‘feature/</w:t>
      </w:r>
      <w:r w:rsidR="00247719">
        <w:t>additionalsteps</w:t>
      </w:r>
      <w:r>
        <w:t xml:space="preserve">’ based on the </w:t>
      </w:r>
      <w:r w:rsidR="00E42DCB">
        <w:t>‘dev’</w:t>
      </w:r>
      <w:r>
        <w:t xml:space="preserve"> branch </w:t>
      </w:r>
      <w:r w:rsidR="00413BC1">
        <w:t>but this time use git from the command line</w:t>
      </w:r>
      <w:r>
        <w:t>.</w:t>
      </w:r>
      <w:r w:rsidR="00A564E7">
        <w:t xml:space="preserve"> “git checkout -b &lt;name&gt;”</w:t>
      </w:r>
    </w:p>
    <w:p w14:paraId="327EC9DD" w14:textId="1B100597" w:rsidR="00EA610C" w:rsidRDefault="00FA1D4D" w:rsidP="00FA1D4D">
      <w:pPr>
        <w:pStyle w:val="ListParagraph"/>
        <w:numPr>
          <w:ilvl w:val="0"/>
          <w:numId w:val="39"/>
        </w:numPr>
      </w:pPr>
      <w:r>
        <w:t xml:space="preserve">Review the flake8 documentation </w:t>
      </w:r>
      <w:hyperlink r:id="rId80" w:history="1">
        <w:r w:rsidRPr="00FA1D4D">
          <w:rPr>
            <w:rStyle w:val="Hyperlink"/>
          </w:rPr>
          <w:t>here</w:t>
        </w:r>
      </w:hyperlink>
      <w:r>
        <w:t xml:space="preserve"> and</w:t>
      </w:r>
      <w:r w:rsidR="00EA610C">
        <w:t xml:space="preserve"> the Python Azure devops documentation</w:t>
      </w:r>
      <w:r>
        <w:t xml:space="preserve"> </w:t>
      </w:r>
      <w:hyperlink r:id="rId81" w:anchor="run-lint-tests-with-flake8" w:history="1">
        <w:r w:rsidR="00EA610C" w:rsidRPr="00EA610C">
          <w:rPr>
            <w:rStyle w:val="Hyperlink"/>
          </w:rPr>
          <w:t>here</w:t>
        </w:r>
      </w:hyperlink>
      <w:r w:rsidR="00EA610C">
        <w:t>.</w:t>
      </w:r>
    </w:p>
    <w:p w14:paraId="6E932C73" w14:textId="77777777" w:rsidR="00413BC1" w:rsidRDefault="00EA610C" w:rsidP="00AB4B63">
      <w:pPr>
        <w:pStyle w:val="ListParagraph"/>
        <w:numPr>
          <w:ilvl w:val="0"/>
          <w:numId w:val="39"/>
        </w:numPr>
      </w:pPr>
      <w:r>
        <w:t>M</w:t>
      </w:r>
      <w:r w:rsidR="00FA1D4D">
        <w:t>ake the appropriate changes in your repository</w:t>
      </w:r>
      <w:r w:rsidR="00A4704A">
        <w:t xml:space="preserve"> to install and run flake8.</w:t>
      </w:r>
      <w:r>
        <w:t xml:space="preserve"> </w:t>
      </w:r>
    </w:p>
    <w:p w14:paraId="68C1E2DB" w14:textId="29EFC632" w:rsidR="00A4704A" w:rsidRDefault="00FA1D4D" w:rsidP="00413BC1">
      <w:pPr>
        <w:pStyle w:val="ListParagraph"/>
        <w:ind w:left="720"/>
      </w:pPr>
      <w:r>
        <w:t xml:space="preserve">As hint, you should install and run flake8 similarly to pytest. </w:t>
      </w:r>
    </w:p>
    <w:p w14:paraId="43F76A1C" w14:textId="03B651B7" w:rsidR="00FA1D4D" w:rsidRDefault="00A4704A" w:rsidP="00A4704A">
      <w:pPr>
        <w:pStyle w:val="ListParagraph"/>
        <w:ind w:left="720"/>
      </w:pPr>
      <w:r w:rsidRPr="00A97098">
        <w:rPr>
          <w:b/>
          <w:bCs/>
        </w:rPr>
        <w:t>IMPORTANT!!!</w:t>
      </w:r>
      <w:r>
        <w:t xml:space="preserve"> </w:t>
      </w:r>
      <w:r w:rsidR="00DC43AE">
        <w:t xml:space="preserve">Create a new script step, DO NOT combine with the pytest step. Otherwise, it will fail only when the last command </w:t>
      </w:r>
      <w:r w:rsidR="00A97098">
        <w:t xml:space="preserve">of the step </w:t>
      </w:r>
      <w:r w:rsidR="00DC43AE">
        <w:t>fails, independently of the rest.</w:t>
      </w:r>
    </w:p>
    <w:p w14:paraId="6F2908F8" w14:textId="77777777" w:rsidR="00DE1120" w:rsidRDefault="00413BC1" w:rsidP="00A4704A">
      <w:pPr>
        <w:pStyle w:val="ListParagraph"/>
        <w:numPr>
          <w:ilvl w:val="0"/>
          <w:numId w:val="39"/>
        </w:numPr>
      </w:pPr>
      <w:r>
        <w:t xml:space="preserve">Before flake8 is run in the pipeline, open the file app/app.py in VScode and fix some </w:t>
      </w:r>
      <w:r w:rsidR="00DE1120">
        <w:t>syntactical</w:t>
      </w:r>
      <w:r>
        <w:t xml:space="preserve"> errors that have been </w:t>
      </w:r>
      <w:r w:rsidR="00DE1120">
        <w:t xml:space="preserve">included. </w:t>
      </w:r>
    </w:p>
    <w:p w14:paraId="03859DB2" w14:textId="77777777" w:rsidR="00DE1120" w:rsidRDefault="00DE1120" w:rsidP="00A4704A">
      <w:pPr>
        <w:pStyle w:val="ListParagraph"/>
        <w:numPr>
          <w:ilvl w:val="0"/>
          <w:numId w:val="39"/>
        </w:numPr>
      </w:pPr>
      <w:r>
        <w:t>Run the following to check that all errors were corrected:</w:t>
      </w:r>
    </w:p>
    <w:p w14:paraId="56C217E5" w14:textId="15A8B071" w:rsidR="00413BC1" w:rsidRPr="00DE1120" w:rsidRDefault="00DE1120" w:rsidP="00DE1120">
      <w:pPr>
        <w:pStyle w:val="ListParagraph"/>
        <w:ind w:left="72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DE1120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flake8 app tests </w:t>
      </w:r>
    </w:p>
    <w:p w14:paraId="2FACBE48" w14:textId="0C9E00C9" w:rsidR="00FA1D4D" w:rsidRDefault="00FA1D4D" w:rsidP="00A4704A">
      <w:pPr>
        <w:pStyle w:val="ListParagraph"/>
        <w:numPr>
          <w:ilvl w:val="0"/>
          <w:numId w:val="39"/>
        </w:numPr>
      </w:pPr>
      <w:r>
        <w:t>Commit the changes into the branch ‘feature/flake8’</w:t>
      </w:r>
      <w:r w:rsidR="006E08E8">
        <w:t xml:space="preserve"> and push it into Azure Devops</w:t>
      </w:r>
      <w:r>
        <w:t>. Wait until the pipeline is finished and check that flake8 run</w:t>
      </w:r>
      <w:r w:rsidR="00DE1120">
        <w:t xml:space="preserve"> without errors</w:t>
      </w:r>
      <w:r>
        <w:t xml:space="preserve">. </w:t>
      </w:r>
    </w:p>
    <w:p w14:paraId="2261BB6F" w14:textId="79E14BCF" w:rsidR="00B67A3B" w:rsidRDefault="00413BC1" w:rsidP="00413BC1">
      <w:pPr>
        <w:pStyle w:val="ListParagraph"/>
        <w:numPr>
          <w:ilvl w:val="0"/>
          <w:numId w:val="39"/>
        </w:numPr>
      </w:pPr>
      <w:r>
        <w:t>In the same way, add two additional steps to include:</w:t>
      </w:r>
    </w:p>
    <w:p w14:paraId="532647FF" w14:textId="4966ED7E" w:rsidR="00413BC1" w:rsidRDefault="00DE1120" w:rsidP="00413BC1">
      <w:pPr>
        <w:pStyle w:val="ListParagraph"/>
        <w:numPr>
          <w:ilvl w:val="1"/>
          <w:numId w:val="39"/>
        </w:numPr>
      </w:pPr>
      <w:r w:rsidRPr="00247719">
        <w:rPr>
          <w:b/>
          <w:bCs/>
        </w:rPr>
        <w:t>i</w:t>
      </w:r>
      <w:r w:rsidR="00413BC1" w:rsidRPr="00247719">
        <w:rPr>
          <w:b/>
          <w:bCs/>
        </w:rPr>
        <w:t>sort</w:t>
      </w:r>
      <w:r>
        <w:t xml:space="preserve"> which is to sort imports alphabetically, and automatically separated into sections and by type. See </w:t>
      </w:r>
      <w:hyperlink r:id="rId82" w:history="1">
        <w:r w:rsidRPr="00DE1120">
          <w:rPr>
            <w:rStyle w:val="Hyperlink"/>
          </w:rPr>
          <w:t>here</w:t>
        </w:r>
      </w:hyperlink>
      <w:r>
        <w:t xml:space="preserve"> more details.</w:t>
      </w:r>
    </w:p>
    <w:p w14:paraId="435F792C" w14:textId="37C3BD99" w:rsidR="00DE1120" w:rsidRDefault="00DE1120" w:rsidP="00DE1120">
      <w:pPr>
        <w:pStyle w:val="ListParagraph"/>
        <w:ind w:left="1440"/>
      </w:pPr>
      <w:r>
        <w:t>To save you some time, the command to run isort is:</w:t>
      </w:r>
    </w:p>
    <w:p w14:paraId="63152409" w14:textId="50E742B5" w:rsidR="00DE1120" w:rsidRPr="00247719" w:rsidRDefault="00DE1120" w:rsidP="00247719">
      <w:pPr>
        <w:pStyle w:val="ListParagraph"/>
        <w:ind w:left="1080" w:firstLine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247719">
        <w:rPr>
          <w:rFonts w:ascii="Courier New" w:eastAsia="Times New Roman" w:hAnsi="Courier New" w:cs="Courier New"/>
          <w:sz w:val="20"/>
          <w:szCs w:val="20"/>
          <w:lang w:val="en-GB" w:eastAsia="en-NL"/>
        </w:rPr>
        <w:t>isort -v app tests</w:t>
      </w:r>
    </w:p>
    <w:p w14:paraId="7A141E4C" w14:textId="114792A9" w:rsidR="002D06CB" w:rsidRDefault="00413BC1" w:rsidP="002D06CB">
      <w:pPr>
        <w:pStyle w:val="ListParagraph"/>
        <w:numPr>
          <w:ilvl w:val="1"/>
          <w:numId w:val="39"/>
        </w:numPr>
      </w:pPr>
      <w:r w:rsidRPr="00247719">
        <w:rPr>
          <w:b/>
          <w:bCs/>
        </w:rPr>
        <w:t>black</w:t>
      </w:r>
      <w:r w:rsidR="00DE1120">
        <w:t xml:space="preserve"> which is </w:t>
      </w:r>
      <w:r w:rsidR="002D06CB">
        <w:t xml:space="preserve">a </w:t>
      </w:r>
      <w:r w:rsidR="002D06CB" w:rsidRPr="002D06CB">
        <w:t>Python code formatter</w:t>
      </w:r>
      <w:r w:rsidR="002D06CB">
        <w:t xml:space="preserve">. See </w:t>
      </w:r>
      <w:hyperlink r:id="rId83" w:history="1">
        <w:r w:rsidR="002D06CB" w:rsidRPr="00247719">
          <w:rPr>
            <w:rStyle w:val="Hyperlink"/>
          </w:rPr>
          <w:t>here</w:t>
        </w:r>
      </w:hyperlink>
      <w:r w:rsidR="002D06CB">
        <w:t xml:space="preserve"> more details.</w:t>
      </w:r>
    </w:p>
    <w:p w14:paraId="70DB3760" w14:textId="26533606" w:rsidR="002D06CB" w:rsidRDefault="002D06CB" w:rsidP="002D06CB">
      <w:pPr>
        <w:pStyle w:val="ListParagraph"/>
        <w:ind w:left="1440"/>
      </w:pPr>
      <w:r>
        <w:t>To save you some time, the command to run black is:</w:t>
      </w:r>
    </w:p>
    <w:p w14:paraId="24E86220" w14:textId="2B588C76" w:rsidR="002D06CB" w:rsidRDefault="00247719" w:rsidP="00247719">
      <w:pPr>
        <w:pStyle w:val="ListParagraph"/>
        <w:ind w:left="1080" w:firstLine="360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247719">
        <w:rPr>
          <w:rFonts w:ascii="Courier New" w:eastAsia="Times New Roman" w:hAnsi="Courier New" w:cs="Courier New"/>
          <w:sz w:val="20"/>
          <w:szCs w:val="20"/>
          <w:lang w:val="en-GB" w:eastAsia="en-NL"/>
        </w:rPr>
        <w:t>black app tests</w:t>
      </w:r>
    </w:p>
    <w:p w14:paraId="0B606A9E" w14:textId="77777777" w:rsidR="00247719" w:rsidRDefault="00247719" w:rsidP="00247719">
      <w:pPr>
        <w:pStyle w:val="ListParagraph"/>
        <w:numPr>
          <w:ilvl w:val="0"/>
          <w:numId w:val="39"/>
        </w:numPr>
      </w:pPr>
      <w:r>
        <w:t>If the modifications are satisfactory, create a new pull request to the ‘dev’ branch and check that a new pipeline was triggered. In this case, it should be deployed into the ‘dev’ namespace.</w:t>
      </w:r>
    </w:p>
    <w:p w14:paraId="7F114C6D" w14:textId="77777777" w:rsidR="00247719" w:rsidRPr="00247719" w:rsidRDefault="00247719" w:rsidP="00247719">
      <w:pPr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</w:p>
    <w:p w14:paraId="4CCB6223" w14:textId="77777777" w:rsidR="004D1BB8" w:rsidRDefault="004D1BB8">
      <w:pPr>
        <w:spacing w:before="0" w:after="0" w:line="240" w:lineRule="auto"/>
        <w:rPr>
          <w:rFonts w:eastAsiaTheme="minorHAnsi"/>
          <w:szCs w:val="22"/>
        </w:rPr>
      </w:pPr>
      <w:r>
        <w:br w:type="page"/>
      </w:r>
    </w:p>
    <w:p w14:paraId="1894FE07" w14:textId="45445841" w:rsidR="004D1BB8" w:rsidRDefault="004D1BB8" w:rsidP="004D1BB8">
      <w:pPr>
        <w:pStyle w:val="Heading1"/>
        <w:jc w:val="both"/>
      </w:pPr>
      <w:r>
        <w:lastRenderedPageBreak/>
        <w:t>Lab 7: Adding additional tests</w:t>
      </w:r>
      <w:r w:rsidR="00243229">
        <w:t xml:space="preserve"> and features</w:t>
      </w:r>
      <w:r>
        <w:t>.</w:t>
      </w:r>
    </w:p>
    <w:p w14:paraId="415A7280" w14:textId="31F3E22A" w:rsidR="00DA466D" w:rsidRDefault="004D1BB8" w:rsidP="004D1BB8">
      <w:r>
        <w:t xml:space="preserve">Did you realize what happens to the deployed app </w:t>
      </w:r>
      <w:r w:rsidR="00DA466D">
        <w:t>when square</w:t>
      </w:r>
      <w:r w:rsidR="00243229">
        <w:t>_</w:t>
      </w:r>
      <w:r w:rsidR="00DA466D">
        <w:t xml:space="preserve">number is called and </w:t>
      </w:r>
      <w:r>
        <w:t xml:space="preserve">a string </w:t>
      </w:r>
      <w:r w:rsidR="00243229">
        <w:t xml:space="preserve">or an empty value </w:t>
      </w:r>
      <w:r>
        <w:t>is given</w:t>
      </w:r>
      <w:r w:rsidR="00EB0705">
        <w:t xml:space="preserve"> instead of a number</w:t>
      </w:r>
      <w:r>
        <w:t xml:space="preserve">? </w:t>
      </w:r>
    </w:p>
    <w:p w14:paraId="26E20712" w14:textId="3FA8949F" w:rsidR="004D1BB8" w:rsidRDefault="004D1BB8" w:rsidP="004D1BB8">
      <w:r>
        <w:t xml:space="preserve">For that, </w:t>
      </w:r>
      <w:r w:rsidR="00DA466D">
        <w:t>open</w:t>
      </w:r>
      <w:r>
        <w:t xml:space="preserve"> your favorite browser and go to</w:t>
      </w:r>
      <w:r w:rsidR="00DA466D">
        <w:t>:</w:t>
      </w:r>
    </w:p>
    <w:p w14:paraId="0E7C2DFC" w14:textId="4BB1B68B" w:rsidR="004D1BB8" w:rsidRDefault="004414DF" w:rsidP="004D1BB8">
      <w:pPr>
        <w:rPr>
          <w:rStyle w:val="Hyperlink"/>
        </w:rPr>
      </w:pPr>
      <w:hyperlink w:history="1">
        <w:r w:rsidR="004D1BB8" w:rsidRPr="00CB56A0">
          <w:rPr>
            <w:rStyle w:val="Hyperlink"/>
          </w:rPr>
          <w:t>http://&lt;EXTERNAL_IP&gt;:5000/square_number?number=a</w:t>
        </w:r>
      </w:hyperlink>
      <w:r w:rsidR="004D1BB8">
        <w:t xml:space="preserve"> </w:t>
      </w:r>
    </w:p>
    <w:p w14:paraId="205F942D" w14:textId="359A6013" w:rsidR="004D1BB8" w:rsidRDefault="004414DF" w:rsidP="004D1BB8">
      <w:pPr>
        <w:rPr>
          <w:rStyle w:val="Hyperlink"/>
        </w:rPr>
      </w:pPr>
      <w:hyperlink w:history="1">
        <w:r w:rsidR="004D1BB8" w:rsidRPr="00CB56A0">
          <w:rPr>
            <w:rStyle w:val="Hyperlink"/>
          </w:rPr>
          <w:t>http://&lt;EXTERNAL_IP&gt;:5000/square_number</w:t>
        </w:r>
      </w:hyperlink>
      <w:r w:rsidR="004D1BB8">
        <w:t xml:space="preserve"> </w:t>
      </w:r>
    </w:p>
    <w:p w14:paraId="1AAB1373" w14:textId="4B4CAAE0" w:rsidR="00243229" w:rsidRDefault="004D1BB8" w:rsidP="004D1BB8">
      <w:r>
        <w:t xml:space="preserve">where &lt;EXTERNAL_IP&gt; should be changed with the external IP given at the bottom of the deploy stage or going to Pipelines &gt; Environments &gt; </w:t>
      </w:r>
      <w:r w:rsidR="00331CA1">
        <w:t>YOUR_NAME</w:t>
      </w:r>
      <w:r>
        <w:t xml:space="preserve"> &gt; </w:t>
      </w:r>
      <w:r w:rsidR="00331CA1">
        <w:t>YOUR_NAME-</w:t>
      </w:r>
      <w:r>
        <w:t>dev &gt; Services.</w:t>
      </w:r>
      <w:r w:rsidR="00DA466D">
        <w:t xml:space="preserve"> </w:t>
      </w:r>
    </w:p>
    <w:p w14:paraId="2A5364E4" w14:textId="44FC2BF4" w:rsidR="004A45D4" w:rsidRDefault="004A45D4" w:rsidP="004D1BB8">
      <w:r w:rsidRPr="004A45D4">
        <w:rPr>
          <w:noProof/>
        </w:rPr>
        <w:drawing>
          <wp:inline distT="0" distB="0" distL="0" distR="0" wp14:anchorId="0D0B3719" wp14:editId="7B27E7FF">
            <wp:extent cx="5731510" cy="833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579" w14:textId="546475E4" w:rsidR="004A45D4" w:rsidRDefault="004A45D4" w:rsidP="004D1BB8">
      <w:r w:rsidRPr="004A45D4">
        <w:rPr>
          <w:noProof/>
        </w:rPr>
        <w:drawing>
          <wp:inline distT="0" distB="0" distL="0" distR="0" wp14:anchorId="2D0B88F7" wp14:editId="2E923D1B">
            <wp:extent cx="4477375" cy="100026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48B6" w14:textId="51894864" w:rsidR="00DA466D" w:rsidRDefault="00DA466D" w:rsidP="004D1BB8">
      <w:r>
        <w:t>Your</w:t>
      </w:r>
      <w:r w:rsidR="00243229">
        <w:t xml:space="preserve"> first</w:t>
      </w:r>
      <w:r>
        <w:t xml:space="preserve"> goal in this lab is to create two new tests in the ‘</w:t>
      </w:r>
      <w:r w:rsidRPr="00DA466D">
        <w:t>test_app.py</w:t>
      </w:r>
      <w:r>
        <w:t>’ to avoid the deployment of the lab until these errors have been fixed. For that:</w:t>
      </w:r>
    </w:p>
    <w:p w14:paraId="4835FDAD" w14:textId="77777777" w:rsidR="004D1BB8" w:rsidRDefault="004D1BB8" w:rsidP="004D1BB8">
      <w:pPr>
        <w:pStyle w:val="ListParagraph"/>
        <w:numPr>
          <w:ilvl w:val="0"/>
          <w:numId w:val="40"/>
        </w:numPr>
      </w:pPr>
      <w:r>
        <w:t xml:space="preserve">Go to </w:t>
      </w:r>
      <w:hyperlink r:id="rId86" w:history="1">
        <w:r w:rsidRPr="007C2E48">
          <w:rPr>
            <w:rStyle w:val="Hyperlink"/>
          </w:rPr>
          <w:t>Azure Devops login</w:t>
        </w:r>
      </w:hyperlink>
      <w:r>
        <w:t xml:space="preserve"> and press ‘Sign in to Azure Devops’.</w:t>
      </w:r>
    </w:p>
    <w:p w14:paraId="5A51C245" w14:textId="77777777" w:rsidR="004D1BB8" w:rsidRDefault="004D1BB8" w:rsidP="004D1BB8">
      <w:pPr>
        <w:pStyle w:val="ListParagraph"/>
        <w:ind w:left="720"/>
      </w:pPr>
      <w:r w:rsidRPr="007C2E48">
        <w:rPr>
          <w:noProof/>
        </w:rPr>
        <w:drawing>
          <wp:inline distT="0" distB="0" distL="0" distR="0" wp14:anchorId="1F1656E4" wp14:editId="37102B84">
            <wp:extent cx="1933845" cy="69542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48A" w14:textId="73DA3E4F" w:rsidR="004D1BB8" w:rsidRDefault="004D1BB8" w:rsidP="004D1BB8">
      <w:pPr>
        <w:pStyle w:val="ListParagraph"/>
        <w:numPr>
          <w:ilvl w:val="0"/>
          <w:numId w:val="40"/>
        </w:numPr>
      </w:pPr>
      <w:r>
        <w:t>Create a branch called ‘feature/</w:t>
      </w:r>
      <w:r w:rsidR="00DA466D">
        <w:t>tests</w:t>
      </w:r>
      <w:r>
        <w:t xml:space="preserve">’ based on the </w:t>
      </w:r>
      <w:r w:rsidR="00E42DCB">
        <w:t>‘dev’</w:t>
      </w:r>
      <w:r>
        <w:t xml:space="preserve"> branch as in the previous Lab.</w:t>
      </w:r>
    </w:p>
    <w:p w14:paraId="2B04DC53" w14:textId="4B613231" w:rsidR="004D1BB8" w:rsidRDefault="00DA466D" w:rsidP="004D1BB8">
      <w:pPr>
        <w:pStyle w:val="ListParagraph"/>
        <w:numPr>
          <w:ilvl w:val="0"/>
          <w:numId w:val="40"/>
        </w:numPr>
      </w:pPr>
      <w:r>
        <w:t>Based on the test already created in the ‘</w:t>
      </w:r>
      <w:r w:rsidRPr="00DA466D">
        <w:t>test_app.py</w:t>
      </w:r>
      <w:r>
        <w:t xml:space="preserve">’ file, add two additional tests able to check what </w:t>
      </w:r>
      <w:r w:rsidR="00243229">
        <w:t>happens</w:t>
      </w:r>
      <w:r>
        <w:t xml:space="preserve"> if no number is provided or a string is given. If no number is provided, the</w:t>
      </w:r>
      <w:r w:rsidR="000C3A42">
        <w:t xml:space="preserve"> </w:t>
      </w:r>
      <w:r w:rsidR="000C3A42" w:rsidRPr="000C3A42">
        <w:t>square</w:t>
      </w:r>
      <w:r>
        <w:t xml:space="preserve"> function will return as output </w:t>
      </w:r>
      <w:r w:rsidR="000C3A42" w:rsidRPr="000C3A42">
        <w:t>'Empty input'</w:t>
      </w:r>
      <w:r>
        <w:t xml:space="preserve">, whereas if a string is provided, </w:t>
      </w:r>
      <w:r w:rsidR="000C3A42">
        <w:t xml:space="preserve">the </w:t>
      </w:r>
      <w:r w:rsidR="000C3A42" w:rsidRPr="000C3A42">
        <w:t>square</w:t>
      </w:r>
      <w:r w:rsidR="000C3A42">
        <w:t xml:space="preserve"> function will return as output </w:t>
      </w:r>
      <w:r w:rsidR="000C3A42" w:rsidRPr="000C3A42">
        <w:t>'Not a numerical value'</w:t>
      </w:r>
      <w:r w:rsidR="000C3A42">
        <w:t>.</w:t>
      </w:r>
    </w:p>
    <w:p w14:paraId="78E338DC" w14:textId="5F2514E6" w:rsidR="004A45D4" w:rsidRDefault="004D1BB8" w:rsidP="004D1BB8">
      <w:pPr>
        <w:pStyle w:val="ListParagraph"/>
        <w:numPr>
          <w:ilvl w:val="0"/>
          <w:numId w:val="40"/>
        </w:numPr>
      </w:pPr>
      <w:r>
        <w:t>Commit the changes into the branch ‘feature/</w:t>
      </w:r>
      <w:r w:rsidR="000C3A42">
        <w:t>tests</w:t>
      </w:r>
      <w:r>
        <w:t xml:space="preserve">’. </w:t>
      </w:r>
      <w:r w:rsidR="004A45D4">
        <w:t xml:space="preserve">Is the pipeline stopped after </w:t>
      </w:r>
      <w:r w:rsidR="00DC43AE">
        <w:t xml:space="preserve">test </w:t>
      </w:r>
      <w:r w:rsidR="004A45D4">
        <w:t>failures?</w:t>
      </w:r>
    </w:p>
    <w:p w14:paraId="2C9FAF78" w14:textId="77777777" w:rsidR="00487E0F" w:rsidRDefault="00487E0F" w:rsidP="00487E0F">
      <w:pPr>
        <w:pStyle w:val="ListParagraph"/>
        <w:ind w:left="720"/>
      </w:pPr>
    </w:p>
    <w:p w14:paraId="32851706" w14:textId="734E3399" w:rsidR="00243229" w:rsidRDefault="00243229" w:rsidP="00487E0F">
      <w:r>
        <w:t xml:space="preserve">The </w:t>
      </w:r>
      <w:r w:rsidR="00487E0F">
        <w:t xml:space="preserve">second </w:t>
      </w:r>
      <w:r>
        <w:t>goal is that th</w:t>
      </w:r>
      <w:r w:rsidR="00487E0F">
        <w:t>e</w:t>
      </w:r>
      <w:r>
        <w:t xml:space="preserve"> function </w:t>
      </w:r>
      <w:r w:rsidR="00487E0F">
        <w:t>‘</w:t>
      </w:r>
      <w:r w:rsidR="00487E0F" w:rsidRPr="00243229">
        <w:t>square</w:t>
      </w:r>
      <w:r w:rsidR="00487E0F">
        <w:t xml:space="preserve">’ in the ‘app.py’ file </w:t>
      </w:r>
      <w:r>
        <w:t xml:space="preserve">can handle empty inputs or string inputs. For empty inputs, it should return </w:t>
      </w:r>
      <w:r w:rsidRPr="00243229">
        <w:t>'Empty input'</w:t>
      </w:r>
      <w:r>
        <w:t xml:space="preserve">, whereas for string inputs, it should return </w:t>
      </w:r>
      <w:r w:rsidRPr="00243229">
        <w:t>'Not a numerical value'</w:t>
      </w:r>
      <w:r>
        <w:t>.</w:t>
      </w:r>
    </w:p>
    <w:p w14:paraId="2BD8B7D3" w14:textId="60B06FC4" w:rsidR="00487E0F" w:rsidRDefault="00487E0F" w:rsidP="00243229">
      <w:pPr>
        <w:pStyle w:val="ListParagraph"/>
        <w:numPr>
          <w:ilvl w:val="0"/>
          <w:numId w:val="40"/>
        </w:numPr>
      </w:pPr>
      <w:r>
        <w:lastRenderedPageBreak/>
        <w:t>Modify the ‘</w:t>
      </w:r>
      <w:r w:rsidRPr="00243229">
        <w:t>square</w:t>
      </w:r>
      <w:r>
        <w:t>’ function in the ‘app.py’ accordingly. As hint, see above that two error types were generated, namely, TypeError and ValueError.</w:t>
      </w:r>
    </w:p>
    <w:p w14:paraId="775A3286" w14:textId="16954108" w:rsidR="00243229" w:rsidRDefault="00243229" w:rsidP="00243229">
      <w:pPr>
        <w:pStyle w:val="ListParagraph"/>
        <w:numPr>
          <w:ilvl w:val="0"/>
          <w:numId w:val="40"/>
        </w:numPr>
      </w:pPr>
      <w:r>
        <w:t>Commit the changes into the branch ‘feature/tests’. Wait until the pipeline is finished and check that all the tests are successfully pass</w:t>
      </w:r>
      <w:r w:rsidR="00487E0F">
        <w:t>ed</w:t>
      </w:r>
      <w:r>
        <w:t xml:space="preserve">. </w:t>
      </w:r>
    </w:p>
    <w:p w14:paraId="5A513E95" w14:textId="3ED12121" w:rsidR="00243229" w:rsidRDefault="00243229" w:rsidP="00243229">
      <w:pPr>
        <w:pStyle w:val="ListParagraph"/>
        <w:numPr>
          <w:ilvl w:val="0"/>
          <w:numId w:val="40"/>
        </w:numPr>
      </w:pPr>
      <w:r>
        <w:t xml:space="preserve">If the modifications are satisfactory, create a new pull request </w:t>
      </w:r>
      <w:r w:rsidR="00E42DCB">
        <w:t xml:space="preserve">to the ‘dev’ branch </w:t>
      </w:r>
      <w:r>
        <w:t>and check that a new pipeline was triggered. In this case, it should be deployed into the ‘</w:t>
      </w:r>
      <w:r w:rsidR="00E42DCB">
        <w:t>dev</w:t>
      </w:r>
      <w:r>
        <w:t>’ namespace.</w:t>
      </w:r>
    </w:p>
    <w:p w14:paraId="74B35A5B" w14:textId="0FC051E6" w:rsidR="00E42DCB" w:rsidRDefault="00E42DCB" w:rsidP="00911C38">
      <w:pPr>
        <w:pStyle w:val="ListParagraph"/>
        <w:numPr>
          <w:ilvl w:val="0"/>
          <w:numId w:val="40"/>
        </w:numPr>
      </w:pPr>
      <w:r>
        <w:t>Check that the errors of the app were solved in the development environment by going to:</w:t>
      </w:r>
    </w:p>
    <w:p w14:paraId="1F9E3EEF" w14:textId="77777777" w:rsidR="00E42DCB" w:rsidRDefault="004414DF" w:rsidP="00E42DCB">
      <w:pPr>
        <w:ind w:left="360" w:firstLine="360"/>
        <w:rPr>
          <w:rStyle w:val="Hyperlink"/>
        </w:rPr>
      </w:pPr>
      <w:hyperlink w:history="1">
        <w:r w:rsidR="00E42DCB" w:rsidRPr="00CB56A0">
          <w:rPr>
            <w:rStyle w:val="Hyperlink"/>
          </w:rPr>
          <w:t>http://&lt;EXTERNAL_IP&gt;:5000/square_number?number=a</w:t>
        </w:r>
      </w:hyperlink>
      <w:r w:rsidR="00E42DCB">
        <w:t xml:space="preserve"> </w:t>
      </w:r>
    </w:p>
    <w:p w14:paraId="14E123A1" w14:textId="50E536D0" w:rsidR="00E42DCB" w:rsidRDefault="004414DF" w:rsidP="00E42DCB">
      <w:pPr>
        <w:ind w:left="360" w:firstLine="360"/>
        <w:rPr>
          <w:rStyle w:val="Hyperlink"/>
        </w:rPr>
      </w:pPr>
      <w:hyperlink w:history="1">
        <w:r w:rsidR="00E42DCB" w:rsidRPr="00182BCB">
          <w:rPr>
            <w:rStyle w:val="Hyperlink"/>
          </w:rPr>
          <w:t>http://&lt;EXTERNAL_IP&gt;:5000/square_number</w:t>
        </w:r>
      </w:hyperlink>
      <w:r w:rsidR="00E42DCB">
        <w:t xml:space="preserve"> </w:t>
      </w:r>
    </w:p>
    <w:p w14:paraId="2739EFDB" w14:textId="35E29844" w:rsidR="00E42DCB" w:rsidRDefault="00E42DCB" w:rsidP="00E42DCB">
      <w:pPr>
        <w:pStyle w:val="ListParagraph"/>
        <w:ind w:left="720"/>
      </w:pPr>
      <w:r>
        <w:t xml:space="preserve">where &lt;EXTERNAL_IP&gt; should be changed with the external IP given at the bottom of the deploy stage or going to Pipelines &gt; Environments &gt; </w:t>
      </w:r>
      <w:r w:rsidR="00FB3887">
        <w:t xml:space="preserve">YOUR_NAME &gt; YOUR_NAME-dev </w:t>
      </w:r>
      <w:r>
        <w:t>&gt; Services</w:t>
      </w:r>
    </w:p>
    <w:p w14:paraId="6CB04B8A" w14:textId="67CB1761" w:rsidR="00AA3C6A" w:rsidRDefault="00E42DCB" w:rsidP="00E42DCB">
      <w:pPr>
        <w:pStyle w:val="ListParagraph"/>
        <w:numPr>
          <w:ilvl w:val="0"/>
          <w:numId w:val="40"/>
        </w:numPr>
      </w:pPr>
      <w:r>
        <w:t>If the modifications are satisfactory, create a new pull request to the ‘master’ branch</w:t>
      </w:r>
      <w:r w:rsidR="00AA3C6A">
        <w:t>:</w:t>
      </w:r>
    </w:p>
    <w:p w14:paraId="754CD9F3" w14:textId="77C10803" w:rsidR="00AA3C6A" w:rsidRDefault="00AA3C6A" w:rsidP="00AA3C6A">
      <w:pPr>
        <w:pStyle w:val="ListParagraph"/>
        <w:ind w:left="720"/>
      </w:pPr>
      <w:r w:rsidRPr="00AA3C6A">
        <w:rPr>
          <w:noProof/>
        </w:rPr>
        <w:drawing>
          <wp:inline distT="0" distB="0" distL="0" distR="0" wp14:anchorId="435D5632" wp14:editId="6EC0A6C9">
            <wp:extent cx="2152950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A2D" w14:textId="50F82625" w:rsidR="00E42DCB" w:rsidRDefault="00AA3C6A" w:rsidP="00E42DCB">
      <w:pPr>
        <w:pStyle w:val="ListParagraph"/>
        <w:numPr>
          <w:ilvl w:val="0"/>
          <w:numId w:val="40"/>
        </w:numPr>
      </w:pPr>
      <w:r>
        <w:t>C</w:t>
      </w:r>
      <w:r w:rsidR="00E42DCB">
        <w:t>heck that a new pipeline was triggered. In this case, it should be deployed into the ‘prod’ namespace.</w:t>
      </w:r>
    </w:p>
    <w:p w14:paraId="5ADC312E" w14:textId="51473D2F" w:rsidR="00FB3887" w:rsidRDefault="00C9793E" w:rsidP="00E42DCB">
      <w:pPr>
        <w:pStyle w:val="ListParagraph"/>
        <w:numPr>
          <w:ilvl w:val="0"/>
          <w:numId w:val="40"/>
        </w:numPr>
      </w:pPr>
      <w:r>
        <w:t xml:space="preserve">In the meantime, it is always important to protect the master branch with </w:t>
      </w:r>
      <w:r w:rsidRPr="00C9793E">
        <w:t>Branch Policies</w:t>
      </w:r>
      <w:r>
        <w:t>, like r</w:t>
      </w:r>
      <w:r w:rsidRPr="00C9793E">
        <w:t>equire a minimum number of reviewers</w:t>
      </w:r>
      <w:r>
        <w:t xml:space="preserve"> in the Pull request to be approved. To add these policies, go to </w:t>
      </w:r>
      <w:r w:rsidRPr="00C9793E">
        <w:t>Project Settings</w:t>
      </w:r>
      <w:r>
        <w:t xml:space="preserve"> &gt; Repositories and select your repository. Then go to policies &gt; </w:t>
      </w:r>
      <w:r w:rsidRPr="00C9793E">
        <w:t>Branch Policies</w:t>
      </w:r>
      <w:r>
        <w:t xml:space="preserve"> and select the master branch. There, you can see several options:</w:t>
      </w:r>
    </w:p>
    <w:p w14:paraId="350314CF" w14:textId="666A8BAB" w:rsidR="00C9793E" w:rsidRDefault="00C9793E" w:rsidP="00C9793E">
      <w:pPr>
        <w:pStyle w:val="ListParagraph"/>
        <w:ind w:left="720"/>
      </w:pPr>
      <w:r w:rsidRPr="00C9793E">
        <w:rPr>
          <w:noProof/>
        </w:rPr>
        <w:lastRenderedPageBreak/>
        <w:drawing>
          <wp:inline distT="0" distB="0" distL="0" distR="0" wp14:anchorId="207D1A61" wp14:editId="24809FFA">
            <wp:extent cx="5731510" cy="4037330"/>
            <wp:effectExtent l="0" t="0" r="254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4D5C" w14:textId="64448F3D" w:rsidR="00C9793E" w:rsidRDefault="00C9793E" w:rsidP="00C9793E">
      <w:pPr>
        <w:pStyle w:val="ListParagraph"/>
        <w:ind w:left="720"/>
      </w:pPr>
      <w:r>
        <w:t>For this lab, you should not set any of them but be aware that this is a regular practice in real projects.</w:t>
      </w:r>
    </w:p>
    <w:p w14:paraId="6D20C738" w14:textId="758612E8" w:rsidR="00E42DCB" w:rsidRDefault="00E42DCB" w:rsidP="00E42DCB">
      <w:pPr>
        <w:pStyle w:val="ListParagraph"/>
        <w:numPr>
          <w:ilvl w:val="0"/>
          <w:numId w:val="40"/>
        </w:numPr>
      </w:pPr>
      <w:r>
        <w:t>Check that the errors of the app were solved in the production environment by going to:</w:t>
      </w:r>
    </w:p>
    <w:p w14:paraId="1D87989F" w14:textId="77777777" w:rsidR="00E42DCB" w:rsidRDefault="004414DF" w:rsidP="00E42DCB">
      <w:pPr>
        <w:ind w:left="360" w:firstLine="360"/>
        <w:rPr>
          <w:rStyle w:val="Hyperlink"/>
        </w:rPr>
      </w:pPr>
      <w:hyperlink w:history="1">
        <w:r w:rsidR="00E42DCB" w:rsidRPr="00CB56A0">
          <w:rPr>
            <w:rStyle w:val="Hyperlink"/>
          </w:rPr>
          <w:t>http://&lt;EXTERNAL_IP&gt;:5000/square_number?number=a</w:t>
        </w:r>
      </w:hyperlink>
      <w:r w:rsidR="00E42DCB">
        <w:t xml:space="preserve"> </w:t>
      </w:r>
    </w:p>
    <w:p w14:paraId="75F6C72D" w14:textId="77777777" w:rsidR="00E42DCB" w:rsidRDefault="004414DF" w:rsidP="00E42DCB">
      <w:pPr>
        <w:ind w:left="360" w:firstLine="360"/>
        <w:rPr>
          <w:rStyle w:val="Hyperlink"/>
        </w:rPr>
      </w:pPr>
      <w:hyperlink w:history="1">
        <w:r w:rsidR="00E42DCB" w:rsidRPr="00182BCB">
          <w:rPr>
            <w:rStyle w:val="Hyperlink"/>
          </w:rPr>
          <w:t>http://&lt;EXTERNAL_IP&gt;:5000/square_number</w:t>
        </w:r>
      </w:hyperlink>
      <w:r w:rsidR="00E42DCB">
        <w:t xml:space="preserve"> </w:t>
      </w:r>
    </w:p>
    <w:p w14:paraId="67E5BD49" w14:textId="1E25F888" w:rsidR="00E42DCB" w:rsidRDefault="00E42DCB" w:rsidP="00E42DCB">
      <w:pPr>
        <w:pStyle w:val="ListParagraph"/>
        <w:ind w:left="720"/>
      </w:pPr>
      <w:r>
        <w:t xml:space="preserve">where &lt;EXTERNAL_IP&gt; should be changed with the external IP given at the bottom of the deploy stage or going to Pipelines &gt; Environments &gt; </w:t>
      </w:r>
      <w:r w:rsidR="00FB3887">
        <w:t xml:space="preserve">YOUR_NAME &gt; YOUR_NAME-prod </w:t>
      </w:r>
      <w:r>
        <w:t>&gt; Services</w:t>
      </w:r>
      <w:r w:rsidR="002A3CB4">
        <w:t>.</w:t>
      </w:r>
    </w:p>
    <w:p w14:paraId="4D124EE5" w14:textId="78D3923E" w:rsidR="002A3CB4" w:rsidRDefault="002A3CB4" w:rsidP="002A3CB4">
      <w:pPr>
        <w:pStyle w:val="ListParagraph"/>
        <w:numPr>
          <w:ilvl w:val="0"/>
          <w:numId w:val="40"/>
        </w:numPr>
      </w:pPr>
      <w:r>
        <w:t>Solutions are available in the folder solutions.</w:t>
      </w:r>
    </w:p>
    <w:p w14:paraId="31BC4E27" w14:textId="0E7F84B2" w:rsidR="002A3CB4" w:rsidRDefault="002A3CB4" w:rsidP="002A3CB4">
      <w:pPr>
        <w:ind w:left="360"/>
      </w:pPr>
    </w:p>
    <w:p w14:paraId="55F588E2" w14:textId="18170256" w:rsidR="00487E0F" w:rsidRDefault="00487E0F" w:rsidP="00487E0F"/>
    <w:p w14:paraId="5CF38FE7" w14:textId="617F887F" w:rsidR="00283B65" w:rsidRDefault="00283B65">
      <w:pPr>
        <w:spacing w:before="0" w:after="0" w:line="240" w:lineRule="auto"/>
        <w:rPr>
          <w:noProof/>
        </w:rPr>
      </w:pPr>
      <w:r>
        <w:rPr>
          <w:noProof/>
        </w:rPr>
        <w:br w:type="page"/>
      </w:r>
    </w:p>
    <w:p w14:paraId="61243808" w14:textId="2E9E2FE1" w:rsidR="00283B65" w:rsidRDefault="00C9793E" w:rsidP="00283B65">
      <w:pPr>
        <w:pStyle w:val="Heading1"/>
        <w:jc w:val="both"/>
      </w:pPr>
      <w:r>
        <w:lastRenderedPageBreak/>
        <w:t>Optional l</w:t>
      </w:r>
      <w:r w:rsidR="00283B65">
        <w:t>ab: Adding container step to a pipeline using a yaml file.</w:t>
      </w:r>
    </w:p>
    <w:p w14:paraId="458674B4" w14:textId="059F97D8" w:rsidR="00283B65" w:rsidRPr="00F13E2D" w:rsidRDefault="00283B65" w:rsidP="00283B65">
      <w:pPr>
        <w:rPr>
          <w:color w:val="000000" w:themeColor="text1"/>
        </w:rPr>
      </w:pPr>
      <w:r>
        <w:t>In the previous lab</w:t>
      </w:r>
      <w:r w:rsidR="00C9793E">
        <w:t>s</w:t>
      </w:r>
      <w:r>
        <w:t xml:space="preserve">, the code was tested in an environment built within an Azure VM which is used as an Agent pool. However, the application will be deployed as a container. In consequence, testing the application using the same image as it will be deployed seems more logical and closer to the final environment. </w:t>
      </w:r>
      <w:r w:rsidRPr="00E35F19">
        <w:rPr>
          <w:color w:val="000000" w:themeColor="text1"/>
        </w:rPr>
        <w:t xml:space="preserve">After this lab you will </w:t>
      </w:r>
      <w:r>
        <w:rPr>
          <w:color w:val="000000" w:themeColor="text1"/>
        </w:rPr>
        <w:t>test your app within a docker container</w:t>
      </w:r>
      <w:r w:rsidRPr="00E35F19">
        <w:rPr>
          <w:color w:val="000000" w:themeColor="text1"/>
        </w:rPr>
        <w:t>.</w:t>
      </w:r>
    </w:p>
    <w:p w14:paraId="52380983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 xml:space="preserve">Go to </w:t>
      </w:r>
      <w:hyperlink r:id="rId89" w:history="1">
        <w:r w:rsidRPr="007C2E48">
          <w:rPr>
            <w:rStyle w:val="Hyperlink"/>
          </w:rPr>
          <w:t>Azure Devops login</w:t>
        </w:r>
      </w:hyperlink>
      <w:r>
        <w:t xml:space="preserve"> and press ‘Sign in to Azure Devops’.</w:t>
      </w:r>
    </w:p>
    <w:p w14:paraId="4AD1C48D" w14:textId="77777777" w:rsidR="00283B65" w:rsidRDefault="00283B65" w:rsidP="00283B65">
      <w:pPr>
        <w:pStyle w:val="ListParagraph"/>
        <w:ind w:left="720"/>
      </w:pPr>
      <w:r w:rsidRPr="007C2E48">
        <w:rPr>
          <w:noProof/>
        </w:rPr>
        <w:drawing>
          <wp:inline distT="0" distB="0" distL="0" distR="0" wp14:anchorId="5AAFEF41" wp14:editId="2A7A64D6">
            <wp:extent cx="1933845" cy="695422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2684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 xml:space="preserve">A connection with the Container registry should have been created. For that, go to </w:t>
      </w:r>
      <w:r w:rsidRPr="001E4D41">
        <w:rPr>
          <w:noProof/>
        </w:rPr>
        <w:drawing>
          <wp:inline distT="0" distB="0" distL="0" distR="0" wp14:anchorId="347B1F83" wp14:editId="7274C026">
            <wp:extent cx="877401" cy="207386"/>
            <wp:effectExtent l="0" t="0" r="0" b="254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15267" cy="2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the left bottom corner. </w:t>
      </w:r>
    </w:p>
    <w:p w14:paraId="58C8993A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 xml:space="preserve">Press to </w:t>
      </w:r>
      <w:r w:rsidRPr="001E4D41">
        <w:rPr>
          <w:noProof/>
        </w:rPr>
        <w:drawing>
          <wp:inline distT="0" distB="0" distL="0" distR="0" wp14:anchorId="03FC70AA" wp14:editId="067ACACE">
            <wp:extent cx="1486107" cy="352474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within the Pipelines section and </w:t>
      </w:r>
      <w:r>
        <w:rPr>
          <w:noProof/>
        </w:rPr>
        <w:t>check that a connection with the ACR created in step 1 is present:</w:t>
      </w:r>
    </w:p>
    <w:p w14:paraId="1B4CEFCD" w14:textId="64D53D6C" w:rsidR="00283B65" w:rsidRDefault="00C9793E" w:rsidP="00C9793E">
      <w:pPr>
        <w:pStyle w:val="ListParagraph"/>
        <w:ind w:left="720"/>
      </w:pPr>
      <w:r w:rsidRPr="00C9793E">
        <w:rPr>
          <w:noProof/>
        </w:rPr>
        <w:drawing>
          <wp:inline distT="0" distB="0" distL="0" distR="0" wp14:anchorId="6A40D8CE" wp14:editId="54CA3A6A">
            <wp:extent cx="1762371" cy="323895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B7B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>Create a branch called ‘feature/container’ based on the ‘dev’ branch as in the previous Lab.</w:t>
      </w:r>
    </w:p>
    <w:p w14:paraId="72B083B2" w14:textId="34A791D3" w:rsidR="007015BA" w:rsidRDefault="007015BA" w:rsidP="00283B65">
      <w:pPr>
        <w:pStyle w:val="ListParagraph"/>
        <w:numPr>
          <w:ilvl w:val="0"/>
          <w:numId w:val="36"/>
        </w:numPr>
      </w:pPr>
      <w:r>
        <w:t>Delete all steps in the Build stage except ‘</w:t>
      </w:r>
      <w:r w:rsidRPr="007015BA">
        <w:t>Build and push an image</w:t>
      </w:r>
      <w:r>
        <w:t>’.</w:t>
      </w:r>
    </w:p>
    <w:p w14:paraId="3B0AF1DD" w14:textId="4D7902E3" w:rsidR="00283B65" w:rsidRPr="00A034E2" w:rsidRDefault="00283B65" w:rsidP="00283B65">
      <w:pPr>
        <w:pStyle w:val="ListParagraph"/>
        <w:numPr>
          <w:ilvl w:val="0"/>
          <w:numId w:val="36"/>
        </w:numPr>
      </w:pPr>
      <w:r>
        <w:t>Copy a new stage AFTER the ‘Build’ stage</w:t>
      </w:r>
      <w:r w:rsidR="007015BA">
        <w:t>, it should look</w:t>
      </w:r>
      <w:r>
        <w:t xml:space="preserve"> as follows: </w:t>
      </w:r>
    </w:p>
    <w:p w14:paraId="7CFD1AA8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14F48B15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04885569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 stage</w:t>
      </w:r>
    </w:p>
    <w:p w14:paraId="7D415A22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4F2BC502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5D31C4E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595BB054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pool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2D885B43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vmImage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$(vmImageName)</w:t>
      </w:r>
    </w:p>
    <w:p w14:paraId="6321DD86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steps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 </w:t>
      </w:r>
    </w:p>
    <w:p w14:paraId="253C42C3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Docker@2</w:t>
      </w:r>
    </w:p>
    <w:p w14:paraId="13D9E798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 and push an image to container registry</w:t>
      </w:r>
    </w:p>
    <w:p w14:paraId="299660E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0910379E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command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buildAndPush</w:t>
      </w:r>
    </w:p>
    <w:p w14:paraId="4E3256A1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repository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$(imageRepository)</w:t>
      </w:r>
    </w:p>
    <w:p w14:paraId="7C323B19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dockerfile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$(dockerfilePath)</w:t>
      </w:r>
    </w:p>
    <w:p w14:paraId="2E121B6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containerRegistry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$(dockerRegistryServiceConnection)</w:t>
      </w:r>
    </w:p>
    <w:p w14:paraId="07B218DC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tags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56706C9D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  $(tag)</w:t>
      </w:r>
    </w:p>
    <w:p w14:paraId="3203A1D2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5063C683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upload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manifests</w:t>
      </w:r>
    </w:p>
    <w:p w14:paraId="1EC36589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artifact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manifests</w:t>
      </w:r>
    </w:p>
    <w:p w14:paraId="491AF95C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2ADD07EE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Test</w:t>
      </w:r>
    </w:p>
    <w:p w14:paraId="7C85F034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Docker test</w:t>
      </w:r>
    </w:p>
    <w:p w14:paraId="395CE451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lastRenderedPageBreak/>
        <w:t>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dependsOn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</w:p>
    <w:p w14:paraId="3BAFC0C8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 </w:t>
      </w:r>
    </w:p>
    <w:p w14:paraId="60838BD3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job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Test</w:t>
      </w:r>
    </w:p>
    <w:p w14:paraId="31980F52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Test</w:t>
      </w:r>
    </w:p>
    <w:p w14:paraId="31908552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pool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10576E0A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vmImage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$(vmImageName)</w:t>
      </w:r>
    </w:p>
    <w:p w14:paraId="0525218B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container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7C8495E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image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$(containerRegistry)/$(imageRepository):$(tag)</w:t>
      </w:r>
    </w:p>
    <w:p w14:paraId="0577B8E8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endpoint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'itvitaecontainerregistry'</w:t>
      </w:r>
    </w:p>
    <w:p w14:paraId="5CFD44AB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steps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7B402A49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script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67A32E60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pytest --junitxml=junit/test-results.xml --cov=. --cov-report=xml</w:t>
      </w:r>
    </w:p>
    <w:p w14:paraId="7A36FC74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2A7FD75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script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0574FF59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flake8 app tests</w:t>
      </w:r>
    </w:p>
    <w:p w14:paraId="7474AB88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3AE57512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script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0FC9065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isort -v app tests</w:t>
      </w:r>
    </w:p>
    <w:p w14:paraId="2E04E011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0C14C951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script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|</w:t>
      </w:r>
    </w:p>
    <w:p w14:paraId="147BD370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        black -v app tests</w:t>
      </w:r>
    </w:p>
    <w:p w14:paraId="6D6B2D34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</w:p>
    <w:p w14:paraId="43B2029A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PublishTestResults@2</w:t>
      </w:r>
    </w:p>
    <w:p w14:paraId="1F1A9834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5A4DB69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testResultsFormat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'JUnit'</w:t>
      </w:r>
    </w:p>
    <w:p w14:paraId="7262A56E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testResultsFiles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'junit/test-*.xml'</w:t>
      </w:r>
    </w:p>
    <w:p w14:paraId="4D71605A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searchFolder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'$(Build.SourcesDirectory)'</w:t>
      </w:r>
    </w:p>
    <w:p w14:paraId="118A2C0C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</w:t>
      </w:r>
    </w:p>
    <w:p w14:paraId="7CC8898B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task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PublishCodeCoverageResults@1</w:t>
      </w:r>
    </w:p>
    <w:p w14:paraId="34519AC0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inputs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39AA77F7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codeCoverageTool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Cobertura</w:t>
      </w:r>
    </w:p>
    <w:p w14:paraId="5BC90BC1" w14:textId="77777777" w:rsidR="007015BA" w:rsidRPr="007015BA" w:rsidRDefault="007015BA" w:rsidP="007015BA">
      <w:pPr>
        <w:shd w:val="clear" w:color="auto" w:fill="FFFFFE"/>
        <w:spacing w:before="0" w:after="0" w:line="24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summaryFileLocation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'$(Build.SourcesDirectory)/**/coverage.xml'</w:t>
      </w:r>
    </w:p>
    <w:p w14:paraId="4B6E9C41" w14:textId="41F70D31" w:rsidR="00283B65" w:rsidRPr="007015BA" w:rsidRDefault="00283B65" w:rsidP="00283B65">
      <w:pPr>
        <w:pStyle w:val="ListParagraph"/>
        <w:ind w:left="720"/>
        <w:rPr>
          <w:lang w:val="en-GB"/>
        </w:rPr>
      </w:pPr>
    </w:p>
    <w:p w14:paraId="1334B127" w14:textId="090880D7" w:rsidR="00283B65" w:rsidRDefault="007015BA" w:rsidP="00283B65">
      <w:pPr>
        <w:pStyle w:val="ListParagraph"/>
        <w:numPr>
          <w:ilvl w:val="0"/>
          <w:numId w:val="36"/>
        </w:numPr>
      </w:pPr>
      <w:r>
        <w:t>D</w:t>
      </w:r>
      <w:r w:rsidR="00283B65">
        <w:t>eploy stage should be carried out after the Test stage, for that, change the ‘Depeds on’ value to Test like this:</w:t>
      </w:r>
    </w:p>
    <w:p w14:paraId="677CE262" w14:textId="77777777" w:rsidR="00283B65" w:rsidRPr="007015BA" w:rsidRDefault="00283B65" w:rsidP="00283B65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-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stage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</w:t>
      </w:r>
    </w:p>
    <w:p w14:paraId="3D05B2CD" w14:textId="77777777" w:rsidR="00283B65" w:rsidRPr="007015BA" w:rsidRDefault="00283B65" w:rsidP="00283B65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7015BA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displayName</w:t>
      </w: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Deploy stage</w:t>
      </w:r>
    </w:p>
    <w:p w14:paraId="1EA93D37" w14:textId="77777777" w:rsidR="00283B65" w:rsidRPr="007015BA" w:rsidRDefault="00283B65" w:rsidP="00283B65">
      <w:pPr>
        <w:shd w:val="clear" w:color="auto" w:fill="FFFFFE"/>
        <w:spacing w:before="0" w:after="0" w:line="240" w:lineRule="atLeast"/>
        <w:ind w:left="72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en-NL"/>
        </w:rPr>
      </w:pPr>
      <w:r w:rsidRPr="007015BA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</w:t>
      </w:r>
      <w:r w:rsidRPr="007015BA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NL" w:eastAsia="en-NL"/>
        </w:rPr>
        <w:t>dependsOn</w:t>
      </w:r>
      <w:r w:rsidRPr="007015B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NL" w:eastAsia="en-NL"/>
        </w:rPr>
        <w:t>: </w:t>
      </w:r>
      <w:r w:rsidRPr="007015BA">
        <w:rPr>
          <w:rFonts w:ascii="Consolas" w:eastAsia="Times New Roman" w:hAnsi="Consolas" w:cs="Times New Roman"/>
          <w:b/>
          <w:bCs/>
          <w:color w:val="0451A5"/>
          <w:sz w:val="21"/>
          <w:szCs w:val="21"/>
          <w:lang w:val="en-GB" w:eastAsia="en-NL"/>
        </w:rPr>
        <w:t>Test</w:t>
      </w:r>
    </w:p>
    <w:p w14:paraId="5D9E192E" w14:textId="77777777" w:rsidR="00283B65" w:rsidRDefault="00283B65" w:rsidP="00283B65">
      <w:pPr>
        <w:pStyle w:val="ListParagraph"/>
        <w:ind w:left="720"/>
      </w:pPr>
    </w:p>
    <w:p w14:paraId="1538EE61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 xml:space="preserve">Press </w:t>
      </w:r>
      <w:r w:rsidRPr="00F67B26">
        <w:rPr>
          <w:noProof/>
        </w:rPr>
        <w:drawing>
          <wp:inline distT="0" distB="0" distL="0" distR="0" wp14:anchorId="27765564" wp14:editId="01B6B7EC">
            <wp:extent cx="476316" cy="333422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commit the changes. </w:t>
      </w:r>
    </w:p>
    <w:p w14:paraId="441DAB99" w14:textId="77777777" w:rsidR="00283B65" w:rsidRPr="003528ED" w:rsidRDefault="00283B65" w:rsidP="00283B65">
      <w:pPr>
        <w:pStyle w:val="ListParagraph"/>
        <w:numPr>
          <w:ilvl w:val="0"/>
          <w:numId w:val="36"/>
        </w:numPr>
      </w:pPr>
      <w:r>
        <w:t>Wait until the pipeline is finished. In the meantime, a few notes about yaml snippet of step 10:</w:t>
      </w:r>
    </w:p>
    <w:p w14:paraId="414CD470" w14:textId="77777777" w:rsidR="00283B65" w:rsidRDefault="00283B65" w:rsidP="00283B65">
      <w:pPr>
        <w:pStyle w:val="ListParagraph"/>
        <w:numPr>
          <w:ilvl w:val="1"/>
          <w:numId w:val="36"/>
        </w:numPr>
      </w:pPr>
      <w:r>
        <w:t xml:space="preserve">Since this stage should be run after the building process of the docker image, we added </w:t>
      </w:r>
      <w:r w:rsidRPr="00A034E2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dependsOn</w:t>
      </w:r>
      <w:r w:rsidRPr="00A034E2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A034E2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Build</w:t>
      </w:r>
      <w:r>
        <w:t xml:space="preserve">. </w:t>
      </w:r>
    </w:p>
    <w:p w14:paraId="3B7EADF2" w14:textId="77777777" w:rsidR="00283B65" w:rsidRDefault="00283B65" w:rsidP="00283B65">
      <w:pPr>
        <w:pStyle w:val="ListParagraph"/>
        <w:numPr>
          <w:ilvl w:val="1"/>
          <w:numId w:val="36"/>
        </w:numPr>
      </w:pPr>
      <w:r>
        <w:t xml:space="preserve">A detailed description about container jobs can be found </w:t>
      </w:r>
      <w:hyperlink r:id="rId93" w:history="1">
        <w:r w:rsidRPr="00E52A44">
          <w:rPr>
            <w:rStyle w:val="Hyperlink"/>
          </w:rPr>
          <w:t>here</w:t>
        </w:r>
      </w:hyperlink>
      <w:r>
        <w:t xml:space="preserve">. Take a look to the requirements that are needed. </w:t>
      </w:r>
    </w:p>
    <w:p w14:paraId="05E3EDEA" w14:textId="77777777" w:rsidR="00283B65" w:rsidRDefault="00283B65" w:rsidP="00283B65">
      <w:pPr>
        <w:pStyle w:val="ListParagraph"/>
        <w:numPr>
          <w:ilvl w:val="1"/>
          <w:numId w:val="36"/>
        </w:numPr>
      </w:pPr>
      <w:r>
        <w:t>The syntax is straightforward, just adding:</w:t>
      </w:r>
    </w:p>
    <w:p w14:paraId="142AEB0C" w14:textId="77777777" w:rsidR="00283B65" w:rsidRPr="00A034E2" w:rsidRDefault="00283B65" w:rsidP="00283B65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A034E2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container</w:t>
      </w:r>
      <w:r w:rsidRPr="00A034E2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</w:t>
      </w:r>
    </w:p>
    <w:p w14:paraId="4D87F84F" w14:textId="77777777" w:rsidR="00283B65" w:rsidRPr="00A034E2" w:rsidRDefault="00283B65" w:rsidP="00283B65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A034E2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lastRenderedPageBreak/>
        <w:t>      </w:t>
      </w:r>
      <w:r w:rsidRPr="00A034E2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image</w:t>
      </w:r>
      <w:r w:rsidRPr="00A034E2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A034E2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$(containerRegistry)/$(imageRepository):$(tag)</w:t>
      </w:r>
    </w:p>
    <w:p w14:paraId="744DDD71" w14:textId="77777777" w:rsidR="00283B65" w:rsidRPr="00A034E2" w:rsidRDefault="00283B65" w:rsidP="00283B65">
      <w:pPr>
        <w:shd w:val="clear" w:color="auto" w:fill="FFFFFE"/>
        <w:spacing w:before="0"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</w:pPr>
      <w:r w:rsidRPr="00A034E2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      </w:t>
      </w:r>
      <w:r w:rsidRPr="00A034E2">
        <w:rPr>
          <w:rFonts w:ascii="Consolas" w:eastAsia="Times New Roman" w:hAnsi="Consolas" w:cs="Times New Roman"/>
          <w:color w:val="008080"/>
          <w:sz w:val="21"/>
          <w:szCs w:val="21"/>
          <w:lang w:val="en-NL" w:eastAsia="en-NL"/>
        </w:rPr>
        <w:t>endpoint</w:t>
      </w:r>
      <w:r w:rsidRPr="00A034E2">
        <w:rPr>
          <w:rFonts w:ascii="Consolas" w:eastAsia="Times New Roman" w:hAnsi="Consolas" w:cs="Times New Roman"/>
          <w:color w:val="000000"/>
          <w:sz w:val="21"/>
          <w:szCs w:val="21"/>
          <w:lang w:val="en-NL" w:eastAsia="en-NL"/>
        </w:rPr>
        <w:t>: </w:t>
      </w:r>
      <w:r w:rsidRPr="00A034E2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GB" w:eastAsia="en-NL"/>
        </w:rPr>
        <w:t>NAME_OF_THE_REGISTRY</w:t>
      </w:r>
      <w:r w:rsidRPr="00A034E2">
        <w:rPr>
          <w:rFonts w:ascii="Consolas" w:eastAsia="Times New Roman" w:hAnsi="Consolas" w:cs="Times New Roman"/>
          <w:color w:val="0451A5"/>
          <w:sz w:val="21"/>
          <w:szCs w:val="21"/>
          <w:lang w:val="en-NL" w:eastAsia="en-NL"/>
        </w:rPr>
        <w:t>'</w:t>
      </w:r>
    </w:p>
    <w:p w14:paraId="6A3523B8" w14:textId="1A05A85C" w:rsidR="00283B65" w:rsidRDefault="00283B65" w:rsidP="00283B65">
      <w:pPr>
        <w:pStyle w:val="ListParagraph"/>
        <w:ind w:left="1440"/>
      </w:pPr>
      <w:r>
        <w:t>implies that all commands under ‘steps’ will be run INSIDE the container.</w:t>
      </w:r>
    </w:p>
    <w:p w14:paraId="66189D8C" w14:textId="0C5B9B56" w:rsidR="007015BA" w:rsidRDefault="007015BA" w:rsidP="007015BA">
      <w:pPr>
        <w:pStyle w:val="ListParagraph"/>
        <w:numPr>
          <w:ilvl w:val="1"/>
          <w:numId w:val="36"/>
        </w:numPr>
      </w:pPr>
      <w:r>
        <w:t xml:space="preserve">The </w:t>
      </w:r>
      <w:r w:rsidRPr="007015BA">
        <w:t>dotnet-sdk is needed to generate Code Coverage report using a docker step</w:t>
      </w:r>
      <w:r>
        <w:t>, which was included in the Dockerfile.</w:t>
      </w:r>
    </w:p>
    <w:p w14:paraId="13A84ACC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>Check that test results are also available, this time they were executed inside a container.</w:t>
      </w:r>
    </w:p>
    <w:p w14:paraId="3A4A3EBD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>If the modifications are satisfactory, they should be merged with the ‘dev’ branch. For that, go to Repos &gt; Pull request and set a new pull request as follows:</w:t>
      </w:r>
    </w:p>
    <w:p w14:paraId="4D55AF34" w14:textId="77777777" w:rsidR="00283B65" w:rsidRDefault="00283B65" w:rsidP="00283B65">
      <w:pPr>
        <w:pStyle w:val="ListParagraph"/>
        <w:ind w:left="720"/>
      </w:pPr>
      <w:r w:rsidRPr="002E5409">
        <w:rPr>
          <w:noProof/>
        </w:rPr>
        <w:drawing>
          <wp:inline distT="0" distB="0" distL="0" distR="0" wp14:anchorId="59BA7D00" wp14:editId="625A3F8B">
            <wp:extent cx="2791215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2FDC" w14:textId="77777777" w:rsidR="00283B65" w:rsidRDefault="00283B65" w:rsidP="00283B65">
      <w:pPr>
        <w:pStyle w:val="ListParagraph"/>
        <w:numPr>
          <w:ilvl w:val="0"/>
          <w:numId w:val="36"/>
        </w:numPr>
      </w:pPr>
      <w:r>
        <w:t>Check the modifications and proceed adding a title like ‘</w:t>
      </w:r>
      <w:r w:rsidRPr="005431C4">
        <w:t>added container test</w:t>
      </w:r>
      <w:r>
        <w:t xml:space="preserve">’. In a real situation, Reviewers might be added. For shake of simplicity, they are not needed in this exercise. Just press </w:t>
      </w:r>
      <w:r w:rsidRPr="005431C4">
        <w:rPr>
          <w:noProof/>
        </w:rPr>
        <w:drawing>
          <wp:inline distT="0" distB="0" distL="0" distR="0" wp14:anchorId="3B44A079" wp14:editId="52CD07CA">
            <wp:extent cx="562053" cy="276264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then into </w:t>
      </w:r>
      <w:r w:rsidRPr="005431C4">
        <w:rPr>
          <w:noProof/>
        </w:rPr>
        <w:drawing>
          <wp:inline distT="0" distB="0" distL="0" distR="0" wp14:anchorId="1EB0B550" wp14:editId="7C288B3C">
            <wp:extent cx="2610214" cy="485843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C791" w14:textId="3162EB7D" w:rsidR="00FB3887" w:rsidRDefault="00283B65" w:rsidP="00283B65">
      <w:pPr>
        <w:pStyle w:val="ListParagraph"/>
        <w:numPr>
          <w:ilvl w:val="0"/>
          <w:numId w:val="36"/>
        </w:numPr>
      </w:pPr>
      <w:r>
        <w:t>Check that a pipeline was triggered. In this case, it should be deployed into the ‘dev’ namespace.</w:t>
      </w:r>
    </w:p>
    <w:p w14:paraId="3AF0EB8F" w14:textId="2348D594" w:rsidR="007015BA" w:rsidRDefault="007015BA" w:rsidP="00283B65">
      <w:pPr>
        <w:pStyle w:val="ListParagraph"/>
        <w:numPr>
          <w:ilvl w:val="0"/>
          <w:numId w:val="36"/>
        </w:numPr>
      </w:pPr>
      <w:r>
        <w:t xml:space="preserve">Finally, </w:t>
      </w:r>
      <w:r w:rsidR="00327FD7">
        <w:t>create a pull request to merge also with the master branch.</w:t>
      </w:r>
    </w:p>
    <w:p w14:paraId="3C3651C1" w14:textId="6841697E" w:rsidR="00327FD7" w:rsidRDefault="00327FD7" w:rsidP="00283B65">
      <w:pPr>
        <w:pStyle w:val="ListParagraph"/>
        <w:numPr>
          <w:ilvl w:val="0"/>
          <w:numId w:val="36"/>
        </w:numPr>
      </w:pPr>
      <w:r>
        <w:t>Solutions are available in the folder solutions-docker.</w:t>
      </w:r>
    </w:p>
    <w:p w14:paraId="1092036D" w14:textId="77777777" w:rsidR="00FB3887" w:rsidRDefault="00FB3887" w:rsidP="00FB3887"/>
    <w:p w14:paraId="4C9A2B89" w14:textId="77777777" w:rsidR="00FB3887" w:rsidRDefault="00FB3887" w:rsidP="00FB3887">
      <w:pPr>
        <w:rPr>
          <w:sz w:val="36"/>
          <w:szCs w:val="36"/>
        </w:rPr>
      </w:pPr>
      <w:r w:rsidRPr="00487E0F">
        <w:rPr>
          <w:sz w:val="36"/>
          <w:szCs w:val="36"/>
        </w:rPr>
        <w:t>IMPORTANT!!!</w:t>
      </w:r>
      <w:r>
        <w:rPr>
          <w:sz w:val="36"/>
          <w:szCs w:val="36"/>
        </w:rPr>
        <w:t xml:space="preserve"> As required clean up step, delete or stop the AKS cluster created in the Lab1 when finished.</w:t>
      </w:r>
    </w:p>
    <w:p w14:paraId="518516C9" w14:textId="0A83A300" w:rsidR="00FB3887" w:rsidRDefault="00FB3887" w:rsidP="00FB3887">
      <w:r>
        <w:t>For that, go to the Azure Portal &gt; Resource group &gt; AKS cluster and click ‘delete’.</w:t>
      </w:r>
    </w:p>
    <w:sectPr w:rsidR="00FB3887" w:rsidSect="009F31F9">
      <w:headerReference w:type="default" r:id="rId97"/>
      <w:headerReference w:type="first" r:id="rId98"/>
      <w:footerReference w:type="first" r:id="rId99"/>
      <w:pgSz w:w="11906" w:h="16838" w:code="9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28836" w14:textId="77777777" w:rsidR="004414DF" w:rsidRDefault="004414DF" w:rsidP="009917A3">
      <w:r>
        <w:separator/>
      </w:r>
    </w:p>
  </w:endnote>
  <w:endnote w:type="continuationSeparator" w:id="0">
    <w:p w14:paraId="790EDAED" w14:textId="77777777" w:rsidR="004414DF" w:rsidRDefault="004414DF" w:rsidP="0099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F7466" w14:textId="77777777" w:rsidR="00C81A36" w:rsidRDefault="00C81A36" w:rsidP="00895BCD">
    <w:pPr>
      <w:pStyle w:val="Footer"/>
    </w:pPr>
    <w:r>
      <w:rPr>
        <w:noProof/>
        <w:szCs w:val="18"/>
        <w:lang w:val="en-GB" w:eastAsia="en-GB"/>
      </w:rPr>
      <w:drawing>
        <wp:anchor distT="0" distB="0" distL="114300" distR="114300" simplePos="0" relativeHeight="251660288" behindDoc="0" locked="0" layoutInCell="1" allowOverlap="1" wp14:anchorId="457F54EE" wp14:editId="40EA14D0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457200" cy="288925"/>
          <wp:effectExtent l="0" t="0" r="0" b="0"/>
          <wp:wrapTight wrapText="bothSides">
            <wp:wrapPolygon edited="0">
              <wp:start x="8400" y="0"/>
              <wp:lineTo x="0" y="1899"/>
              <wp:lineTo x="0" y="18989"/>
              <wp:lineTo x="20400" y="18989"/>
              <wp:lineTo x="20400" y="0"/>
              <wp:lineTo x="8400" y="0"/>
            </wp:wrapPolygon>
          </wp:wrapTight>
          <wp:docPr id="18" name="Picture 18" descr="Xeon:Users:pdavis:Box Sync:EDUCATION SERVICES:COURSES:HADOOP OPERATIONS ESSENTIALS - CLUSTER ADMINISTRATION:v401 rev2:ILT-VILT WORKING:IMAGES:ma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Xeon:Users:pdavis:Box Sync:EDUCATION SERVICES:COURSES:HADOOP OPERATIONS ESSENTIALS - CLUSTER ADMINISTRATION:v401 rev2:ILT-VILT WORKING:IMAGES:ma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288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7116">
      <w:rPr>
        <w:szCs w:val="18"/>
      </w:rPr>
      <w:tab/>
    </w:r>
    <w:r w:rsidRPr="00BF7842">
      <w:t>PROPRIETARY AND CONFIDENTIAL INFORMATION</w:t>
    </w:r>
    <w:r>
      <w:tab/>
    </w:r>
    <w:r w:rsidRPr="009C3184">
      <w:rPr>
        <w:color w:val="auto"/>
        <w:sz w:val="20"/>
        <w:szCs w:val="20"/>
      </w:rPr>
      <w:fldChar w:fldCharType="begin"/>
    </w:r>
    <w:r w:rsidRPr="009C3184">
      <w:rPr>
        <w:color w:val="auto"/>
        <w:sz w:val="20"/>
        <w:szCs w:val="20"/>
      </w:rPr>
      <w:instrText xml:space="preserve"> PAGE \* MERGEFORMAT </w:instrText>
    </w:r>
    <w:r w:rsidRPr="009C3184">
      <w:rPr>
        <w:color w:val="auto"/>
        <w:sz w:val="20"/>
        <w:szCs w:val="20"/>
      </w:rPr>
      <w:fldChar w:fldCharType="separate"/>
    </w:r>
    <w:r>
      <w:rPr>
        <w:noProof/>
        <w:color w:val="auto"/>
        <w:sz w:val="20"/>
        <w:szCs w:val="20"/>
      </w:rPr>
      <w:t>1</w:t>
    </w:r>
    <w:r w:rsidRPr="009C3184">
      <w:rPr>
        <w:color w:val="auto"/>
        <w:sz w:val="20"/>
        <w:szCs w:val="20"/>
      </w:rPr>
      <w:fldChar w:fldCharType="end"/>
    </w:r>
  </w:p>
  <w:p w14:paraId="014169AA" w14:textId="2EBF2A4A" w:rsidR="00C81A36" w:rsidRPr="00BB7675" w:rsidRDefault="00C81A36" w:rsidP="00895BCD">
    <w:pPr>
      <w:pStyle w:val="Footer"/>
    </w:pPr>
    <w:r>
      <w:rPr>
        <w:rFonts w:eastAsia="Calibri"/>
        <w:szCs w:val="18"/>
      </w:rPr>
      <w:tab/>
    </w:r>
    <w:r>
      <w:rPr>
        <w:rFonts w:eastAsia="Calibri"/>
      </w:rPr>
      <w:t>©2019</w:t>
    </w:r>
    <w:r w:rsidRPr="00AE43EF">
      <w:rPr>
        <w:rFonts w:eastAsia="Calibri"/>
      </w:rPr>
      <w:t xml:space="preserve"> </w:t>
    </w:r>
    <w:r>
      <w:rPr>
        <w:rFonts w:eastAsia="Calibri"/>
      </w:rPr>
      <w:t>Anchormen</w:t>
    </w:r>
    <w:r w:rsidRPr="00AE43EF">
      <w:t xml:space="preserve">, All Rights </w:t>
    </w:r>
    <w:r w:rsidRPr="00AE43EF">
      <w:rPr>
        <w:rFonts w:eastAsia="Calibri"/>
      </w:rPr>
      <w:t>Reserved.</w:t>
    </w:r>
  </w:p>
  <w:p w14:paraId="274AA4C2" w14:textId="77777777" w:rsidR="00C81A36" w:rsidRDefault="00C8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44745" w14:textId="77777777" w:rsidR="004414DF" w:rsidRDefault="004414DF" w:rsidP="009917A3">
      <w:r>
        <w:separator/>
      </w:r>
    </w:p>
  </w:footnote>
  <w:footnote w:type="continuationSeparator" w:id="0">
    <w:p w14:paraId="6D76CD6A" w14:textId="77777777" w:rsidR="004414DF" w:rsidRDefault="004414DF" w:rsidP="00991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CA389" w14:textId="3B936D57" w:rsidR="00C81A36" w:rsidRDefault="00C81A36" w:rsidP="003041F7">
    <w:pPr>
      <w:pBdr>
        <w:bottom w:val="single" w:sz="6" w:space="1" w:color="auto"/>
      </w:pBdr>
      <w:spacing w:before="0" w:after="0" w:line="240" w:lineRule="auto"/>
    </w:pPr>
    <w:r>
      <w:t>Azure Devops Labs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Pr="003041F7">
      <w:rPr>
        <w:noProof/>
      </w:rPr>
      <w:drawing>
        <wp:inline distT="0" distB="0" distL="0" distR="0" wp14:anchorId="0554FCAB" wp14:editId="2D729825">
          <wp:extent cx="1704109" cy="161038"/>
          <wp:effectExtent l="0" t="0" r="0" b="4445"/>
          <wp:docPr id="2" name="Picture 2" descr="/var/folders/l6/j904pzsd0d3c26ny3ymktcvw0000gn/T/com.microsoft.Word/Content.MSO/EB957AA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var/folders/l6/j904pzsd0d3c26ny3ymktcvw0000gn/T/com.microsoft.Word/Content.MSO/EB957AAD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792" cy="203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E73EEC" w14:textId="2237E664" w:rsidR="00C81A36" w:rsidRPr="003041F7" w:rsidRDefault="00C81A36" w:rsidP="003041F7">
    <w:pPr>
      <w:spacing w:before="0" w:after="0" w:line="240" w:lineRule="auto"/>
      <w:rPr>
        <w:rFonts w:ascii="Times New Roman" w:eastAsia="Times New Roman" w:hAnsi="Times New Roman" w:cs="Times New Roman"/>
        <w:sz w:val="24"/>
        <w:lang w:eastAsia="en-GB"/>
      </w:rPr>
    </w:pPr>
    <w:r>
      <w:t xml:space="preserve">   </w:t>
    </w:r>
    <w:r w:rsidRPr="00112DF0">
      <w:rPr>
        <w:color w:val="808080" w:themeColor="background1" w:themeShade="80"/>
        <w:sz w:val="20"/>
      </w:rPr>
      <w:t xml:space="preserve"> </w:t>
    </w:r>
    <w:r>
      <w:rPr>
        <w:color w:val="808080" w:themeColor="background1" w:themeShade="8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6E4C" w14:textId="28B36A59" w:rsidR="00C81A36" w:rsidRDefault="00C81A36" w:rsidP="00792B6A">
    <w:pPr>
      <w:pStyle w:val="Header"/>
      <w:pBdr>
        <w:bottom w:val="single" w:sz="4" w:space="1" w:color="575859" w:themeColor="accent4" w:themeShade="BF"/>
      </w:pBdr>
      <w:tabs>
        <w:tab w:val="clear" w:pos="4320"/>
        <w:tab w:val="clear" w:pos="8640"/>
        <w:tab w:val="center" w:pos="4680"/>
        <w:tab w:val="right" w:pos="9360"/>
      </w:tabs>
      <w:spacing w:before="100" w:beforeAutospacing="1" w:after="100" w:afterAutospacing="1"/>
    </w:pPr>
    <w:r>
      <w:rPr>
        <w:color w:val="808080" w:themeColor="background1" w:themeShade="80"/>
        <w:sz w:val="20"/>
      </w:rPr>
      <w:t>Lesson 1: Cluster Login</w:t>
    </w:r>
    <w:r>
      <w:tab/>
      <w:t xml:space="preserve"> </w:t>
    </w:r>
    <w:r>
      <w:tab/>
    </w:r>
    <w:r>
      <w:rPr>
        <w:noProof/>
        <w:lang w:val="en-GB" w:eastAsia="en-GB"/>
      </w:rPr>
      <w:drawing>
        <wp:inline distT="0" distB="0" distL="0" distR="0" wp14:anchorId="083C1ABA" wp14:editId="04D9FF21">
          <wp:extent cx="1811957" cy="277834"/>
          <wp:effectExtent l="0" t="0" r="0" b="190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722" cy="278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BF7842">
      <w:rPr>
        <w:noProof/>
        <w:lang w:val="en-GB" w:eastAsia="en-GB"/>
      </w:rPr>
      <w:drawing>
        <wp:inline distT="0" distB="0" distL="0" distR="0" wp14:anchorId="3A1D5940" wp14:editId="12F5B1F0">
          <wp:extent cx="818761" cy="274320"/>
          <wp:effectExtent l="0" t="0" r="0" b="5080"/>
          <wp:docPr id="14" name="Picture 14" descr="Xeon:Users:pdavis:Box Sync:EDUCATION SERVICES:COURSES:HADOOP OPERATIONS ESSENTIALS - CLUSTER ADMINISTRATION:v401 rev2:ILT-VILT WORKING:IMAGES:MapR-TrdMk_logo_012714_koBkgrd_r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Xeon:Users:pdavis:Box Sync:EDUCATION SERVICES:COURSES:HADOOP OPERATIONS ESSENTIALS - CLUSTER ADMINISTRATION:v401 rev2:ILT-VILT WORKING:IMAGES:MapR-TrdMk_logo_012714_koBkgrd_red_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761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425BB" w14:textId="77777777" w:rsidR="00C81A36" w:rsidRDefault="00C81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C7C"/>
    <w:multiLevelType w:val="hybridMultilevel"/>
    <w:tmpl w:val="A9246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C68"/>
    <w:multiLevelType w:val="hybridMultilevel"/>
    <w:tmpl w:val="50D68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836D6"/>
    <w:multiLevelType w:val="hybridMultilevel"/>
    <w:tmpl w:val="AB3A4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741"/>
    <w:multiLevelType w:val="hybridMultilevel"/>
    <w:tmpl w:val="2188E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26140"/>
    <w:multiLevelType w:val="hybridMultilevel"/>
    <w:tmpl w:val="DC707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A08E3"/>
    <w:multiLevelType w:val="hybridMultilevel"/>
    <w:tmpl w:val="72A47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0480A"/>
    <w:multiLevelType w:val="hybridMultilevel"/>
    <w:tmpl w:val="B5866AC0"/>
    <w:lvl w:ilvl="0" w:tplc="38488AE4">
      <w:start w:val="1"/>
      <w:numFmt w:val="bullet"/>
      <w:lvlText w:val="-"/>
      <w:lvlJc w:val="left"/>
      <w:pPr>
        <w:ind w:left="220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33E6F3B"/>
    <w:multiLevelType w:val="hybridMultilevel"/>
    <w:tmpl w:val="6DC0B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740E6"/>
    <w:multiLevelType w:val="hybridMultilevel"/>
    <w:tmpl w:val="103E7F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46A91"/>
    <w:multiLevelType w:val="hybridMultilevel"/>
    <w:tmpl w:val="35EE364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B960117"/>
    <w:multiLevelType w:val="hybridMultilevel"/>
    <w:tmpl w:val="EBA6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C15DF"/>
    <w:multiLevelType w:val="hybridMultilevel"/>
    <w:tmpl w:val="C05AC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47770"/>
    <w:multiLevelType w:val="hybridMultilevel"/>
    <w:tmpl w:val="9392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52F68"/>
    <w:multiLevelType w:val="hybridMultilevel"/>
    <w:tmpl w:val="AC7816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7271A3"/>
    <w:multiLevelType w:val="hybridMultilevel"/>
    <w:tmpl w:val="4670A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0413E"/>
    <w:multiLevelType w:val="hybridMultilevel"/>
    <w:tmpl w:val="CD888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716EB"/>
    <w:multiLevelType w:val="hybridMultilevel"/>
    <w:tmpl w:val="145EDB7C"/>
    <w:lvl w:ilvl="0" w:tplc="8CD2B514">
      <w:start w:val="1"/>
      <w:numFmt w:val="decimal"/>
      <w:pStyle w:val="Head2Labstep"/>
      <w:lvlText w:val="%1."/>
      <w:lvlJc w:val="left"/>
      <w:pPr>
        <w:ind w:left="-1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1112" w:hanging="360"/>
      </w:pPr>
    </w:lvl>
    <w:lvl w:ilvl="2" w:tplc="0409001B" w:tentative="1">
      <w:start w:val="1"/>
      <w:numFmt w:val="lowerRoman"/>
      <w:lvlText w:val="%3."/>
      <w:lvlJc w:val="right"/>
      <w:pPr>
        <w:ind w:left="-392" w:hanging="180"/>
      </w:pPr>
    </w:lvl>
    <w:lvl w:ilvl="3" w:tplc="0409000F" w:tentative="1">
      <w:start w:val="1"/>
      <w:numFmt w:val="decimal"/>
      <w:lvlText w:val="%4."/>
      <w:lvlJc w:val="left"/>
      <w:pPr>
        <w:ind w:left="328" w:hanging="360"/>
      </w:pPr>
    </w:lvl>
    <w:lvl w:ilvl="4" w:tplc="04090019" w:tentative="1">
      <w:start w:val="1"/>
      <w:numFmt w:val="lowerLetter"/>
      <w:lvlText w:val="%5."/>
      <w:lvlJc w:val="left"/>
      <w:pPr>
        <w:ind w:left="1048" w:hanging="360"/>
      </w:pPr>
    </w:lvl>
    <w:lvl w:ilvl="5" w:tplc="0409001B" w:tentative="1">
      <w:start w:val="1"/>
      <w:numFmt w:val="lowerRoman"/>
      <w:lvlText w:val="%6."/>
      <w:lvlJc w:val="right"/>
      <w:pPr>
        <w:ind w:left="1768" w:hanging="180"/>
      </w:pPr>
    </w:lvl>
    <w:lvl w:ilvl="6" w:tplc="0409000F" w:tentative="1">
      <w:start w:val="1"/>
      <w:numFmt w:val="decimal"/>
      <w:lvlText w:val="%7."/>
      <w:lvlJc w:val="left"/>
      <w:pPr>
        <w:ind w:left="2488" w:hanging="360"/>
      </w:pPr>
    </w:lvl>
    <w:lvl w:ilvl="7" w:tplc="04090019" w:tentative="1">
      <w:start w:val="1"/>
      <w:numFmt w:val="lowerLetter"/>
      <w:lvlText w:val="%8."/>
      <w:lvlJc w:val="left"/>
      <w:pPr>
        <w:ind w:left="3208" w:hanging="360"/>
      </w:pPr>
    </w:lvl>
    <w:lvl w:ilvl="8" w:tplc="0409001B" w:tentative="1">
      <w:start w:val="1"/>
      <w:numFmt w:val="lowerRoman"/>
      <w:lvlText w:val="%9."/>
      <w:lvlJc w:val="right"/>
      <w:pPr>
        <w:ind w:left="3928" w:hanging="180"/>
      </w:pPr>
    </w:lvl>
  </w:abstractNum>
  <w:abstractNum w:abstractNumId="17" w15:restartNumberingAfterBreak="0">
    <w:nsid w:val="25BF3B0F"/>
    <w:multiLevelType w:val="hybridMultilevel"/>
    <w:tmpl w:val="C48E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42C2C"/>
    <w:multiLevelType w:val="hybridMultilevel"/>
    <w:tmpl w:val="923CA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A02D7"/>
    <w:multiLevelType w:val="hybridMultilevel"/>
    <w:tmpl w:val="0B5C2D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44ACB"/>
    <w:multiLevelType w:val="hybridMultilevel"/>
    <w:tmpl w:val="41523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95EEC"/>
    <w:multiLevelType w:val="hybridMultilevel"/>
    <w:tmpl w:val="923CA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44262"/>
    <w:multiLevelType w:val="hybridMultilevel"/>
    <w:tmpl w:val="C3367A56"/>
    <w:lvl w:ilvl="0" w:tplc="38488AE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2B510537"/>
    <w:multiLevelType w:val="hybridMultilevel"/>
    <w:tmpl w:val="99E6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E5EE0"/>
    <w:multiLevelType w:val="hybridMultilevel"/>
    <w:tmpl w:val="E77C26BE"/>
    <w:lvl w:ilvl="0" w:tplc="385EF6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C15C02"/>
    <w:multiLevelType w:val="hybridMultilevel"/>
    <w:tmpl w:val="F9F6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5127B4"/>
    <w:multiLevelType w:val="hybridMultilevel"/>
    <w:tmpl w:val="A9246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A83437"/>
    <w:multiLevelType w:val="hybridMultilevel"/>
    <w:tmpl w:val="D6680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3C42B0"/>
    <w:multiLevelType w:val="hybridMultilevel"/>
    <w:tmpl w:val="A9246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3643E"/>
    <w:multiLevelType w:val="hybridMultilevel"/>
    <w:tmpl w:val="9392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A3401F"/>
    <w:multiLevelType w:val="hybridMultilevel"/>
    <w:tmpl w:val="9392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4A28B8"/>
    <w:multiLevelType w:val="hybridMultilevel"/>
    <w:tmpl w:val="C368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644B29"/>
    <w:multiLevelType w:val="hybridMultilevel"/>
    <w:tmpl w:val="8D14D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01C0D32"/>
    <w:multiLevelType w:val="multilevel"/>
    <w:tmpl w:val="228E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613A2"/>
    <w:multiLevelType w:val="hybridMultilevel"/>
    <w:tmpl w:val="2B1E9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61D28"/>
    <w:multiLevelType w:val="hybridMultilevel"/>
    <w:tmpl w:val="58F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01B0E"/>
    <w:multiLevelType w:val="hybridMultilevel"/>
    <w:tmpl w:val="C48E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00CFA"/>
    <w:multiLevelType w:val="hybridMultilevel"/>
    <w:tmpl w:val="DC707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874FAC"/>
    <w:multiLevelType w:val="hybridMultilevel"/>
    <w:tmpl w:val="822A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3C55A0"/>
    <w:multiLevelType w:val="hybridMultilevel"/>
    <w:tmpl w:val="0840E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2683C"/>
    <w:multiLevelType w:val="hybridMultilevel"/>
    <w:tmpl w:val="0228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940863"/>
    <w:multiLevelType w:val="hybridMultilevel"/>
    <w:tmpl w:val="47BE9B86"/>
    <w:lvl w:ilvl="0" w:tplc="03E47FE8">
      <w:start w:val="1"/>
      <w:numFmt w:val="decimal"/>
      <w:pStyle w:val="LabSubStep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F756B8"/>
    <w:multiLevelType w:val="hybridMultilevel"/>
    <w:tmpl w:val="2188E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A4037"/>
    <w:multiLevelType w:val="hybridMultilevel"/>
    <w:tmpl w:val="EA0E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61044"/>
    <w:multiLevelType w:val="hybridMultilevel"/>
    <w:tmpl w:val="DC707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B4724"/>
    <w:multiLevelType w:val="hybridMultilevel"/>
    <w:tmpl w:val="CC0E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85D61"/>
    <w:multiLevelType w:val="hybridMultilevel"/>
    <w:tmpl w:val="DC707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153DB"/>
    <w:multiLevelType w:val="hybridMultilevel"/>
    <w:tmpl w:val="76E6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775C33"/>
    <w:multiLevelType w:val="hybridMultilevel"/>
    <w:tmpl w:val="4670A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1"/>
  </w:num>
  <w:num w:numId="3">
    <w:abstractNumId w:val="10"/>
  </w:num>
  <w:num w:numId="4">
    <w:abstractNumId w:val="29"/>
  </w:num>
  <w:num w:numId="5">
    <w:abstractNumId w:val="30"/>
  </w:num>
  <w:num w:numId="6">
    <w:abstractNumId w:val="12"/>
  </w:num>
  <w:num w:numId="7">
    <w:abstractNumId w:val="40"/>
  </w:num>
  <w:num w:numId="8">
    <w:abstractNumId w:val="31"/>
  </w:num>
  <w:num w:numId="9">
    <w:abstractNumId w:val="25"/>
  </w:num>
  <w:num w:numId="10">
    <w:abstractNumId w:val="23"/>
  </w:num>
  <w:num w:numId="11">
    <w:abstractNumId w:val="47"/>
  </w:num>
  <w:num w:numId="12">
    <w:abstractNumId w:val="38"/>
  </w:num>
  <w:num w:numId="13">
    <w:abstractNumId w:val="27"/>
  </w:num>
  <w:num w:numId="14">
    <w:abstractNumId w:val="45"/>
  </w:num>
  <w:num w:numId="15">
    <w:abstractNumId w:val="35"/>
  </w:num>
  <w:num w:numId="16">
    <w:abstractNumId w:val="36"/>
  </w:num>
  <w:num w:numId="17">
    <w:abstractNumId w:val="17"/>
  </w:num>
  <w:num w:numId="18">
    <w:abstractNumId w:val="24"/>
  </w:num>
  <w:num w:numId="19">
    <w:abstractNumId w:val="22"/>
  </w:num>
  <w:num w:numId="20">
    <w:abstractNumId w:val="48"/>
  </w:num>
  <w:num w:numId="21">
    <w:abstractNumId w:val="20"/>
  </w:num>
  <w:num w:numId="22">
    <w:abstractNumId w:val="44"/>
  </w:num>
  <w:num w:numId="23">
    <w:abstractNumId w:val="37"/>
  </w:num>
  <w:num w:numId="24">
    <w:abstractNumId w:val="32"/>
  </w:num>
  <w:num w:numId="25">
    <w:abstractNumId w:val="46"/>
  </w:num>
  <w:num w:numId="26">
    <w:abstractNumId w:val="33"/>
  </w:num>
  <w:num w:numId="27">
    <w:abstractNumId w:val="4"/>
  </w:num>
  <w:num w:numId="28">
    <w:abstractNumId w:val="6"/>
  </w:num>
  <w:num w:numId="29">
    <w:abstractNumId w:val="9"/>
  </w:num>
  <w:num w:numId="30">
    <w:abstractNumId w:val="5"/>
  </w:num>
  <w:num w:numId="31">
    <w:abstractNumId w:val="3"/>
  </w:num>
  <w:num w:numId="32">
    <w:abstractNumId w:val="14"/>
  </w:num>
  <w:num w:numId="33">
    <w:abstractNumId w:val="13"/>
  </w:num>
  <w:num w:numId="34">
    <w:abstractNumId w:val="18"/>
  </w:num>
  <w:num w:numId="35">
    <w:abstractNumId w:val="34"/>
  </w:num>
  <w:num w:numId="36">
    <w:abstractNumId w:val="39"/>
  </w:num>
  <w:num w:numId="37">
    <w:abstractNumId w:val="43"/>
  </w:num>
  <w:num w:numId="38">
    <w:abstractNumId w:val="28"/>
  </w:num>
  <w:num w:numId="39">
    <w:abstractNumId w:val="11"/>
  </w:num>
  <w:num w:numId="40">
    <w:abstractNumId w:val="1"/>
  </w:num>
  <w:num w:numId="41">
    <w:abstractNumId w:val="7"/>
  </w:num>
  <w:num w:numId="42">
    <w:abstractNumId w:val="19"/>
  </w:num>
  <w:num w:numId="43">
    <w:abstractNumId w:val="42"/>
  </w:num>
  <w:num w:numId="44">
    <w:abstractNumId w:val="21"/>
  </w:num>
  <w:num w:numId="45">
    <w:abstractNumId w:val="26"/>
  </w:num>
  <w:num w:numId="46">
    <w:abstractNumId w:val="2"/>
  </w:num>
  <w:num w:numId="47">
    <w:abstractNumId w:val="15"/>
  </w:num>
  <w:num w:numId="48">
    <w:abstractNumId w:val="0"/>
  </w:num>
  <w:num w:numId="4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36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7B"/>
    <w:rsid w:val="00000821"/>
    <w:rsid w:val="0000099B"/>
    <w:rsid w:val="00004B65"/>
    <w:rsid w:val="00004F81"/>
    <w:rsid w:val="00006313"/>
    <w:rsid w:val="00007F08"/>
    <w:rsid w:val="0001447C"/>
    <w:rsid w:val="00016230"/>
    <w:rsid w:val="00020118"/>
    <w:rsid w:val="000204B7"/>
    <w:rsid w:val="000244D8"/>
    <w:rsid w:val="000258A4"/>
    <w:rsid w:val="00026503"/>
    <w:rsid w:val="00030369"/>
    <w:rsid w:val="00035160"/>
    <w:rsid w:val="00037899"/>
    <w:rsid w:val="00041C5E"/>
    <w:rsid w:val="00041CB3"/>
    <w:rsid w:val="00045836"/>
    <w:rsid w:val="00047C58"/>
    <w:rsid w:val="00051308"/>
    <w:rsid w:val="00052811"/>
    <w:rsid w:val="00053410"/>
    <w:rsid w:val="00057FC1"/>
    <w:rsid w:val="0006444D"/>
    <w:rsid w:val="0006448B"/>
    <w:rsid w:val="00066199"/>
    <w:rsid w:val="00066A0E"/>
    <w:rsid w:val="000705D1"/>
    <w:rsid w:val="000744F9"/>
    <w:rsid w:val="00075FA8"/>
    <w:rsid w:val="00076E11"/>
    <w:rsid w:val="0008193E"/>
    <w:rsid w:val="00081B4E"/>
    <w:rsid w:val="00085D94"/>
    <w:rsid w:val="0008621F"/>
    <w:rsid w:val="000868D2"/>
    <w:rsid w:val="00087FFB"/>
    <w:rsid w:val="00090127"/>
    <w:rsid w:val="000910C8"/>
    <w:rsid w:val="00093D5C"/>
    <w:rsid w:val="0009428E"/>
    <w:rsid w:val="00094378"/>
    <w:rsid w:val="00096E71"/>
    <w:rsid w:val="000A229E"/>
    <w:rsid w:val="000A3E66"/>
    <w:rsid w:val="000A428F"/>
    <w:rsid w:val="000A45A5"/>
    <w:rsid w:val="000A4B87"/>
    <w:rsid w:val="000A555B"/>
    <w:rsid w:val="000A6B14"/>
    <w:rsid w:val="000A7616"/>
    <w:rsid w:val="000B09C4"/>
    <w:rsid w:val="000B0DDC"/>
    <w:rsid w:val="000B33D0"/>
    <w:rsid w:val="000B4149"/>
    <w:rsid w:val="000B57A6"/>
    <w:rsid w:val="000B6F1E"/>
    <w:rsid w:val="000C047E"/>
    <w:rsid w:val="000C2833"/>
    <w:rsid w:val="000C3A42"/>
    <w:rsid w:val="000C4358"/>
    <w:rsid w:val="000C4429"/>
    <w:rsid w:val="000D0796"/>
    <w:rsid w:val="000D110B"/>
    <w:rsid w:val="000D17D0"/>
    <w:rsid w:val="000D2D70"/>
    <w:rsid w:val="000D5DC0"/>
    <w:rsid w:val="000D71FF"/>
    <w:rsid w:val="000E2A9E"/>
    <w:rsid w:val="000E570D"/>
    <w:rsid w:val="000E5A55"/>
    <w:rsid w:val="000E6052"/>
    <w:rsid w:val="000E6DFC"/>
    <w:rsid w:val="000E7B23"/>
    <w:rsid w:val="000F0B94"/>
    <w:rsid w:val="000F0F2B"/>
    <w:rsid w:val="000F392F"/>
    <w:rsid w:val="000F7B7B"/>
    <w:rsid w:val="001029D5"/>
    <w:rsid w:val="00107871"/>
    <w:rsid w:val="00107DBB"/>
    <w:rsid w:val="00111C95"/>
    <w:rsid w:val="00112DF0"/>
    <w:rsid w:val="00113E89"/>
    <w:rsid w:val="001148ED"/>
    <w:rsid w:val="001170F0"/>
    <w:rsid w:val="00117BD2"/>
    <w:rsid w:val="001200CD"/>
    <w:rsid w:val="00122216"/>
    <w:rsid w:val="00124688"/>
    <w:rsid w:val="001253AA"/>
    <w:rsid w:val="00125905"/>
    <w:rsid w:val="00126214"/>
    <w:rsid w:val="00127D64"/>
    <w:rsid w:val="00130795"/>
    <w:rsid w:val="001308CC"/>
    <w:rsid w:val="00130AC3"/>
    <w:rsid w:val="00130DFA"/>
    <w:rsid w:val="00133145"/>
    <w:rsid w:val="00133E12"/>
    <w:rsid w:val="001342FA"/>
    <w:rsid w:val="001354EF"/>
    <w:rsid w:val="001378D3"/>
    <w:rsid w:val="00140E4F"/>
    <w:rsid w:val="00140F58"/>
    <w:rsid w:val="00141DEF"/>
    <w:rsid w:val="0014361D"/>
    <w:rsid w:val="00145346"/>
    <w:rsid w:val="00146916"/>
    <w:rsid w:val="00156227"/>
    <w:rsid w:val="001573F1"/>
    <w:rsid w:val="00160406"/>
    <w:rsid w:val="0016211C"/>
    <w:rsid w:val="001637FB"/>
    <w:rsid w:val="00165AC5"/>
    <w:rsid w:val="00165BFD"/>
    <w:rsid w:val="00167BF3"/>
    <w:rsid w:val="001714EA"/>
    <w:rsid w:val="00172A51"/>
    <w:rsid w:val="00173A5C"/>
    <w:rsid w:val="001744B5"/>
    <w:rsid w:val="00174577"/>
    <w:rsid w:val="001751B6"/>
    <w:rsid w:val="00176D31"/>
    <w:rsid w:val="00183246"/>
    <w:rsid w:val="001832F4"/>
    <w:rsid w:val="00184EAF"/>
    <w:rsid w:val="00192AF1"/>
    <w:rsid w:val="00195021"/>
    <w:rsid w:val="001958F4"/>
    <w:rsid w:val="00195A4E"/>
    <w:rsid w:val="00196792"/>
    <w:rsid w:val="00197167"/>
    <w:rsid w:val="001A2AA0"/>
    <w:rsid w:val="001A4211"/>
    <w:rsid w:val="001A4219"/>
    <w:rsid w:val="001A567C"/>
    <w:rsid w:val="001A5E06"/>
    <w:rsid w:val="001A6DA0"/>
    <w:rsid w:val="001B0B85"/>
    <w:rsid w:val="001B48E3"/>
    <w:rsid w:val="001B538A"/>
    <w:rsid w:val="001C18EE"/>
    <w:rsid w:val="001C237B"/>
    <w:rsid w:val="001C24AA"/>
    <w:rsid w:val="001C2D7F"/>
    <w:rsid w:val="001C4E3A"/>
    <w:rsid w:val="001C4EC9"/>
    <w:rsid w:val="001C737C"/>
    <w:rsid w:val="001D0570"/>
    <w:rsid w:val="001D2CBA"/>
    <w:rsid w:val="001D323B"/>
    <w:rsid w:val="001D355B"/>
    <w:rsid w:val="001D4438"/>
    <w:rsid w:val="001D5005"/>
    <w:rsid w:val="001D6366"/>
    <w:rsid w:val="001D7442"/>
    <w:rsid w:val="001E4D41"/>
    <w:rsid w:val="001E6B45"/>
    <w:rsid w:val="001E6F3D"/>
    <w:rsid w:val="001E7B9D"/>
    <w:rsid w:val="001F1D27"/>
    <w:rsid w:val="001F22E6"/>
    <w:rsid w:val="001F2590"/>
    <w:rsid w:val="001F26DE"/>
    <w:rsid w:val="001F4896"/>
    <w:rsid w:val="001F4A42"/>
    <w:rsid w:val="00200323"/>
    <w:rsid w:val="00201531"/>
    <w:rsid w:val="00207092"/>
    <w:rsid w:val="002133B5"/>
    <w:rsid w:val="0021524B"/>
    <w:rsid w:val="00216828"/>
    <w:rsid w:val="00217BBF"/>
    <w:rsid w:val="0022249E"/>
    <w:rsid w:val="00222BDF"/>
    <w:rsid w:val="002241E5"/>
    <w:rsid w:val="002242F9"/>
    <w:rsid w:val="0022503A"/>
    <w:rsid w:val="00225F21"/>
    <w:rsid w:val="00231CA6"/>
    <w:rsid w:val="0023238A"/>
    <w:rsid w:val="0023372C"/>
    <w:rsid w:val="00234122"/>
    <w:rsid w:val="002372F8"/>
    <w:rsid w:val="0023763C"/>
    <w:rsid w:val="00240E49"/>
    <w:rsid w:val="002428B3"/>
    <w:rsid w:val="00243229"/>
    <w:rsid w:val="00244B2E"/>
    <w:rsid w:val="00245962"/>
    <w:rsid w:val="0024668D"/>
    <w:rsid w:val="00247719"/>
    <w:rsid w:val="0025063D"/>
    <w:rsid w:val="00250AD1"/>
    <w:rsid w:val="00250BC4"/>
    <w:rsid w:val="002546AB"/>
    <w:rsid w:val="0025510C"/>
    <w:rsid w:val="0025717C"/>
    <w:rsid w:val="002639D0"/>
    <w:rsid w:val="00264703"/>
    <w:rsid w:val="00265569"/>
    <w:rsid w:val="00265A27"/>
    <w:rsid w:val="00265C22"/>
    <w:rsid w:val="00267A5A"/>
    <w:rsid w:val="00267CCF"/>
    <w:rsid w:val="00272876"/>
    <w:rsid w:val="00272F5E"/>
    <w:rsid w:val="002758A4"/>
    <w:rsid w:val="002805B5"/>
    <w:rsid w:val="0028326A"/>
    <w:rsid w:val="0028366D"/>
    <w:rsid w:val="00283B65"/>
    <w:rsid w:val="00284EC6"/>
    <w:rsid w:val="00286270"/>
    <w:rsid w:val="00286D94"/>
    <w:rsid w:val="0029007D"/>
    <w:rsid w:val="00293300"/>
    <w:rsid w:val="002935E9"/>
    <w:rsid w:val="002947BD"/>
    <w:rsid w:val="00294946"/>
    <w:rsid w:val="0029561E"/>
    <w:rsid w:val="002A02EA"/>
    <w:rsid w:val="002A0345"/>
    <w:rsid w:val="002A3CB4"/>
    <w:rsid w:val="002A4516"/>
    <w:rsid w:val="002A56E6"/>
    <w:rsid w:val="002A646B"/>
    <w:rsid w:val="002B07AE"/>
    <w:rsid w:val="002B1C15"/>
    <w:rsid w:val="002B262E"/>
    <w:rsid w:val="002B2FF2"/>
    <w:rsid w:val="002B4DCD"/>
    <w:rsid w:val="002C04DD"/>
    <w:rsid w:val="002C131F"/>
    <w:rsid w:val="002C1854"/>
    <w:rsid w:val="002C2FDE"/>
    <w:rsid w:val="002C3580"/>
    <w:rsid w:val="002C4BBE"/>
    <w:rsid w:val="002C56BF"/>
    <w:rsid w:val="002C6EE4"/>
    <w:rsid w:val="002C7AAF"/>
    <w:rsid w:val="002D027E"/>
    <w:rsid w:val="002D06CB"/>
    <w:rsid w:val="002D1130"/>
    <w:rsid w:val="002D3A56"/>
    <w:rsid w:val="002D61EA"/>
    <w:rsid w:val="002D6AC9"/>
    <w:rsid w:val="002D7929"/>
    <w:rsid w:val="002E1DFE"/>
    <w:rsid w:val="002E2402"/>
    <w:rsid w:val="002E4762"/>
    <w:rsid w:val="002E5409"/>
    <w:rsid w:val="002E5BC4"/>
    <w:rsid w:val="002E5EA0"/>
    <w:rsid w:val="002E6FE7"/>
    <w:rsid w:val="002E795D"/>
    <w:rsid w:val="002F0D10"/>
    <w:rsid w:val="002F1C1A"/>
    <w:rsid w:val="002F34F7"/>
    <w:rsid w:val="002F4BD0"/>
    <w:rsid w:val="002F7D8A"/>
    <w:rsid w:val="00300BB2"/>
    <w:rsid w:val="00300E29"/>
    <w:rsid w:val="00301C79"/>
    <w:rsid w:val="003041F7"/>
    <w:rsid w:val="003049BD"/>
    <w:rsid w:val="00305F8B"/>
    <w:rsid w:val="00307782"/>
    <w:rsid w:val="00311C87"/>
    <w:rsid w:val="00312043"/>
    <w:rsid w:val="0031210D"/>
    <w:rsid w:val="00313616"/>
    <w:rsid w:val="00313D31"/>
    <w:rsid w:val="00314AD4"/>
    <w:rsid w:val="00316029"/>
    <w:rsid w:val="00321AAF"/>
    <w:rsid w:val="00322C6F"/>
    <w:rsid w:val="003249F4"/>
    <w:rsid w:val="00324FA0"/>
    <w:rsid w:val="00327FD7"/>
    <w:rsid w:val="00330CC2"/>
    <w:rsid w:val="00330E97"/>
    <w:rsid w:val="00331718"/>
    <w:rsid w:val="00331CA1"/>
    <w:rsid w:val="00332A5C"/>
    <w:rsid w:val="0033302D"/>
    <w:rsid w:val="00334CD1"/>
    <w:rsid w:val="0033594F"/>
    <w:rsid w:val="00344B01"/>
    <w:rsid w:val="00345DDE"/>
    <w:rsid w:val="00346E0A"/>
    <w:rsid w:val="003502B1"/>
    <w:rsid w:val="003528ED"/>
    <w:rsid w:val="00353A79"/>
    <w:rsid w:val="003556F4"/>
    <w:rsid w:val="00356307"/>
    <w:rsid w:val="003616D2"/>
    <w:rsid w:val="00361AC1"/>
    <w:rsid w:val="003624D9"/>
    <w:rsid w:val="00362F69"/>
    <w:rsid w:val="00364072"/>
    <w:rsid w:val="00364380"/>
    <w:rsid w:val="0036548D"/>
    <w:rsid w:val="00366079"/>
    <w:rsid w:val="003661DB"/>
    <w:rsid w:val="00373199"/>
    <w:rsid w:val="00373AAE"/>
    <w:rsid w:val="003746D7"/>
    <w:rsid w:val="00375E3D"/>
    <w:rsid w:val="00376A8A"/>
    <w:rsid w:val="003802FB"/>
    <w:rsid w:val="00383CA1"/>
    <w:rsid w:val="003846E6"/>
    <w:rsid w:val="00385322"/>
    <w:rsid w:val="00385E90"/>
    <w:rsid w:val="003933AA"/>
    <w:rsid w:val="00393C3D"/>
    <w:rsid w:val="00395810"/>
    <w:rsid w:val="00395C20"/>
    <w:rsid w:val="0039702F"/>
    <w:rsid w:val="003A08D0"/>
    <w:rsid w:val="003A22E1"/>
    <w:rsid w:val="003A2371"/>
    <w:rsid w:val="003A2CFE"/>
    <w:rsid w:val="003A3AB8"/>
    <w:rsid w:val="003A4431"/>
    <w:rsid w:val="003B2C4D"/>
    <w:rsid w:val="003B3206"/>
    <w:rsid w:val="003B58B9"/>
    <w:rsid w:val="003B6A7C"/>
    <w:rsid w:val="003B71E8"/>
    <w:rsid w:val="003B723F"/>
    <w:rsid w:val="003D05D7"/>
    <w:rsid w:val="003D45F1"/>
    <w:rsid w:val="003D50A9"/>
    <w:rsid w:val="003D6660"/>
    <w:rsid w:val="003D6DC2"/>
    <w:rsid w:val="003D7A35"/>
    <w:rsid w:val="003D7B09"/>
    <w:rsid w:val="003E430F"/>
    <w:rsid w:val="003E5B66"/>
    <w:rsid w:val="003F0EC7"/>
    <w:rsid w:val="003F2248"/>
    <w:rsid w:val="003F2348"/>
    <w:rsid w:val="003F337B"/>
    <w:rsid w:val="003F39AE"/>
    <w:rsid w:val="003F3AA5"/>
    <w:rsid w:val="003F3B36"/>
    <w:rsid w:val="00405483"/>
    <w:rsid w:val="004058CF"/>
    <w:rsid w:val="0040653B"/>
    <w:rsid w:val="004068BA"/>
    <w:rsid w:val="0041195A"/>
    <w:rsid w:val="00411B93"/>
    <w:rsid w:val="00413BC1"/>
    <w:rsid w:val="00415EF4"/>
    <w:rsid w:val="004201E7"/>
    <w:rsid w:val="004211E6"/>
    <w:rsid w:val="00421820"/>
    <w:rsid w:val="00421C66"/>
    <w:rsid w:val="00422628"/>
    <w:rsid w:val="0042313C"/>
    <w:rsid w:val="004250CE"/>
    <w:rsid w:val="00426920"/>
    <w:rsid w:val="00427F1B"/>
    <w:rsid w:val="00432DF4"/>
    <w:rsid w:val="00434081"/>
    <w:rsid w:val="0043447F"/>
    <w:rsid w:val="00436E94"/>
    <w:rsid w:val="00436FED"/>
    <w:rsid w:val="00437A49"/>
    <w:rsid w:val="0044042B"/>
    <w:rsid w:val="00440D4B"/>
    <w:rsid w:val="00440DE4"/>
    <w:rsid w:val="004414DF"/>
    <w:rsid w:val="004438D9"/>
    <w:rsid w:val="004441D4"/>
    <w:rsid w:val="00444F0E"/>
    <w:rsid w:val="004451FE"/>
    <w:rsid w:val="00445763"/>
    <w:rsid w:val="0044579E"/>
    <w:rsid w:val="00447243"/>
    <w:rsid w:val="00451AD7"/>
    <w:rsid w:val="00451D48"/>
    <w:rsid w:val="00452E88"/>
    <w:rsid w:val="00453980"/>
    <w:rsid w:val="004546A5"/>
    <w:rsid w:val="0045516B"/>
    <w:rsid w:val="00455EE2"/>
    <w:rsid w:val="00456A5C"/>
    <w:rsid w:val="00457889"/>
    <w:rsid w:val="00457CFA"/>
    <w:rsid w:val="00461593"/>
    <w:rsid w:val="0046213E"/>
    <w:rsid w:val="004627B2"/>
    <w:rsid w:val="00462B45"/>
    <w:rsid w:val="00463BA4"/>
    <w:rsid w:val="00463E49"/>
    <w:rsid w:val="00467FA7"/>
    <w:rsid w:val="004703B4"/>
    <w:rsid w:val="00470A8D"/>
    <w:rsid w:val="00481663"/>
    <w:rsid w:val="00484782"/>
    <w:rsid w:val="00484F89"/>
    <w:rsid w:val="00485168"/>
    <w:rsid w:val="00486EC8"/>
    <w:rsid w:val="00487E0F"/>
    <w:rsid w:val="00487FF6"/>
    <w:rsid w:val="00491545"/>
    <w:rsid w:val="00493A18"/>
    <w:rsid w:val="004944C6"/>
    <w:rsid w:val="004944F9"/>
    <w:rsid w:val="00497717"/>
    <w:rsid w:val="004A12A1"/>
    <w:rsid w:val="004A45D4"/>
    <w:rsid w:val="004B00D6"/>
    <w:rsid w:val="004B22C0"/>
    <w:rsid w:val="004B3287"/>
    <w:rsid w:val="004B3362"/>
    <w:rsid w:val="004B797E"/>
    <w:rsid w:val="004C381E"/>
    <w:rsid w:val="004C3C13"/>
    <w:rsid w:val="004C6637"/>
    <w:rsid w:val="004C6F2E"/>
    <w:rsid w:val="004D0FF1"/>
    <w:rsid w:val="004D1BB8"/>
    <w:rsid w:val="004D1D55"/>
    <w:rsid w:val="004D3162"/>
    <w:rsid w:val="004D380A"/>
    <w:rsid w:val="004D4AA9"/>
    <w:rsid w:val="004D4C78"/>
    <w:rsid w:val="004D51A2"/>
    <w:rsid w:val="004D75CA"/>
    <w:rsid w:val="004E0437"/>
    <w:rsid w:val="004E04C3"/>
    <w:rsid w:val="004E27B1"/>
    <w:rsid w:val="004E2955"/>
    <w:rsid w:val="004E2C06"/>
    <w:rsid w:val="004E5783"/>
    <w:rsid w:val="004E659E"/>
    <w:rsid w:val="004F18CB"/>
    <w:rsid w:val="004F3309"/>
    <w:rsid w:val="004F4B07"/>
    <w:rsid w:val="004F4BCC"/>
    <w:rsid w:val="005003FE"/>
    <w:rsid w:val="00500F21"/>
    <w:rsid w:val="0050401B"/>
    <w:rsid w:val="00511267"/>
    <w:rsid w:val="00512301"/>
    <w:rsid w:val="0051592B"/>
    <w:rsid w:val="00515A11"/>
    <w:rsid w:val="00516BD3"/>
    <w:rsid w:val="005200F2"/>
    <w:rsid w:val="0052032A"/>
    <w:rsid w:val="00520A77"/>
    <w:rsid w:val="00522660"/>
    <w:rsid w:val="00522A05"/>
    <w:rsid w:val="00522F30"/>
    <w:rsid w:val="00527341"/>
    <w:rsid w:val="00533BE2"/>
    <w:rsid w:val="00534263"/>
    <w:rsid w:val="005349DA"/>
    <w:rsid w:val="005356C1"/>
    <w:rsid w:val="00536D12"/>
    <w:rsid w:val="00536DB0"/>
    <w:rsid w:val="005419E8"/>
    <w:rsid w:val="00541CA4"/>
    <w:rsid w:val="00542CAC"/>
    <w:rsid w:val="005431C4"/>
    <w:rsid w:val="00543454"/>
    <w:rsid w:val="0054415F"/>
    <w:rsid w:val="00544860"/>
    <w:rsid w:val="00553432"/>
    <w:rsid w:val="00553E02"/>
    <w:rsid w:val="00556F6F"/>
    <w:rsid w:val="00560763"/>
    <w:rsid w:val="00561B19"/>
    <w:rsid w:val="005634D1"/>
    <w:rsid w:val="005652BF"/>
    <w:rsid w:val="005677C6"/>
    <w:rsid w:val="00567D6F"/>
    <w:rsid w:val="0057102C"/>
    <w:rsid w:val="0057161B"/>
    <w:rsid w:val="00572754"/>
    <w:rsid w:val="0057440F"/>
    <w:rsid w:val="005753E6"/>
    <w:rsid w:val="00575BB0"/>
    <w:rsid w:val="00584224"/>
    <w:rsid w:val="005846E3"/>
    <w:rsid w:val="00584BF9"/>
    <w:rsid w:val="00587940"/>
    <w:rsid w:val="00591678"/>
    <w:rsid w:val="0059237C"/>
    <w:rsid w:val="0059361E"/>
    <w:rsid w:val="00594468"/>
    <w:rsid w:val="00594BAE"/>
    <w:rsid w:val="00595F93"/>
    <w:rsid w:val="005A0B96"/>
    <w:rsid w:val="005A19D1"/>
    <w:rsid w:val="005A23DA"/>
    <w:rsid w:val="005B0CC9"/>
    <w:rsid w:val="005B2EB7"/>
    <w:rsid w:val="005B461F"/>
    <w:rsid w:val="005B46F3"/>
    <w:rsid w:val="005B64CA"/>
    <w:rsid w:val="005B6C04"/>
    <w:rsid w:val="005C0321"/>
    <w:rsid w:val="005C1665"/>
    <w:rsid w:val="005C766C"/>
    <w:rsid w:val="005D2101"/>
    <w:rsid w:val="005D238E"/>
    <w:rsid w:val="005D243D"/>
    <w:rsid w:val="005D49AF"/>
    <w:rsid w:val="005D4BA6"/>
    <w:rsid w:val="005D72F0"/>
    <w:rsid w:val="005E0520"/>
    <w:rsid w:val="005E21D9"/>
    <w:rsid w:val="005E4F17"/>
    <w:rsid w:val="005F0E42"/>
    <w:rsid w:val="005F1ACC"/>
    <w:rsid w:val="005F4225"/>
    <w:rsid w:val="005F4B24"/>
    <w:rsid w:val="005F6BE9"/>
    <w:rsid w:val="00601A51"/>
    <w:rsid w:val="00601C58"/>
    <w:rsid w:val="0060241D"/>
    <w:rsid w:val="006028DB"/>
    <w:rsid w:val="006038FA"/>
    <w:rsid w:val="00606526"/>
    <w:rsid w:val="00607683"/>
    <w:rsid w:val="00614C6B"/>
    <w:rsid w:val="006169FB"/>
    <w:rsid w:val="00616DEA"/>
    <w:rsid w:val="006170BB"/>
    <w:rsid w:val="006266C8"/>
    <w:rsid w:val="00630F5E"/>
    <w:rsid w:val="00631BCB"/>
    <w:rsid w:val="006328D0"/>
    <w:rsid w:val="00632CE7"/>
    <w:rsid w:val="00641004"/>
    <w:rsid w:val="00641524"/>
    <w:rsid w:val="00643387"/>
    <w:rsid w:val="00645425"/>
    <w:rsid w:val="006518ED"/>
    <w:rsid w:val="00652374"/>
    <w:rsid w:val="00653AE3"/>
    <w:rsid w:val="00653E33"/>
    <w:rsid w:val="00653E80"/>
    <w:rsid w:val="00656018"/>
    <w:rsid w:val="00657AA0"/>
    <w:rsid w:val="00660070"/>
    <w:rsid w:val="006627D7"/>
    <w:rsid w:val="00662829"/>
    <w:rsid w:val="00663620"/>
    <w:rsid w:val="00663EEC"/>
    <w:rsid w:val="006654CC"/>
    <w:rsid w:val="0066581F"/>
    <w:rsid w:val="00665D4D"/>
    <w:rsid w:val="00666214"/>
    <w:rsid w:val="0067107F"/>
    <w:rsid w:val="006718C2"/>
    <w:rsid w:val="006752CF"/>
    <w:rsid w:val="0067534C"/>
    <w:rsid w:val="006764A8"/>
    <w:rsid w:val="006772DA"/>
    <w:rsid w:val="00677E57"/>
    <w:rsid w:val="0068055C"/>
    <w:rsid w:val="006836DE"/>
    <w:rsid w:val="00684070"/>
    <w:rsid w:val="00685078"/>
    <w:rsid w:val="006851BA"/>
    <w:rsid w:val="00686DE3"/>
    <w:rsid w:val="006879E5"/>
    <w:rsid w:val="00690CAB"/>
    <w:rsid w:val="00694876"/>
    <w:rsid w:val="006A0041"/>
    <w:rsid w:val="006A3444"/>
    <w:rsid w:val="006A34C8"/>
    <w:rsid w:val="006A543E"/>
    <w:rsid w:val="006A5E10"/>
    <w:rsid w:val="006B28D8"/>
    <w:rsid w:val="006B3F25"/>
    <w:rsid w:val="006B4C25"/>
    <w:rsid w:val="006B4E6A"/>
    <w:rsid w:val="006B5C91"/>
    <w:rsid w:val="006B726D"/>
    <w:rsid w:val="006C215D"/>
    <w:rsid w:val="006C4FA0"/>
    <w:rsid w:val="006C708D"/>
    <w:rsid w:val="006D23CC"/>
    <w:rsid w:val="006D2C3A"/>
    <w:rsid w:val="006D3355"/>
    <w:rsid w:val="006D4F2C"/>
    <w:rsid w:val="006D7C1B"/>
    <w:rsid w:val="006D7F3E"/>
    <w:rsid w:val="006E01D8"/>
    <w:rsid w:val="006E08E8"/>
    <w:rsid w:val="006E0EEB"/>
    <w:rsid w:val="006E23F9"/>
    <w:rsid w:val="006E27AF"/>
    <w:rsid w:val="006E4884"/>
    <w:rsid w:val="006E5D5B"/>
    <w:rsid w:val="006E5F49"/>
    <w:rsid w:val="006E6870"/>
    <w:rsid w:val="006F2566"/>
    <w:rsid w:val="006F36E1"/>
    <w:rsid w:val="006F594B"/>
    <w:rsid w:val="006F5D18"/>
    <w:rsid w:val="00700B49"/>
    <w:rsid w:val="007015BA"/>
    <w:rsid w:val="0070454C"/>
    <w:rsid w:val="00705663"/>
    <w:rsid w:val="007109A1"/>
    <w:rsid w:val="00710C0D"/>
    <w:rsid w:val="0071402F"/>
    <w:rsid w:val="007151B4"/>
    <w:rsid w:val="00715BC9"/>
    <w:rsid w:val="007221E4"/>
    <w:rsid w:val="007231F7"/>
    <w:rsid w:val="007245FC"/>
    <w:rsid w:val="00724741"/>
    <w:rsid w:val="00724DBE"/>
    <w:rsid w:val="007264F6"/>
    <w:rsid w:val="00730B5B"/>
    <w:rsid w:val="0073198A"/>
    <w:rsid w:val="00733A6F"/>
    <w:rsid w:val="00735318"/>
    <w:rsid w:val="00736761"/>
    <w:rsid w:val="00736CCD"/>
    <w:rsid w:val="00736DD9"/>
    <w:rsid w:val="00740EFA"/>
    <w:rsid w:val="00741EED"/>
    <w:rsid w:val="00742149"/>
    <w:rsid w:val="00744B5E"/>
    <w:rsid w:val="0074516A"/>
    <w:rsid w:val="0074787A"/>
    <w:rsid w:val="0075059C"/>
    <w:rsid w:val="00751E41"/>
    <w:rsid w:val="00752923"/>
    <w:rsid w:val="007542A7"/>
    <w:rsid w:val="00754A58"/>
    <w:rsid w:val="00754DD0"/>
    <w:rsid w:val="00755788"/>
    <w:rsid w:val="00762A0E"/>
    <w:rsid w:val="0076433F"/>
    <w:rsid w:val="00767063"/>
    <w:rsid w:val="0076760A"/>
    <w:rsid w:val="00770423"/>
    <w:rsid w:val="007710BB"/>
    <w:rsid w:val="00772EAA"/>
    <w:rsid w:val="007750EC"/>
    <w:rsid w:val="00776B0F"/>
    <w:rsid w:val="00777397"/>
    <w:rsid w:val="00780764"/>
    <w:rsid w:val="00782329"/>
    <w:rsid w:val="00783263"/>
    <w:rsid w:val="00786B6A"/>
    <w:rsid w:val="00786DFB"/>
    <w:rsid w:val="00787A65"/>
    <w:rsid w:val="00790EE8"/>
    <w:rsid w:val="00791CC0"/>
    <w:rsid w:val="007922DF"/>
    <w:rsid w:val="00792B6A"/>
    <w:rsid w:val="0079309A"/>
    <w:rsid w:val="00794C29"/>
    <w:rsid w:val="00795431"/>
    <w:rsid w:val="007A00D5"/>
    <w:rsid w:val="007A09A8"/>
    <w:rsid w:val="007A0B07"/>
    <w:rsid w:val="007A0DBB"/>
    <w:rsid w:val="007A3AD2"/>
    <w:rsid w:val="007A4532"/>
    <w:rsid w:val="007A457E"/>
    <w:rsid w:val="007A5527"/>
    <w:rsid w:val="007A5C95"/>
    <w:rsid w:val="007A5EF8"/>
    <w:rsid w:val="007A72A8"/>
    <w:rsid w:val="007A7FDC"/>
    <w:rsid w:val="007B3469"/>
    <w:rsid w:val="007B353B"/>
    <w:rsid w:val="007B519A"/>
    <w:rsid w:val="007B591E"/>
    <w:rsid w:val="007B5B10"/>
    <w:rsid w:val="007B5C45"/>
    <w:rsid w:val="007B694D"/>
    <w:rsid w:val="007B774E"/>
    <w:rsid w:val="007B7BB9"/>
    <w:rsid w:val="007C133E"/>
    <w:rsid w:val="007C1511"/>
    <w:rsid w:val="007C2E48"/>
    <w:rsid w:val="007C2EA6"/>
    <w:rsid w:val="007C3135"/>
    <w:rsid w:val="007C49BF"/>
    <w:rsid w:val="007C59C4"/>
    <w:rsid w:val="007C640D"/>
    <w:rsid w:val="007C6F81"/>
    <w:rsid w:val="007D09CF"/>
    <w:rsid w:val="007D2473"/>
    <w:rsid w:val="007D30D8"/>
    <w:rsid w:val="007D3BB4"/>
    <w:rsid w:val="007D66C1"/>
    <w:rsid w:val="007D7B18"/>
    <w:rsid w:val="007E0EAA"/>
    <w:rsid w:val="007E227A"/>
    <w:rsid w:val="007E324E"/>
    <w:rsid w:val="007E3A59"/>
    <w:rsid w:val="007E50A4"/>
    <w:rsid w:val="007E6D53"/>
    <w:rsid w:val="007E6EEE"/>
    <w:rsid w:val="007F0193"/>
    <w:rsid w:val="007F02E8"/>
    <w:rsid w:val="007F10DF"/>
    <w:rsid w:val="007F14E5"/>
    <w:rsid w:val="007F1E57"/>
    <w:rsid w:val="007F29AA"/>
    <w:rsid w:val="007F4507"/>
    <w:rsid w:val="007F61A4"/>
    <w:rsid w:val="007F61D8"/>
    <w:rsid w:val="007F6968"/>
    <w:rsid w:val="007F7756"/>
    <w:rsid w:val="00801578"/>
    <w:rsid w:val="0080328B"/>
    <w:rsid w:val="00805340"/>
    <w:rsid w:val="008076D1"/>
    <w:rsid w:val="00813EF5"/>
    <w:rsid w:val="00816190"/>
    <w:rsid w:val="00816626"/>
    <w:rsid w:val="00821C21"/>
    <w:rsid w:val="008236B6"/>
    <w:rsid w:val="00823AAB"/>
    <w:rsid w:val="00824F13"/>
    <w:rsid w:val="00824FC1"/>
    <w:rsid w:val="00825934"/>
    <w:rsid w:val="0082769C"/>
    <w:rsid w:val="008278B9"/>
    <w:rsid w:val="00830B81"/>
    <w:rsid w:val="00834191"/>
    <w:rsid w:val="00834516"/>
    <w:rsid w:val="00835291"/>
    <w:rsid w:val="008355C8"/>
    <w:rsid w:val="008369A1"/>
    <w:rsid w:val="00836BB0"/>
    <w:rsid w:val="00840A33"/>
    <w:rsid w:val="00841582"/>
    <w:rsid w:val="00842FB0"/>
    <w:rsid w:val="00846087"/>
    <w:rsid w:val="0084668C"/>
    <w:rsid w:val="0084686B"/>
    <w:rsid w:val="00847083"/>
    <w:rsid w:val="00853EA7"/>
    <w:rsid w:val="008549B0"/>
    <w:rsid w:val="00856CD8"/>
    <w:rsid w:val="00857656"/>
    <w:rsid w:val="00861BB1"/>
    <w:rsid w:val="008639A3"/>
    <w:rsid w:val="008664D1"/>
    <w:rsid w:val="00867551"/>
    <w:rsid w:val="00872CBA"/>
    <w:rsid w:val="00873F8E"/>
    <w:rsid w:val="008744E7"/>
    <w:rsid w:val="008763A1"/>
    <w:rsid w:val="00876A57"/>
    <w:rsid w:val="0088120A"/>
    <w:rsid w:val="00882CB1"/>
    <w:rsid w:val="00883260"/>
    <w:rsid w:val="00883397"/>
    <w:rsid w:val="008841CA"/>
    <w:rsid w:val="00885599"/>
    <w:rsid w:val="0088615A"/>
    <w:rsid w:val="00887789"/>
    <w:rsid w:val="00891B75"/>
    <w:rsid w:val="00891D88"/>
    <w:rsid w:val="008920E7"/>
    <w:rsid w:val="00893412"/>
    <w:rsid w:val="008944EA"/>
    <w:rsid w:val="00895BCD"/>
    <w:rsid w:val="00896E55"/>
    <w:rsid w:val="00897AEE"/>
    <w:rsid w:val="008A13EE"/>
    <w:rsid w:val="008A2AC3"/>
    <w:rsid w:val="008A41EE"/>
    <w:rsid w:val="008A4247"/>
    <w:rsid w:val="008A51B8"/>
    <w:rsid w:val="008A62F6"/>
    <w:rsid w:val="008A693A"/>
    <w:rsid w:val="008A6C92"/>
    <w:rsid w:val="008B4C8C"/>
    <w:rsid w:val="008B6838"/>
    <w:rsid w:val="008B6B6A"/>
    <w:rsid w:val="008B7536"/>
    <w:rsid w:val="008C07D5"/>
    <w:rsid w:val="008C07F6"/>
    <w:rsid w:val="008C54C5"/>
    <w:rsid w:val="008C5EFC"/>
    <w:rsid w:val="008C6953"/>
    <w:rsid w:val="008C757A"/>
    <w:rsid w:val="008D1673"/>
    <w:rsid w:val="008D1D7E"/>
    <w:rsid w:val="008D311C"/>
    <w:rsid w:val="008D49A9"/>
    <w:rsid w:val="008D548D"/>
    <w:rsid w:val="008D7F4D"/>
    <w:rsid w:val="008E4204"/>
    <w:rsid w:val="008E66D9"/>
    <w:rsid w:val="008F1E6C"/>
    <w:rsid w:val="008F2C53"/>
    <w:rsid w:val="008F45D6"/>
    <w:rsid w:val="008F471C"/>
    <w:rsid w:val="008F6BD5"/>
    <w:rsid w:val="008F6CAF"/>
    <w:rsid w:val="008F7647"/>
    <w:rsid w:val="008F7C66"/>
    <w:rsid w:val="00900C43"/>
    <w:rsid w:val="00900C8F"/>
    <w:rsid w:val="0090184C"/>
    <w:rsid w:val="009037D8"/>
    <w:rsid w:val="009057BB"/>
    <w:rsid w:val="009115E0"/>
    <w:rsid w:val="00911731"/>
    <w:rsid w:val="00914165"/>
    <w:rsid w:val="00914E1E"/>
    <w:rsid w:val="0091796B"/>
    <w:rsid w:val="00921C8B"/>
    <w:rsid w:val="00924E66"/>
    <w:rsid w:val="00926C4A"/>
    <w:rsid w:val="00930928"/>
    <w:rsid w:val="00932E21"/>
    <w:rsid w:val="00933433"/>
    <w:rsid w:val="00934775"/>
    <w:rsid w:val="00934970"/>
    <w:rsid w:val="0093780C"/>
    <w:rsid w:val="009431EB"/>
    <w:rsid w:val="0094510D"/>
    <w:rsid w:val="00947EB7"/>
    <w:rsid w:val="00950D02"/>
    <w:rsid w:val="00951E10"/>
    <w:rsid w:val="00953766"/>
    <w:rsid w:val="00953815"/>
    <w:rsid w:val="00955CEB"/>
    <w:rsid w:val="00956840"/>
    <w:rsid w:val="009578C6"/>
    <w:rsid w:val="0095795F"/>
    <w:rsid w:val="0096109B"/>
    <w:rsid w:val="00966599"/>
    <w:rsid w:val="009668BB"/>
    <w:rsid w:val="00967916"/>
    <w:rsid w:val="00970956"/>
    <w:rsid w:val="00970B1B"/>
    <w:rsid w:val="00971331"/>
    <w:rsid w:val="00971730"/>
    <w:rsid w:val="00971EC8"/>
    <w:rsid w:val="00972956"/>
    <w:rsid w:val="00974675"/>
    <w:rsid w:val="009748C3"/>
    <w:rsid w:val="00975958"/>
    <w:rsid w:val="009774DC"/>
    <w:rsid w:val="009779BB"/>
    <w:rsid w:val="009801A8"/>
    <w:rsid w:val="0098096B"/>
    <w:rsid w:val="009822B1"/>
    <w:rsid w:val="009860E1"/>
    <w:rsid w:val="00987ED7"/>
    <w:rsid w:val="009917A3"/>
    <w:rsid w:val="009933FC"/>
    <w:rsid w:val="00997475"/>
    <w:rsid w:val="009A7DD8"/>
    <w:rsid w:val="009B11E6"/>
    <w:rsid w:val="009B15DB"/>
    <w:rsid w:val="009B17EA"/>
    <w:rsid w:val="009B2B52"/>
    <w:rsid w:val="009B37ED"/>
    <w:rsid w:val="009B42DA"/>
    <w:rsid w:val="009B4AE0"/>
    <w:rsid w:val="009B5C6B"/>
    <w:rsid w:val="009B6360"/>
    <w:rsid w:val="009B6509"/>
    <w:rsid w:val="009C2354"/>
    <w:rsid w:val="009C3184"/>
    <w:rsid w:val="009C6841"/>
    <w:rsid w:val="009C72F1"/>
    <w:rsid w:val="009D08B2"/>
    <w:rsid w:val="009D3B58"/>
    <w:rsid w:val="009D4913"/>
    <w:rsid w:val="009D493B"/>
    <w:rsid w:val="009D58EA"/>
    <w:rsid w:val="009D7A1E"/>
    <w:rsid w:val="009D7BA3"/>
    <w:rsid w:val="009E0784"/>
    <w:rsid w:val="009E1521"/>
    <w:rsid w:val="009E24F1"/>
    <w:rsid w:val="009E2C86"/>
    <w:rsid w:val="009E4E32"/>
    <w:rsid w:val="009F0D5A"/>
    <w:rsid w:val="009F2BD9"/>
    <w:rsid w:val="009F31F9"/>
    <w:rsid w:val="00A004C2"/>
    <w:rsid w:val="00A034E2"/>
    <w:rsid w:val="00A0391C"/>
    <w:rsid w:val="00A044EF"/>
    <w:rsid w:val="00A05A1F"/>
    <w:rsid w:val="00A06CA6"/>
    <w:rsid w:val="00A1329B"/>
    <w:rsid w:val="00A13EA3"/>
    <w:rsid w:val="00A14DF5"/>
    <w:rsid w:val="00A15457"/>
    <w:rsid w:val="00A15BB1"/>
    <w:rsid w:val="00A16A83"/>
    <w:rsid w:val="00A17D0C"/>
    <w:rsid w:val="00A20FCD"/>
    <w:rsid w:val="00A23EEF"/>
    <w:rsid w:val="00A25C40"/>
    <w:rsid w:val="00A2776F"/>
    <w:rsid w:val="00A32EAC"/>
    <w:rsid w:val="00A33468"/>
    <w:rsid w:val="00A33AD9"/>
    <w:rsid w:val="00A34794"/>
    <w:rsid w:val="00A3497F"/>
    <w:rsid w:val="00A37533"/>
    <w:rsid w:val="00A37747"/>
    <w:rsid w:val="00A377D6"/>
    <w:rsid w:val="00A409CF"/>
    <w:rsid w:val="00A40AFB"/>
    <w:rsid w:val="00A45862"/>
    <w:rsid w:val="00A4704A"/>
    <w:rsid w:val="00A52817"/>
    <w:rsid w:val="00A539D3"/>
    <w:rsid w:val="00A56243"/>
    <w:rsid w:val="00A564E7"/>
    <w:rsid w:val="00A574C2"/>
    <w:rsid w:val="00A57597"/>
    <w:rsid w:val="00A64CE3"/>
    <w:rsid w:val="00A65C3E"/>
    <w:rsid w:val="00A701D7"/>
    <w:rsid w:val="00A70F20"/>
    <w:rsid w:val="00A73064"/>
    <w:rsid w:val="00A84B09"/>
    <w:rsid w:val="00A85E0F"/>
    <w:rsid w:val="00A8671F"/>
    <w:rsid w:val="00A87E2F"/>
    <w:rsid w:val="00A9000D"/>
    <w:rsid w:val="00A90B51"/>
    <w:rsid w:val="00A90DCA"/>
    <w:rsid w:val="00A91165"/>
    <w:rsid w:val="00A916A3"/>
    <w:rsid w:val="00A93C4F"/>
    <w:rsid w:val="00A94D24"/>
    <w:rsid w:val="00A96578"/>
    <w:rsid w:val="00A97098"/>
    <w:rsid w:val="00A973FF"/>
    <w:rsid w:val="00A97B03"/>
    <w:rsid w:val="00AA2525"/>
    <w:rsid w:val="00AA2C2D"/>
    <w:rsid w:val="00AA3C6A"/>
    <w:rsid w:val="00AA68EA"/>
    <w:rsid w:val="00AB22CE"/>
    <w:rsid w:val="00AB41FE"/>
    <w:rsid w:val="00AC1C77"/>
    <w:rsid w:val="00AC24AB"/>
    <w:rsid w:val="00AC34CC"/>
    <w:rsid w:val="00AC3A0F"/>
    <w:rsid w:val="00AC4242"/>
    <w:rsid w:val="00AC49D7"/>
    <w:rsid w:val="00AC682B"/>
    <w:rsid w:val="00AC7C81"/>
    <w:rsid w:val="00AD1096"/>
    <w:rsid w:val="00AD18D6"/>
    <w:rsid w:val="00AD46BB"/>
    <w:rsid w:val="00AD7BD7"/>
    <w:rsid w:val="00AE0B3D"/>
    <w:rsid w:val="00AE15D8"/>
    <w:rsid w:val="00AE3213"/>
    <w:rsid w:val="00AE3B7B"/>
    <w:rsid w:val="00AE612A"/>
    <w:rsid w:val="00AE6D43"/>
    <w:rsid w:val="00AF1E03"/>
    <w:rsid w:val="00AF20DE"/>
    <w:rsid w:val="00AF3E9A"/>
    <w:rsid w:val="00AF4264"/>
    <w:rsid w:val="00AF44BB"/>
    <w:rsid w:val="00AF4C0A"/>
    <w:rsid w:val="00AF6B50"/>
    <w:rsid w:val="00B00F3B"/>
    <w:rsid w:val="00B02308"/>
    <w:rsid w:val="00B049FA"/>
    <w:rsid w:val="00B07480"/>
    <w:rsid w:val="00B10074"/>
    <w:rsid w:val="00B10853"/>
    <w:rsid w:val="00B10DE8"/>
    <w:rsid w:val="00B13A09"/>
    <w:rsid w:val="00B202CE"/>
    <w:rsid w:val="00B207D4"/>
    <w:rsid w:val="00B22FBC"/>
    <w:rsid w:val="00B230CC"/>
    <w:rsid w:val="00B24B58"/>
    <w:rsid w:val="00B25885"/>
    <w:rsid w:val="00B26D8F"/>
    <w:rsid w:val="00B27E54"/>
    <w:rsid w:val="00B301C5"/>
    <w:rsid w:val="00B31235"/>
    <w:rsid w:val="00B33FA8"/>
    <w:rsid w:val="00B3606A"/>
    <w:rsid w:val="00B40EF3"/>
    <w:rsid w:val="00B456E9"/>
    <w:rsid w:val="00B45ED6"/>
    <w:rsid w:val="00B5036E"/>
    <w:rsid w:val="00B50BE9"/>
    <w:rsid w:val="00B51910"/>
    <w:rsid w:val="00B51ABE"/>
    <w:rsid w:val="00B53BD6"/>
    <w:rsid w:val="00B544A1"/>
    <w:rsid w:val="00B54A2C"/>
    <w:rsid w:val="00B55BEF"/>
    <w:rsid w:val="00B5620F"/>
    <w:rsid w:val="00B568E9"/>
    <w:rsid w:val="00B67979"/>
    <w:rsid w:val="00B67A3B"/>
    <w:rsid w:val="00B70CF2"/>
    <w:rsid w:val="00B71615"/>
    <w:rsid w:val="00B72607"/>
    <w:rsid w:val="00B73D71"/>
    <w:rsid w:val="00B7672D"/>
    <w:rsid w:val="00B8199B"/>
    <w:rsid w:val="00B81E3D"/>
    <w:rsid w:val="00B85FFB"/>
    <w:rsid w:val="00B878B3"/>
    <w:rsid w:val="00B902CF"/>
    <w:rsid w:val="00B902FD"/>
    <w:rsid w:val="00B903DD"/>
    <w:rsid w:val="00B91A8A"/>
    <w:rsid w:val="00B92615"/>
    <w:rsid w:val="00B94AB9"/>
    <w:rsid w:val="00B96034"/>
    <w:rsid w:val="00B9798A"/>
    <w:rsid w:val="00BA1777"/>
    <w:rsid w:val="00BA3D83"/>
    <w:rsid w:val="00BA7AC7"/>
    <w:rsid w:val="00BA7BE7"/>
    <w:rsid w:val="00BB3FB6"/>
    <w:rsid w:val="00BB5854"/>
    <w:rsid w:val="00BB5CCE"/>
    <w:rsid w:val="00BB5E33"/>
    <w:rsid w:val="00BB6F53"/>
    <w:rsid w:val="00BB7675"/>
    <w:rsid w:val="00BC26F1"/>
    <w:rsid w:val="00BC40B4"/>
    <w:rsid w:val="00BC614F"/>
    <w:rsid w:val="00BC6457"/>
    <w:rsid w:val="00BC6CE8"/>
    <w:rsid w:val="00BD44BC"/>
    <w:rsid w:val="00BD48A7"/>
    <w:rsid w:val="00BE1F5C"/>
    <w:rsid w:val="00BE3424"/>
    <w:rsid w:val="00BE63AB"/>
    <w:rsid w:val="00BE7624"/>
    <w:rsid w:val="00BF0026"/>
    <w:rsid w:val="00BF0F20"/>
    <w:rsid w:val="00C020D9"/>
    <w:rsid w:val="00C02602"/>
    <w:rsid w:val="00C03751"/>
    <w:rsid w:val="00C05D9C"/>
    <w:rsid w:val="00C060D7"/>
    <w:rsid w:val="00C07D57"/>
    <w:rsid w:val="00C11A02"/>
    <w:rsid w:val="00C12826"/>
    <w:rsid w:val="00C133F9"/>
    <w:rsid w:val="00C141D0"/>
    <w:rsid w:val="00C14530"/>
    <w:rsid w:val="00C14C7E"/>
    <w:rsid w:val="00C14DA2"/>
    <w:rsid w:val="00C175C3"/>
    <w:rsid w:val="00C211DB"/>
    <w:rsid w:val="00C21641"/>
    <w:rsid w:val="00C23439"/>
    <w:rsid w:val="00C2425D"/>
    <w:rsid w:val="00C25DAF"/>
    <w:rsid w:val="00C26854"/>
    <w:rsid w:val="00C2735F"/>
    <w:rsid w:val="00C277C4"/>
    <w:rsid w:val="00C30A9F"/>
    <w:rsid w:val="00C30C9E"/>
    <w:rsid w:val="00C31CA8"/>
    <w:rsid w:val="00C3267F"/>
    <w:rsid w:val="00C33E2C"/>
    <w:rsid w:val="00C37740"/>
    <w:rsid w:val="00C37CED"/>
    <w:rsid w:val="00C42167"/>
    <w:rsid w:val="00C502FF"/>
    <w:rsid w:val="00C52AD6"/>
    <w:rsid w:val="00C52DD0"/>
    <w:rsid w:val="00C53F8B"/>
    <w:rsid w:val="00C556E1"/>
    <w:rsid w:val="00C55DD2"/>
    <w:rsid w:val="00C56706"/>
    <w:rsid w:val="00C60CB9"/>
    <w:rsid w:val="00C6616D"/>
    <w:rsid w:val="00C66265"/>
    <w:rsid w:val="00C714C9"/>
    <w:rsid w:val="00C71FB1"/>
    <w:rsid w:val="00C75F7C"/>
    <w:rsid w:val="00C76CC9"/>
    <w:rsid w:val="00C77E36"/>
    <w:rsid w:val="00C81A36"/>
    <w:rsid w:val="00C81D38"/>
    <w:rsid w:val="00C82256"/>
    <w:rsid w:val="00C830E5"/>
    <w:rsid w:val="00C838BA"/>
    <w:rsid w:val="00C83C70"/>
    <w:rsid w:val="00C87EDA"/>
    <w:rsid w:val="00C90490"/>
    <w:rsid w:val="00C93BFA"/>
    <w:rsid w:val="00C95EC1"/>
    <w:rsid w:val="00C968A8"/>
    <w:rsid w:val="00C96B12"/>
    <w:rsid w:val="00C973BB"/>
    <w:rsid w:val="00C9793E"/>
    <w:rsid w:val="00CA0DAF"/>
    <w:rsid w:val="00CA32BD"/>
    <w:rsid w:val="00CA3E81"/>
    <w:rsid w:val="00CA7B7C"/>
    <w:rsid w:val="00CB2920"/>
    <w:rsid w:val="00CB598E"/>
    <w:rsid w:val="00CB5B94"/>
    <w:rsid w:val="00CB5CE3"/>
    <w:rsid w:val="00CB6B6B"/>
    <w:rsid w:val="00CC18C9"/>
    <w:rsid w:val="00CC2CEE"/>
    <w:rsid w:val="00CC3286"/>
    <w:rsid w:val="00CC5501"/>
    <w:rsid w:val="00CC58E1"/>
    <w:rsid w:val="00CC68A0"/>
    <w:rsid w:val="00CD27D2"/>
    <w:rsid w:val="00CD4154"/>
    <w:rsid w:val="00CD4B0F"/>
    <w:rsid w:val="00CD5F72"/>
    <w:rsid w:val="00CD6790"/>
    <w:rsid w:val="00CE343D"/>
    <w:rsid w:val="00CE77F6"/>
    <w:rsid w:val="00CF2211"/>
    <w:rsid w:val="00CF2BD2"/>
    <w:rsid w:val="00CF5F37"/>
    <w:rsid w:val="00CF7BD1"/>
    <w:rsid w:val="00D000A3"/>
    <w:rsid w:val="00D00709"/>
    <w:rsid w:val="00D0150C"/>
    <w:rsid w:val="00D0198F"/>
    <w:rsid w:val="00D03CC3"/>
    <w:rsid w:val="00D056BE"/>
    <w:rsid w:val="00D06342"/>
    <w:rsid w:val="00D07478"/>
    <w:rsid w:val="00D112A4"/>
    <w:rsid w:val="00D11AC6"/>
    <w:rsid w:val="00D11C2C"/>
    <w:rsid w:val="00D1298A"/>
    <w:rsid w:val="00D13FA5"/>
    <w:rsid w:val="00D14BD0"/>
    <w:rsid w:val="00D14EB3"/>
    <w:rsid w:val="00D1604B"/>
    <w:rsid w:val="00D1632F"/>
    <w:rsid w:val="00D2063B"/>
    <w:rsid w:val="00D2158E"/>
    <w:rsid w:val="00D22614"/>
    <w:rsid w:val="00D22EAC"/>
    <w:rsid w:val="00D26094"/>
    <w:rsid w:val="00D3018F"/>
    <w:rsid w:val="00D315A1"/>
    <w:rsid w:val="00D32E4C"/>
    <w:rsid w:val="00D32F7E"/>
    <w:rsid w:val="00D3369A"/>
    <w:rsid w:val="00D35651"/>
    <w:rsid w:val="00D37B55"/>
    <w:rsid w:val="00D40805"/>
    <w:rsid w:val="00D4418B"/>
    <w:rsid w:val="00D46330"/>
    <w:rsid w:val="00D538B9"/>
    <w:rsid w:val="00D53B55"/>
    <w:rsid w:val="00D556D8"/>
    <w:rsid w:val="00D562E1"/>
    <w:rsid w:val="00D56B45"/>
    <w:rsid w:val="00D5757B"/>
    <w:rsid w:val="00D60EBC"/>
    <w:rsid w:val="00D641DE"/>
    <w:rsid w:val="00D666BA"/>
    <w:rsid w:val="00D71DE6"/>
    <w:rsid w:val="00D727DA"/>
    <w:rsid w:val="00D73E17"/>
    <w:rsid w:val="00D74048"/>
    <w:rsid w:val="00D745BD"/>
    <w:rsid w:val="00D7577B"/>
    <w:rsid w:val="00D7603C"/>
    <w:rsid w:val="00D762B5"/>
    <w:rsid w:val="00D76A6C"/>
    <w:rsid w:val="00D8594B"/>
    <w:rsid w:val="00D864F1"/>
    <w:rsid w:val="00D86D63"/>
    <w:rsid w:val="00D86EF0"/>
    <w:rsid w:val="00D903EB"/>
    <w:rsid w:val="00D91D31"/>
    <w:rsid w:val="00D91F8B"/>
    <w:rsid w:val="00D91F94"/>
    <w:rsid w:val="00D926AB"/>
    <w:rsid w:val="00D92894"/>
    <w:rsid w:val="00D960E3"/>
    <w:rsid w:val="00D97B76"/>
    <w:rsid w:val="00DA0648"/>
    <w:rsid w:val="00DA2585"/>
    <w:rsid w:val="00DA42D9"/>
    <w:rsid w:val="00DA451C"/>
    <w:rsid w:val="00DA466D"/>
    <w:rsid w:val="00DA48D5"/>
    <w:rsid w:val="00DA5124"/>
    <w:rsid w:val="00DA5893"/>
    <w:rsid w:val="00DA5D53"/>
    <w:rsid w:val="00DA6572"/>
    <w:rsid w:val="00DA7513"/>
    <w:rsid w:val="00DA7799"/>
    <w:rsid w:val="00DA7DA6"/>
    <w:rsid w:val="00DC43AE"/>
    <w:rsid w:val="00DC4917"/>
    <w:rsid w:val="00DC6502"/>
    <w:rsid w:val="00DC72E7"/>
    <w:rsid w:val="00DC75C8"/>
    <w:rsid w:val="00DC7BC0"/>
    <w:rsid w:val="00DD15D2"/>
    <w:rsid w:val="00DD263E"/>
    <w:rsid w:val="00DD6562"/>
    <w:rsid w:val="00DD660D"/>
    <w:rsid w:val="00DD664E"/>
    <w:rsid w:val="00DD7329"/>
    <w:rsid w:val="00DE050C"/>
    <w:rsid w:val="00DE1120"/>
    <w:rsid w:val="00DE5336"/>
    <w:rsid w:val="00DE6246"/>
    <w:rsid w:val="00DE639F"/>
    <w:rsid w:val="00DE67B1"/>
    <w:rsid w:val="00DF0063"/>
    <w:rsid w:val="00DF17F7"/>
    <w:rsid w:val="00DF2554"/>
    <w:rsid w:val="00DF40F2"/>
    <w:rsid w:val="00DF49A8"/>
    <w:rsid w:val="00DF64D9"/>
    <w:rsid w:val="00DF6E6A"/>
    <w:rsid w:val="00DF743D"/>
    <w:rsid w:val="00E00031"/>
    <w:rsid w:val="00E00C47"/>
    <w:rsid w:val="00E01624"/>
    <w:rsid w:val="00E018B6"/>
    <w:rsid w:val="00E0250B"/>
    <w:rsid w:val="00E02702"/>
    <w:rsid w:val="00E03199"/>
    <w:rsid w:val="00E05600"/>
    <w:rsid w:val="00E10FD2"/>
    <w:rsid w:val="00E11907"/>
    <w:rsid w:val="00E1348E"/>
    <w:rsid w:val="00E139C9"/>
    <w:rsid w:val="00E14AD5"/>
    <w:rsid w:val="00E166F7"/>
    <w:rsid w:val="00E1755D"/>
    <w:rsid w:val="00E20151"/>
    <w:rsid w:val="00E2027A"/>
    <w:rsid w:val="00E2057D"/>
    <w:rsid w:val="00E205BB"/>
    <w:rsid w:val="00E210F7"/>
    <w:rsid w:val="00E2237D"/>
    <w:rsid w:val="00E233CF"/>
    <w:rsid w:val="00E2407D"/>
    <w:rsid w:val="00E2435E"/>
    <w:rsid w:val="00E25150"/>
    <w:rsid w:val="00E27A99"/>
    <w:rsid w:val="00E30BAE"/>
    <w:rsid w:val="00E31CFB"/>
    <w:rsid w:val="00E34228"/>
    <w:rsid w:val="00E35F19"/>
    <w:rsid w:val="00E361AC"/>
    <w:rsid w:val="00E407DA"/>
    <w:rsid w:val="00E4194F"/>
    <w:rsid w:val="00E42827"/>
    <w:rsid w:val="00E42DCB"/>
    <w:rsid w:val="00E43AD1"/>
    <w:rsid w:val="00E46F1E"/>
    <w:rsid w:val="00E50F0B"/>
    <w:rsid w:val="00E510F7"/>
    <w:rsid w:val="00E52A44"/>
    <w:rsid w:val="00E54E4A"/>
    <w:rsid w:val="00E55BD5"/>
    <w:rsid w:val="00E56EE7"/>
    <w:rsid w:val="00E56FDF"/>
    <w:rsid w:val="00E62C08"/>
    <w:rsid w:val="00E637BC"/>
    <w:rsid w:val="00E6534A"/>
    <w:rsid w:val="00E6599B"/>
    <w:rsid w:val="00E65EAF"/>
    <w:rsid w:val="00E66E07"/>
    <w:rsid w:val="00E67A8B"/>
    <w:rsid w:val="00E72C19"/>
    <w:rsid w:val="00E74699"/>
    <w:rsid w:val="00E81ECF"/>
    <w:rsid w:val="00E85A06"/>
    <w:rsid w:val="00E862CF"/>
    <w:rsid w:val="00E86E7D"/>
    <w:rsid w:val="00E87E41"/>
    <w:rsid w:val="00E90E68"/>
    <w:rsid w:val="00E90FF5"/>
    <w:rsid w:val="00E93637"/>
    <w:rsid w:val="00E954F2"/>
    <w:rsid w:val="00E96534"/>
    <w:rsid w:val="00EA3D10"/>
    <w:rsid w:val="00EA610C"/>
    <w:rsid w:val="00EA6A82"/>
    <w:rsid w:val="00EB0705"/>
    <w:rsid w:val="00EB3330"/>
    <w:rsid w:val="00EB7B2D"/>
    <w:rsid w:val="00EB7DE3"/>
    <w:rsid w:val="00EC3EA9"/>
    <w:rsid w:val="00EC4217"/>
    <w:rsid w:val="00EC50F5"/>
    <w:rsid w:val="00EC720A"/>
    <w:rsid w:val="00EC74F3"/>
    <w:rsid w:val="00ED0F88"/>
    <w:rsid w:val="00ED59CF"/>
    <w:rsid w:val="00ED7B7E"/>
    <w:rsid w:val="00ED7F56"/>
    <w:rsid w:val="00EE10CB"/>
    <w:rsid w:val="00EE1EF6"/>
    <w:rsid w:val="00EE258F"/>
    <w:rsid w:val="00EE2B76"/>
    <w:rsid w:val="00EE2E0F"/>
    <w:rsid w:val="00EE35E6"/>
    <w:rsid w:val="00EE4083"/>
    <w:rsid w:val="00EE4EDE"/>
    <w:rsid w:val="00EE6C4B"/>
    <w:rsid w:val="00EF15D7"/>
    <w:rsid w:val="00EF53A0"/>
    <w:rsid w:val="00EF74EF"/>
    <w:rsid w:val="00EF7557"/>
    <w:rsid w:val="00EF7D9C"/>
    <w:rsid w:val="00F00043"/>
    <w:rsid w:val="00F01550"/>
    <w:rsid w:val="00F017C9"/>
    <w:rsid w:val="00F01D3E"/>
    <w:rsid w:val="00F03ECF"/>
    <w:rsid w:val="00F0442D"/>
    <w:rsid w:val="00F04882"/>
    <w:rsid w:val="00F05833"/>
    <w:rsid w:val="00F06FE3"/>
    <w:rsid w:val="00F07887"/>
    <w:rsid w:val="00F13E2D"/>
    <w:rsid w:val="00F13F10"/>
    <w:rsid w:val="00F143E7"/>
    <w:rsid w:val="00F14FA9"/>
    <w:rsid w:val="00F169F0"/>
    <w:rsid w:val="00F16C78"/>
    <w:rsid w:val="00F234C3"/>
    <w:rsid w:val="00F249CA"/>
    <w:rsid w:val="00F26EA7"/>
    <w:rsid w:val="00F2770C"/>
    <w:rsid w:val="00F30EAD"/>
    <w:rsid w:val="00F31517"/>
    <w:rsid w:val="00F3354B"/>
    <w:rsid w:val="00F338CE"/>
    <w:rsid w:val="00F40EAC"/>
    <w:rsid w:val="00F4498C"/>
    <w:rsid w:val="00F449FB"/>
    <w:rsid w:val="00F44D84"/>
    <w:rsid w:val="00F4642B"/>
    <w:rsid w:val="00F50414"/>
    <w:rsid w:val="00F51157"/>
    <w:rsid w:val="00F54105"/>
    <w:rsid w:val="00F55401"/>
    <w:rsid w:val="00F56482"/>
    <w:rsid w:val="00F57723"/>
    <w:rsid w:val="00F62AA4"/>
    <w:rsid w:val="00F63901"/>
    <w:rsid w:val="00F659F6"/>
    <w:rsid w:val="00F6619C"/>
    <w:rsid w:val="00F66F45"/>
    <w:rsid w:val="00F679D3"/>
    <w:rsid w:val="00F67B26"/>
    <w:rsid w:val="00F703EA"/>
    <w:rsid w:val="00F72B62"/>
    <w:rsid w:val="00F72D07"/>
    <w:rsid w:val="00F73E75"/>
    <w:rsid w:val="00F762C4"/>
    <w:rsid w:val="00F766A2"/>
    <w:rsid w:val="00F7782B"/>
    <w:rsid w:val="00F81316"/>
    <w:rsid w:val="00F8227F"/>
    <w:rsid w:val="00F84067"/>
    <w:rsid w:val="00F94592"/>
    <w:rsid w:val="00F97486"/>
    <w:rsid w:val="00F976C6"/>
    <w:rsid w:val="00F97926"/>
    <w:rsid w:val="00FA067F"/>
    <w:rsid w:val="00FA1D4D"/>
    <w:rsid w:val="00FA2E3F"/>
    <w:rsid w:val="00FA44C1"/>
    <w:rsid w:val="00FA5395"/>
    <w:rsid w:val="00FA53A8"/>
    <w:rsid w:val="00FB192F"/>
    <w:rsid w:val="00FB1F45"/>
    <w:rsid w:val="00FB25AD"/>
    <w:rsid w:val="00FB3887"/>
    <w:rsid w:val="00FB4678"/>
    <w:rsid w:val="00FB5356"/>
    <w:rsid w:val="00FB6FDF"/>
    <w:rsid w:val="00FC0C3F"/>
    <w:rsid w:val="00FC2881"/>
    <w:rsid w:val="00FC66AC"/>
    <w:rsid w:val="00FC7A00"/>
    <w:rsid w:val="00FD0E0A"/>
    <w:rsid w:val="00FD15F4"/>
    <w:rsid w:val="00FD1D60"/>
    <w:rsid w:val="00FD561B"/>
    <w:rsid w:val="00FD6327"/>
    <w:rsid w:val="00FE1937"/>
    <w:rsid w:val="00FE1C6E"/>
    <w:rsid w:val="00FE4FC9"/>
    <w:rsid w:val="00FE6BBB"/>
    <w:rsid w:val="00FE7183"/>
    <w:rsid w:val="00FF2751"/>
    <w:rsid w:val="00FF633A"/>
    <w:rsid w:val="00FF6376"/>
    <w:rsid w:val="00FF6494"/>
    <w:rsid w:val="18F6012F"/>
    <w:rsid w:val="3EB17405"/>
    <w:rsid w:val="4E66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E949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2A44"/>
    <w:pPr>
      <w:spacing w:before="240" w:after="120" w:line="264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C4B"/>
    <w:pPr>
      <w:keepNext/>
      <w:keepLines/>
      <w:spacing w:line="276" w:lineRule="auto"/>
      <w:outlineLvl w:val="0"/>
    </w:pPr>
    <w:rPr>
      <w:rFonts w:asciiTheme="majorHAnsi" w:eastAsiaTheme="majorEastAsia" w:hAnsiTheme="majorHAnsi" w:cstheme="majorBidi"/>
      <w:b/>
      <w:bCs/>
      <w:color w:val="940923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4B"/>
    <w:pPr>
      <w:widowControl w:val="0"/>
      <w:spacing w:after="240"/>
      <w:outlineLvl w:val="1"/>
    </w:pPr>
    <w:rPr>
      <w:rFonts w:asciiTheme="majorHAnsi" w:eastAsiaTheme="majorEastAsia" w:hAnsiTheme="majorHAnsi" w:cstheme="majorBidi"/>
      <w:b/>
      <w:color w:val="4D4F53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C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9F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C60C30" w:themeColor="accent1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E04C3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C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C4B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B6360"/>
    <w:pPr>
      <w:tabs>
        <w:tab w:val="center" w:pos="4680"/>
        <w:tab w:val="right" w:pos="9360"/>
      </w:tabs>
      <w:spacing w:before="0" w:after="0" w:line="240" w:lineRule="auto"/>
    </w:pPr>
    <w:rPr>
      <w:color w:val="3A3B3C" w:themeColor="accent4" w:themeShade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B6360"/>
    <w:rPr>
      <w:rFonts w:ascii="Calibri" w:hAnsi="Calibri"/>
      <w:color w:val="3A3B3C" w:themeColor="accent4" w:themeShade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C4B"/>
    <w:rPr>
      <w:rFonts w:asciiTheme="majorHAnsi" w:eastAsiaTheme="majorEastAsia" w:hAnsiTheme="majorHAnsi" w:cstheme="majorBidi"/>
      <w:b/>
      <w:bCs/>
      <w:color w:val="940923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C4B"/>
    <w:rPr>
      <w:rFonts w:asciiTheme="majorHAnsi" w:eastAsiaTheme="majorEastAsia" w:hAnsiTheme="majorHAnsi" w:cstheme="majorBidi"/>
      <w:b/>
      <w:color w:val="4D4F53" w:themeColor="text2"/>
      <w:szCs w:val="26"/>
    </w:rPr>
  </w:style>
  <w:style w:type="paragraph" w:styleId="ListParagraph">
    <w:name w:val="List Paragraph"/>
    <w:basedOn w:val="Normal"/>
    <w:uiPriority w:val="34"/>
    <w:rsid w:val="00EE6C4B"/>
    <w:pPr>
      <w:spacing w:before="120" w:after="0" w:line="276" w:lineRule="auto"/>
    </w:pPr>
    <w:rPr>
      <w:rFonts w:eastAsiaTheme="minorHAnsi"/>
      <w:szCs w:val="22"/>
    </w:rPr>
  </w:style>
  <w:style w:type="table" w:styleId="TableGrid">
    <w:name w:val="Table Grid"/>
    <w:basedOn w:val="TableNormal"/>
    <w:uiPriority w:val="39"/>
    <w:rsid w:val="00EE6C4B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6C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4B"/>
    <w:rPr>
      <w:rFonts w:ascii="Lucida Grande" w:hAnsi="Lucida Grande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EE6C4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EE6C4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EE6C4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EE6C4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EE6C4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EE6C4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EE6C4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EE6C4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EE6C4B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EE6C4B"/>
  </w:style>
  <w:style w:type="paragraph" w:styleId="TOC1">
    <w:name w:val="toc 1"/>
    <w:basedOn w:val="Normal"/>
    <w:next w:val="Normal"/>
    <w:autoRedefine/>
    <w:uiPriority w:val="39"/>
    <w:unhideWhenUsed/>
    <w:rsid w:val="00307782"/>
    <w:pPr>
      <w:spacing w:before="120" w:after="0"/>
    </w:pPr>
    <w:rPr>
      <w:rFonts w:cstheme="majorHAnsi"/>
      <w:color w:val="C60C30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07782"/>
    <w:pPr>
      <w:spacing w:before="0" w:after="0"/>
      <w:ind w:left="360"/>
    </w:pPr>
    <w:rPr>
      <w:rFonts w:cstheme="minorHAnsi"/>
      <w:color w:val="0D0D0D" w:themeColor="text1" w:themeTint="F2"/>
      <w:szCs w:val="22"/>
    </w:rPr>
  </w:style>
  <w:style w:type="paragraph" w:styleId="TOC3">
    <w:name w:val="toc 3"/>
    <w:basedOn w:val="Normal"/>
    <w:next w:val="Normal"/>
    <w:uiPriority w:val="39"/>
    <w:unhideWhenUsed/>
    <w:rsid w:val="00307782"/>
    <w:pPr>
      <w:spacing w:before="0" w:after="0"/>
      <w:ind w:left="720"/>
    </w:pPr>
    <w:rPr>
      <w:rFonts w:cstheme="minorHAnsi"/>
      <w:szCs w:val="22"/>
    </w:rPr>
  </w:style>
  <w:style w:type="paragraph" w:styleId="TOC4">
    <w:name w:val="toc 4"/>
    <w:basedOn w:val="Normal"/>
    <w:next w:val="Normal"/>
    <w:uiPriority w:val="39"/>
    <w:unhideWhenUsed/>
    <w:rsid w:val="00EE6C4B"/>
    <w:pPr>
      <w:pBdr>
        <w:between w:val="double" w:sz="6" w:space="0" w:color="auto"/>
      </w:pBdr>
      <w:spacing w:before="0"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E6C4B"/>
    <w:pPr>
      <w:pBdr>
        <w:between w:val="double" w:sz="6" w:space="0" w:color="auto"/>
      </w:pBdr>
      <w:spacing w:before="0"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E6C4B"/>
    <w:pPr>
      <w:pBdr>
        <w:between w:val="double" w:sz="6" w:space="0" w:color="auto"/>
      </w:pBdr>
      <w:spacing w:before="0"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E6C4B"/>
    <w:pPr>
      <w:pBdr>
        <w:between w:val="double" w:sz="6" w:space="0" w:color="auto"/>
      </w:pBdr>
      <w:spacing w:before="0"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E6C4B"/>
    <w:pPr>
      <w:pBdr>
        <w:between w:val="double" w:sz="6" w:space="0" w:color="auto"/>
      </w:pBdr>
      <w:spacing w:before="0"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E6C4B"/>
    <w:pPr>
      <w:pBdr>
        <w:between w:val="double" w:sz="6" w:space="0" w:color="auto"/>
      </w:pBdr>
      <w:spacing w:before="0"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6C4B"/>
    <w:pPr>
      <w:pBdr>
        <w:bottom w:val="single" w:sz="8" w:space="4" w:color="C60C30" w:themeColor="accent1"/>
      </w:pBdr>
      <w:spacing w:after="300"/>
      <w:contextualSpacing/>
    </w:pPr>
    <w:rPr>
      <w:rFonts w:asciiTheme="majorHAnsi" w:eastAsiaTheme="majorEastAsia" w:hAnsiTheme="majorHAnsi" w:cstheme="majorBidi"/>
      <w:color w:val="393B3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C4B"/>
    <w:rPr>
      <w:rFonts w:asciiTheme="majorHAnsi" w:eastAsiaTheme="majorEastAsia" w:hAnsiTheme="majorHAnsi" w:cstheme="majorBidi"/>
      <w:color w:val="393B3E" w:themeColor="text2" w:themeShade="BF"/>
      <w:spacing w:val="5"/>
      <w:kern w:val="28"/>
      <w:sz w:val="52"/>
      <w:szCs w:val="52"/>
    </w:rPr>
  </w:style>
  <w:style w:type="paragraph" w:customStyle="1" w:styleId="Header1">
    <w:name w:val="Header1"/>
    <w:basedOn w:val="Normal"/>
    <w:rsid w:val="00EE6C4B"/>
    <w:pPr>
      <w:pBdr>
        <w:bottom w:val="single" w:sz="4" w:space="4" w:color="92949A" w:themeColor="text2" w:themeTint="99"/>
      </w:pBdr>
    </w:pPr>
    <w:rPr>
      <w:rFonts w:ascii="Arial" w:hAnsi="Arial" w:cs="Arial"/>
      <w:color w:val="4D4F53" w:themeColor="text2"/>
      <w:sz w:val="20"/>
    </w:rPr>
  </w:style>
  <w:style w:type="paragraph" w:styleId="Subtitle">
    <w:name w:val="Subtitle"/>
    <w:basedOn w:val="Normal"/>
    <w:next w:val="Normal"/>
    <w:link w:val="SubtitleChar"/>
    <w:uiPriority w:val="11"/>
    <w:rsid w:val="00EE6C4B"/>
    <w:pPr>
      <w:numPr>
        <w:ilvl w:val="1"/>
      </w:numPr>
    </w:pPr>
    <w:rPr>
      <w:rFonts w:asciiTheme="majorHAnsi" w:eastAsiaTheme="majorEastAsia" w:hAnsiTheme="majorHAnsi" w:cstheme="majorBidi"/>
      <w:iCs/>
      <w:color w:val="4D4F53" w:themeColor="text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E6C4B"/>
    <w:rPr>
      <w:rFonts w:asciiTheme="majorHAnsi" w:eastAsiaTheme="majorEastAsia" w:hAnsiTheme="majorHAnsi" w:cstheme="majorBidi"/>
      <w:iCs/>
      <w:color w:val="4D4F53" w:themeColor="text2"/>
      <w:spacing w:val="1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6C4B"/>
    <w:pPr>
      <w:spacing w:before="120" w:after="480" w:line="240" w:lineRule="auto"/>
      <w:outlineLvl w:val="9"/>
    </w:pPr>
    <w:rPr>
      <w:color w:val="4D4F53" w:themeColor="text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C4B"/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customStyle="1" w:styleId="HangingList">
    <w:name w:val="Hanging List"/>
    <w:basedOn w:val="ListParagraph"/>
    <w:rsid w:val="00EE6C4B"/>
    <w:pPr>
      <w:tabs>
        <w:tab w:val="left" w:pos="1440"/>
      </w:tabs>
      <w:ind w:left="1440" w:hanging="1440"/>
    </w:pPr>
  </w:style>
  <w:style w:type="character" w:styleId="PageNumber">
    <w:name w:val="page number"/>
    <w:basedOn w:val="DefaultParagraphFont"/>
    <w:uiPriority w:val="99"/>
    <w:semiHidden/>
    <w:unhideWhenUsed/>
    <w:rsid w:val="00EE6C4B"/>
  </w:style>
  <w:style w:type="character" w:customStyle="1" w:styleId="apple-converted-space">
    <w:name w:val="apple-converted-space"/>
    <w:basedOn w:val="DefaultParagraphFont"/>
    <w:rsid w:val="00EE6C4B"/>
  </w:style>
  <w:style w:type="character" w:styleId="Hyperlink">
    <w:name w:val="Hyperlink"/>
    <w:basedOn w:val="DefaultParagraphFont"/>
    <w:uiPriority w:val="99"/>
    <w:unhideWhenUsed/>
    <w:rsid w:val="00EE6C4B"/>
    <w:rPr>
      <w:color w:val="0000FF"/>
      <w:u w:val="single"/>
    </w:rPr>
  </w:style>
  <w:style w:type="paragraph" w:customStyle="1" w:styleId="LabIndent">
    <w:name w:val="Lab Indent"/>
    <w:basedOn w:val="Normal"/>
    <w:rsid w:val="00EE6C4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D51A2"/>
    <w:rPr>
      <w:sz w:val="18"/>
      <w:szCs w:val="18"/>
    </w:rPr>
  </w:style>
  <w:style w:type="paragraph" w:customStyle="1" w:styleId="Head2Labstep">
    <w:name w:val="Head 2 Lab step"/>
    <w:basedOn w:val="Heading2"/>
    <w:next w:val="Normal"/>
    <w:rsid w:val="002639D0"/>
    <w:pPr>
      <w:numPr>
        <w:numId w:val="1"/>
      </w:numPr>
      <w:spacing w:before="360"/>
      <w:ind w:left="2074"/>
    </w:pPr>
  </w:style>
  <w:style w:type="paragraph" w:customStyle="1" w:styleId="LabSubStep">
    <w:name w:val="Lab Sub Step"/>
    <w:basedOn w:val="Normal"/>
    <w:rsid w:val="00EE6C4B"/>
    <w:pPr>
      <w:numPr>
        <w:numId w:val="2"/>
      </w:numPr>
      <w:tabs>
        <w:tab w:val="left" w:pos="720"/>
      </w:tabs>
      <w:spacing w:before="120" w:after="240"/>
    </w:pPr>
  </w:style>
  <w:style w:type="paragraph" w:customStyle="1" w:styleId="Normal1">
    <w:name w:val="Normal1"/>
    <w:rsid w:val="00542CAC"/>
    <w:pPr>
      <w:spacing w:before="120" w:after="120" w:line="288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249F4"/>
    <w:rPr>
      <w:rFonts w:asciiTheme="majorHAnsi" w:eastAsiaTheme="majorEastAsia" w:hAnsiTheme="majorHAnsi" w:cstheme="majorBidi"/>
      <w:b/>
      <w:bCs/>
      <w:i/>
      <w:iCs/>
      <w:color w:val="C60C30" w:themeColor="accent1"/>
      <w:sz w:val="22"/>
      <w:szCs w:val="22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3249F4"/>
    <w:pPr>
      <w:spacing w:after="200" w:line="276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4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4E04C3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376A8A"/>
    <w:pPr>
      <w:spacing w:before="0"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A8A"/>
    <w:rPr>
      <w:rFonts w:ascii="Consolas" w:eastAsiaTheme="minorHAnsi" w:hAnsi="Consolas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08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087"/>
    <w:rPr>
      <w:rFonts w:ascii="Calibri" w:hAnsi="Calibri"/>
      <w:b/>
      <w:bCs/>
      <w:sz w:val="20"/>
      <w:szCs w:val="20"/>
    </w:rPr>
  </w:style>
  <w:style w:type="paragraph" w:styleId="NoSpacing">
    <w:name w:val="No Spacing"/>
    <w:uiPriority w:val="1"/>
    <w:rsid w:val="00041C5E"/>
  </w:style>
  <w:style w:type="character" w:styleId="SubtleEmphasis">
    <w:name w:val="Subtle Emphasis"/>
    <w:basedOn w:val="DefaultParagraphFont"/>
    <w:uiPriority w:val="19"/>
    <w:qFormat/>
    <w:rsid w:val="00041C5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DBE"/>
    <w:rPr>
      <w:rFonts w:ascii="Courier" w:hAnsi="Courier" w:cs="Courier"/>
      <w:sz w:val="20"/>
      <w:szCs w:val="20"/>
    </w:rPr>
  </w:style>
  <w:style w:type="paragraph" w:customStyle="1" w:styleId="CodeSample">
    <w:name w:val="Code Sample"/>
    <w:basedOn w:val="ListParagraph"/>
    <w:next w:val="Normal"/>
    <w:qFormat/>
    <w:rsid w:val="006F594B"/>
    <w:pPr>
      <w:ind w:left="1080"/>
    </w:pPr>
  </w:style>
  <w:style w:type="paragraph" w:styleId="Caption">
    <w:name w:val="caption"/>
    <w:basedOn w:val="Normal"/>
    <w:next w:val="Normal"/>
    <w:uiPriority w:val="35"/>
    <w:unhideWhenUsed/>
    <w:qFormat/>
    <w:rsid w:val="00736761"/>
    <w:pPr>
      <w:spacing w:before="0" w:after="200" w:line="240" w:lineRule="auto"/>
    </w:pPr>
    <w:rPr>
      <w:i/>
      <w:iCs/>
      <w:color w:val="4D4F53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22BDF"/>
    <w:rPr>
      <w:color w:val="592226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4E4A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DefaultParagraphFont"/>
    <w:rsid w:val="00E54E4A"/>
  </w:style>
  <w:style w:type="character" w:customStyle="1" w:styleId="Code">
    <w:name w:val="Code"/>
    <w:rsid w:val="008C07D5"/>
    <w:rPr>
      <w:rFonts w:ascii="Courier New" w:hAnsi="Courier New"/>
      <w:sz w:val="20"/>
      <w:szCs w:val="18"/>
      <w:bdr w:val="none" w:sz="0" w:space="0" w:color="auto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D64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D64"/>
    <w:rPr>
      <w:rFonts w:ascii="Lucida Grande" w:hAnsi="Lucida Grande" w:cs="Lucida Grande"/>
    </w:rPr>
  </w:style>
  <w:style w:type="character" w:customStyle="1" w:styleId="inlinecommand">
    <w:name w:val="inline command"/>
    <w:basedOn w:val="command"/>
    <w:uiPriority w:val="1"/>
    <w:qFormat/>
    <w:rsid w:val="00DC4917"/>
    <w:rPr>
      <w:rFonts w:ascii="Consolas" w:eastAsia="Calibri" w:hAnsi="Consolas" w:cs="Courier New"/>
      <w:b/>
      <w:sz w:val="20"/>
      <w:szCs w:val="18"/>
    </w:rPr>
  </w:style>
  <w:style w:type="character" w:styleId="Strong">
    <w:name w:val="Strong"/>
    <w:basedOn w:val="DefaultParagraphFont"/>
    <w:uiPriority w:val="22"/>
    <w:qFormat/>
    <w:rsid w:val="00885599"/>
    <w:rPr>
      <w:b/>
      <w:bCs/>
    </w:rPr>
  </w:style>
  <w:style w:type="character" w:customStyle="1" w:styleId="command">
    <w:name w:val="command"/>
    <w:basedOn w:val="DefaultParagraphFont"/>
    <w:uiPriority w:val="1"/>
    <w:qFormat/>
    <w:rsid w:val="007D7B18"/>
    <w:rPr>
      <w:rFonts w:ascii="Courier New" w:hAnsi="Courier New" w:cs="Courier New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8A41EE"/>
    <w:rPr>
      <w:smallCaps/>
      <w:color w:val="3B6E8E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A41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1EE"/>
    <w:rPr>
      <w:rFonts w:ascii="Calibri" w:hAnsi="Calibri"/>
      <w:i/>
      <w:iCs/>
      <w:color w:val="000000" w:themeColor="text1"/>
      <w:sz w:val="22"/>
    </w:rPr>
  </w:style>
  <w:style w:type="character" w:styleId="UnresolvedMention">
    <w:name w:val="Unresolved Mention"/>
    <w:basedOn w:val="DefaultParagraphFont"/>
    <w:uiPriority w:val="99"/>
    <w:rsid w:val="00DD6562"/>
    <w:rPr>
      <w:color w:val="605E5C"/>
      <w:shd w:val="clear" w:color="auto" w:fill="E1DFDD"/>
    </w:rPr>
  </w:style>
  <w:style w:type="character" w:customStyle="1" w:styleId="file-name">
    <w:name w:val="file-name"/>
    <w:basedOn w:val="DefaultParagraphFont"/>
    <w:rsid w:val="00126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07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26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6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8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81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42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6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15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77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74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8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5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3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7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5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7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4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1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0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6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7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35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04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60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2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8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1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5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2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68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9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4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62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4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9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53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1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8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52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58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9.png"/><Relationship Id="rId68" Type="http://schemas.openxmlformats.org/officeDocument/2006/relationships/image" Target="media/image53.png"/><Relationship Id="rId84" Type="http://schemas.openxmlformats.org/officeDocument/2006/relationships/image" Target="media/image61.png"/><Relationship Id="rId89" Type="http://schemas.openxmlformats.org/officeDocument/2006/relationships/hyperlink" Target="https://azure.microsoft.com/en-us/services/devops/" TargetMode="External"/><Relationship Id="rId16" Type="http://schemas.openxmlformats.org/officeDocument/2006/relationships/hyperlink" Target="https://azure.microsoft.com/en-us/services/devops/" TargetMode="External"/><Relationship Id="rId11" Type="http://schemas.openxmlformats.org/officeDocument/2006/relationships/image" Target="media/image1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57.png"/><Relationship Id="rId79" Type="http://schemas.openxmlformats.org/officeDocument/2006/relationships/hyperlink" Target="https://azure.microsoft.com/en-us/services/devops/" TargetMode="External"/><Relationship Id="rId5" Type="http://schemas.openxmlformats.org/officeDocument/2006/relationships/numbering" Target="numbering.xml"/><Relationship Id="rId90" Type="http://schemas.openxmlformats.org/officeDocument/2006/relationships/image" Target="media/image65.png"/><Relationship Id="rId95" Type="http://schemas.openxmlformats.org/officeDocument/2006/relationships/image" Target="media/image69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64" Type="http://schemas.openxmlformats.org/officeDocument/2006/relationships/hyperlink" Target="https://azure.microsoft.com/en-us/services/devops/" TargetMode="External"/><Relationship Id="rId69" Type="http://schemas.openxmlformats.org/officeDocument/2006/relationships/image" Target="media/image54.png"/><Relationship Id="rId80" Type="http://schemas.openxmlformats.org/officeDocument/2006/relationships/hyperlink" Target="https://flake8.pycqa.org/en/latest/" TargetMode="External"/><Relationship Id="rId85" Type="http://schemas.openxmlformats.org/officeDocument/2006/relationships/image" Target="media/image62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67" Type="http://schemas.openxmlformats.org/officeDocument/2006/relationships/image" Target="media/image52.png"/><Relationship Id="rId20" Type="http://schemas.openxmlformats.org/officeDocument/2006/relationships/image" Target="media/image9.png"/><Relationship Id="rId41" Type="http://schemas.openxmlformats.org/officeDocument/2006/relationships/hyperlink" Target="https://azure.microsoft.com/en-us/services/devops/" TargetMode="External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hyperlink" Target="mailto:git@ssh.dev.azure.com:v3/itvitaecicd/cicd/YOUR_NAME" TargetMode="External"/><Relationship Id="rId75" Type="http://schemas.openxmlformats.org/officeDocument/2006/relationships/image" Target="media/image58.png"/><Relationship Id="rId83" Type="http://schemas.openxmlformats.org/officeDocument/2006/relationships/hyperlink" Target="https://github.com/psf/black" TargetMode="External"/><Relationship Id="rId88" Type="http://schemas.openxmlformats.org/officeDocument/2006/relationships/image" Target="media/image64.png"/><Relationship Id="rId91" Type="http://schemas.openxmlformats.org/officeDocument/2006/relationships/image" Target="media/image66.png"/><Relationship Id="rId96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endnotes" Target="endnotes.xml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0.png"/><Relationship Id="rId73" Type="http://schemas.openxmlformats.org/officeDocument/2006/relationships/image" Target="media/image56.png"/><Relationship Id="rId78" Type="http://schemas.openxmlformats.org/officeDocument/2006/relationships/hyperlink" Target="https://flake8.pycqa.org/en/latest/" TargetMode="External"/><Relationship Id="rId81" Type="http://schemas.openxmlformats.org/officeDocument/2006/relationships/hyperlink" Target="https://docs.microsoft.com/en-us/azure/devops/pipelines/ecosystems/python?view=azure-devops" TargetMode="External"/><Relationship Id="rId86" Type="http://schemas.openxmlformats.org/officeDocument/2006/relationships/hyperlink" Target="https://azure.microsoft.com/en-us/services/devops/" TargetMode="External"/><Relationship Id="rId94" Type="http://schemas.openxmlformats.org/officeDocument/2006/relationships/image" Target="media/image68.png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hyperlink" Target="https://azure.microsoft.com/en-us/services/devops/" TargetMode="External"/><Relationship Id="rId55" Type="http://schemas.openxmlformats.org/officeDocument/2006/relationships/image" Target="media/image41.png"/><Relationship Id="rId76" Type="http://schemas.openxmlformats.org/officeDocument/2006/relationships/image" Target="media/image59.png"/><Relationship Id="rId97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ww.anaconda.com/products/individual" TargetMode="External"/><Relationship Id="rId92" Type="http://schemas.openxmlformats.org/officeDocument/2006/relationships/image" Target="media/image67.png"/><Relationship Id="rId2" Type="http://schemas.openxmlformats.org/officeDocument/2006/relationships/customXml" Target="../customXml/item2.xml"/><Relationship Id="rId29" Type="http://schemas.openxmlformats.org/officeDocument/2006/relationships/hyperlink" Target="https://azure.microsoft.com/en-us/services/devops/" TargetMode="External"/><Relationship Id="rId24" Type="http://schemas.openxmlformats.org/officeDocument/2006/relationships/image" Target="media/image13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66" Type="http://schemas.openxmlformats.org/officeDocument/2006/relationships/image" Target="media/image51.png"/><Relationship Id="rId87" Type="http://schemas.openxmlformats.org/officeDocument/2006/relationships/image" Target="media/image63.png"/><Relationship Id="rId61" Type="http://schemas.openxmlformats.org/officeDocument/2006/relationships/image" Target="media/image47.png"/><Relationship Id="rId82" Type="http://schemas.openxmlformats.org/officeDocument/2006/relationships/hyperlink" Target="https://github.com/pycqa/isort/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4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56" Type="http://schemas.openxmlformats.org/officeDocument/2006/relationships/image" Target="media/image42.png"/><Relationship Id="rId77" Type="http://schemas.openxmlformats.org/officeDocument/2006/relationships/image" Target="media/image60.png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72" Type="http://schemas.openxmlformats.org/officeDocument/2006/relationships/image" Target="media/image55.png"/><Relationship Id="rId93" Type="http://schemas.openxmlformats.org/officeDocument/2006/relationships/hyperlink" Target="https://docs.microsoft.com/en-us/azure/devops/pipelines/process/container-phases?view=azure-devops" TargetMode="External"/><Relationship Id="rId98" Type="http://schemas.openxmlformats.org/officeDocument/2006/relationships/header" Target="header2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3.png"/><Relationship Id="rId1" Type="http://schemas.openxmlformats.org/officeDocument/2006/relationships/image" Target="media/image7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zanne%20Ferry\AppData\Roaming\Microsoft\Templates\MapR%20Academy%20ES%20Template.dotx" TargetMode="External"/></Relationships>
</file>

<file path=word/theme/theme1.xml><?xml version="1.0" encoding="utf-8"?>
<a:theme xmlns:a="http://schemas.openxmlformats.org/drawingml/2006/main" name="MapR Template (February 6, 2014)">
  <a:themeElements>
    <a:clrScheme name="Custom 6">
      <a:dk1>
        <a:sysClr val="windowText" lastClr="000000"/>
      </a:dk1>
      <a:lt1>
        <a:sysClr val="window" lastClr="FFFFFF"/>
      </a:lt1>
      <a:dk2>
        <a:srgbClr val="4D4F53"/>
      </a:dk2>
      <a:lt2>
        <a:srgbClr val="00274C"/>
      </a:lt2>
      <a:accent1>
        <a:srgbClr val="C60C30"/>
      </a:accent1>
      <a:accent2>
        <a:srgbClr val="3B6E8E"/>
      </a:accent2>
      <a:accent3>
        <a:srgbClr val="627D77"/>
      </a:accent3>
      <a:accent4>
        <a:srgbClr val="747678"/>
      </a:accent4>
      <a:accent5>
        <a:srgbClr val="592226"/>
      </a:accent5>
      <a:accent6>
        <a:srgbClr val="FDC82F"/>
      </a:accent6>
      <a:hlink>
        <a:srgbClr val="0098DB"/>
      </a:hlink>
      <a:folHlink>
        <a:srgbClr val="59222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 algn="ctr">
          <a:noFill/>
          <a:round/>
          <a:headEnd/>
          <a:tailEnd/>
        </a:ln>
      </a:spPr>
      <a:bodyPr rtlCol="0" anchor="ctr"/>
      <a:lstStyle>
        <a:defPPr algn="ctr" eaLnBrk="0" hangingPunct="0">
          <a:defRPr dirty="0" smtClean="0">
            <a:solidFill>
              <a:srgbClr val="FFFFFF"/>
            </a:solidFill>
          </a:defRPr>
        </a:defPPr>
      </a:lstStyle>
    </a:spDef>
    <a:lnDef>
      <a:spPr bwMode="auto">
        <a:noFill/>
        <a:ln w="25400" algn="ctr">
          <a:solidFill>
            <a:schemeClr val="bg2"/>
          </a:solidFill>
          <a:round/>
          <a:headEnd/>
          <a:tailEnd/>
        </a:ln>
      </a:spPr>
      <a:bodyPr/>
      <a:lstStyle/>
    </a:lnDef>
    <a:txDef>
      <a:spPr>
        <a:noFill/>
      </a:spPr>
      <a:bodyPr wrap="square" rtlCol="0">
        <a:spAutoFit/>
      </a:bodyPr>
      <a:lstStyle>
        <a:defPPr>
          <a:defRPr dirty="0">
            <a:latin typeface="Arial"/>
            <a:cs typeface="Arial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7E9067297547AFA12AC512F74027" ma:contentTypeVersion="2" ma:contentTypeDescription="Create a new document." ma:contentTypeScope="" ma:versionID="85b7abc57a0229aa88dae6e3862ef0fc">
  <xsd:schema xmlns:xsd="http://www.w3.org/2001/XMLSchema" xmlns:xs="http://www.w3.org/2001/XMLSchema" xmlns:p="http://schemas.microsoft.com/office/2006/metadata/properties" xmlns:ns2="87ce8f75-275e-4925-b0b2-7703b45f5f13" targetNamespace="http://schemas.microsoft.com/office/2006/metadata/properties" ma:root="true" ma:fieldsID="a2a37bb9a47921c68ca9d856e286ff5b" ns2:_="">
    <xsd:import namespace="87ce8f75-275e-4925-b0b2-7703b45f5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e8f75-275e-4925-b0b2-7703b45f5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B1B23-1ABB-4B1E-ABEB-986C94A8F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D30CA1-7969-4991-938E-DBFFF9BBA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e8f75-275e-4925-b0b2-7703b45f5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76A114-CE5E-4A5E-9B30-2F688A1A3E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52AEC-F8C5-8B49-A043-0D5F4D87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MapR Academy ES Template</Template>
  <TotalTime>1076</TotalTime>
  <Pages>29</Pages>
  <Words>3947</Words>
  <Characters>22499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MapR Technologies</Company>
  <LinksUpToDate>false</LinksUpToDate>
  <CharactersWithSpaces>26394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Littlefield</dc:creator>
  <cp:keywords/>
  <dc:description/>
  <cp:lastModifiedBy>Ning Wei Zhou</cp:lastModifiedBy>
  <cp:revision>20</cp:revision>
  <cp:lastPrinted>2015-05-06T21:54:00Z</cp:lastPrinted>
  <dcterms:created xsi:type="dcterms:W3CDTF">2021-06-11T15:42:00Z</dcterms:created>
  <dcterms:modified xsi:type="dcterms:W3CDTF">2021-07-10T08:28:00Z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0x0101009A4B7E9067297547AFA12AC512F74027</vt:lpwstr>
  </property>
</Properties>
</file>